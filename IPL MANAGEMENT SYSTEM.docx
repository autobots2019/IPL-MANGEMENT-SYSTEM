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45AF3" w14:textId="7795292A" w:rsidR="00927023" w:rsidRPr="00BD3B1B" w:rsidRDefault="00927023" w:rsidP="00F5222D">
      <w:pPr>
        <w:rPr>
          <w:rFonts w:asciiTheme="minorHAnsi" w:hAnsiTheme="minorHAnsi" w:cstheme="minorHAnsi"/>
        </w:rPr>
      </w:pPr>
      <w:r w:rsidRPr="00BD3B1B">
        <w:rPr>
          <w:rFonts w:asciiTheme="minorHAnsi" w:hAnsiTheme="minorHAnsi" w:cstheme="minorHAnsi"/>
          <w:noProof/>
          <w:lang w:val="en-US"/>
        </w:rPr>
        <w:drawing>
          <wp:anchor distT="0" distB="0" distL="114300" distR="114300" simplePos="0" relativeHeight="251681792" behindDoc="1" locked="0" layoutInCell="1" allowOverlap="1" wp14:anchorId="35C7E281" wp14:editId="30A7DC63">
            <wp:simplePos x="0" y="0"/>
            <wp:positionH relativeFrom="page">
              <wp:posOffset>0</wp:posOffset>
            </wp:positionH>
            <wp:positionV relativeFrom="page">
              <wp:posOffset>0</wp:posOffset>
            </wp:positionV>
            <wp:extent cx="7554876" cy="10691101"/>
            <wp:effectExtent l="0" t="0" r="190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554876" cy="106911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D45895" w14:textId="7994DC95" w:rsidR="00927023" w:rsidRPr="00BD3B1B" w:rsidRDefault="00027E88" w:rsidP="00927023">
      <w:pPr>
        <w:pStyle w:val="Notebodycopy"/>
        <w:rPr>
          <w:rFonts w:asciiTheme="minorHAnsi" w:hAnsiTheme="minorHAnsi" w:cstheme="minorHAnsi"/>
        </w:rPr>
      </w:pPr>
      <w:r w:rsidRPr="00BD3B1B">
        <w:rPr>
          <w:rFonts w:asciiTheme="minorHAnsi" w:hAnsiTheme="minorHAnsi" w:cstheme="minorHAnsi"/>
          <w:noProof/>
          <w:lang w:val="en-US"/>
        </w:rPr>
        <mc:AlternateContent>
          <mc:Choice Requires="wps">
            <w:drawing>
              <wp:anchor distT="45720" distB="45720" distL="114300" distR="114300" simplePos="0" relativeHeight="251682816" behindDoc="0" locked="0" layoutInCell="1" allowOverlap="1" wp14:anchorId="26CD2F2F" wp14:editId="62908AF7">
                <wp:simplePos x="0" y="0"/>
                <wp:positionH relativeFrom="column">
                  <wp:posOffset>-25400</wp:posOffset>
                </wp:positionH>
                <wp:positionV relativeFrom="paragraph">
                  <wp:posOffset>6363335</wp:posOffset>
                </wp:positionV>
                <wp:extent cx="5062220" cy="1073150"/>
                <wp:effectExtent l="0" t="0" r="508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220" cy="1073150"/>
                        </a:xfrm>
                        <a:prstGeom prst="rect">
                          <a:avLst/>
                        </a:prstGeom>
                        <a:noFill/>
                        <a:ln w="9525">
                          <a:noFill/>
                          <a:miter lim="800000"/>
                          <a:headEnd/>
                          <a:tailEnd/>
                        </a:ln>
                      </wps:spPr>
                      <wps:txbx>
                        <w:txbxContent>
                          <w:p w14:paraId="180F83C7" w14:textId="613266BD" w:rsidR="00D72D3D" w:rsidRPr="00927023" w:rsidRDefault="00D72D3D" w:rsidP="00927023">
                            <w:pPr>
                              <w:rPr>
                                <w:color w:val="FFFFFF" w:themeColor="background1"/>
                                <w:sz w:val="52"/>
                                <w:szCs w:val="52"/>
                              </w:rPr>
                            </w:pPr>
                            <w:r>
                              <w:rPr>
                                <w:color w:val="FFFFFF" w:themeColor="background1"/>
                                <w:sz w:val="52"/>
                                <w:szCs w:val="52"/>
                              </w:rPr>
                              <w:t>IPL MANAGEMENT SYSTEM</w:t>
                            </w:r>
                          </w:p>
                          <w:p w14:paraId="263F1F8B" w14:textId="50788766" w:rsidR="00D72D3D" w:rsidRPr="00927023" w:rsidRDefault="00D72D3D" w:rsidP="00927023">
                            <w:pPr>
                              <w:rPr>
                                <w:color w:val="FFFFFF" w:themeColor="background1"/>
                                <w:sz w:val="40"/>
                                <w:szCs w:val="40"/>
                              </w:rPr>
                            </w:pPr>
                            <w:r>
                              <w:rPr>
                                <w:color w:val="FFFFFF" w:themeColor="background1"/>
                                <w:sz w:val="40"/>
                                <w:szCs w:val="40"/>
                              </w:rPr>
                              <w:t>Group No. 1 (Autobots)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D2F2F" id="_x0000_t202" coordsize="21600,21600" o:spt="202" path="m,l,21600r21600,l21600,xe">
                <v:stroke joinstyle="miter"/>
                <v:path gradientshapeok="t" o:connecttype="rect"/>
              </v:shapetype>
              <v:shape id="Text Box 2" o:spid="_x0000_s1026" type="#_x0000_t202" style="position:absolute;left:0;text-align:left;margin-left:-2pt;margin-top:501.05pt;width:398.6pt;height:8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" filled="f" stroked="f">
                <v:textbox inset="0,0,0,0">
                  <w:txbxContent>
                    <w:p w14:paraId="180F83C7" w14:textId="613266BD" w:rsidR="00D72D3D" w:rsidRPr="00927023" w:rsidRDefault="00D72D3D" w:rsidP="00927023">
                      <w:pPr>
                        <w:rPr>
                          <w:color w:val="FFFFFF" w:themeColor="background1"/>
                          <w:sz w:val="52"/>
                          <w:szCs w:val="52"/>
                        </w:rPr>
                      </w:pPr>
                      <w:r>
                        <w:rPr>
                          <w:color w:val="FFFFFF" w:themeColor="background1"/>
                          <w:sz w:val="52"/>
                          <w:szCs w:val="52"/>
                        </w:rPr>
                        <w:t>IPL MANAGEMENT SYSTEM</w:t>
                      </w:r>
                    </w:p>
                    <w:p w14:paraId="263F1F8B" w14:textId="50788766" w:rsidR="00D72D3D" w:rsidRPr="00927023" w:rsidRDefault="00D72D3D" w:rsidP="00927023">
                      <w:pPr>
                        <w:rPr>
                          <w:color w:val="FFFFFF" w:themeColor="background1"/>
                          <w:sz w:val="40"/>
                          <w:szCs w:val="40"/>
                        </w:rPr>
                      </w:pPr>
                      <w:r>
                        <w:rPr>
                          <w:color w:val="FFFFFF" w:themeColor="background1"/>
                          <w:sz w:val="40"/>
                          <w:szCs w:val="40"/>
                        </w:rPr>
                        <w:t>Group No. 1 (Autobots)</w:t>
                      </w:r>
                    </w:p>
                  </w:txbxContent>
                </v:textbox>
              </v:shape>
            </w:pict>
          </mc:Fallback>
        </mc:AlternateContent>
      </w:r>
      <w:r w:rsidR="00927023" w:rsidRPr="00BD3B1B">
        <w:rPr>
          <w:rFonts w:asciiTheme="minorHAnsi" w:hAnsiTheme="minorHAnsi" w:cstheme="minorHAnsi"/>
        </w:rPr>
        <w:br w:type="page"/>
      </w:r>
    </w:p>
    <w:p w14:paraId="2DB91548" w14:textId="409ADA91" w:rsidR="00927023" w:rsidRPr="00BD3B1B" w:rsidRDefault="00927023" w:rsidP="00F5222D">
      <w:pPr>
        <w:rPr>
          <w:rFonts w:asciiTheme="minorHAnsi" w:hAnsiTheme="minorHAnsi" w:cstheme="minorHAnsi"/>
        </w:rPr>
      </w:pPr>
    </w:p>
    <w:p w14:paraId="0994AFBF" w14:textId="3507AB74" w:rsidR="009C1790" w:rsidRPr="00BD3B1B" w:rsidRDefault="009C1790" w:rsidP="00F5222D">
      <w:pPr>
        <w:rPr>
          <w:rFonts w:asciiTheme="minorHAnsi" w:hAnsiTheme="minorHAnsi" w:cstheme="minorHAnsi"/>
        </w:rPr>
      </w:pPr>
    </w:p>
    <w:p w14:paraId="7689A9C0" w14:textId="0FBFBE20" w:rsidR="009C1790" w:rsidRPr="00BD3B1B" w:rsidRDefault="00027E88" w:rsidP="009C1790">
      <w:pPr>
        <w:pStyle w:val="Notebodycopy"/>
        <w:rPr>
          <w:rFonts w:asciiTheme="minorHAnsi" w:hAnsiTheme="minorHAnsi" w:cstheme="minorHAnsi"/>
        </w:rPr>
      </w:pPr>
      <w:r w:rsidRPr="00BD3B1B">
        <w:rPr>
          <w:rFonts w:asciiTheme="minorHAnsi" w:hAnsiTheme="minorHAnsi" w:cstheme="minorHAnsi"/>
          <w:noProof/>
          <w:lang w:val="en-US"/>
        </w:rPr>
        <mc:AlternateContent>
          <mc:Choice Requires="wps">
            <w:drawing>
              <wp:anchor distT="45720" distB="45720" distL="114300" distR="114300" simplePos="0" relativeHeight="251673600" behindDoc="0" locked="0" layoutInCell="1" allowOverlap="1" wp14:anchorId="64F962EC" wp14:editId="17BC238F">
                <wp:simplePos x="0" y="0"/>
                <wp:positionH relativeFrom="margin">
                  <wp:align>left</wp:align>
                </wp:positionH>
                <wp:positionV relativeFrom="paragraph">
                  <wp:posOffset>97877</wp:posOffset>
                </wp:positionV>
                <wp:extent cx="5062220" cy="567559"/>
                <wp:effectExtent l="0" t="0" r="508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220" cy="567559"/>
                        </a:xfrm>
                        <a:prstGeom prst="rect">
                          <a:avLst/>
                        </a:prstGeom>
                        <a:noFill/>
                        <a:ln w="9525">
                          <a:noFill/>
                          <a:miter lim="800000"/>
                          <a:headEnd/>
                          <a:tailEnd/>
                        </a:ln>
                      </wps:spPr>
                      <wps:txbx>
                        <w:txbxContent>
                          <w:p w14:paraId="36593A83" w14:textId="12339E03" w:rsidR="00D72D3D" w:rsidRPr="00027E88" w:rsidRDefault="00D72D3D" w:rsidP="00027E88">
                            <w:pPr>
                              <w:rPr>
                                <w:rFonts w:cs="Arial"/>
                                <w:b/>
                                <w:caps/>
                                <w:color w:val="00727D" w:themeColor="accent2" w:themeShade="BF"/>
                                <w:sz w:val="36"/>
                                <w:szCs w:val="36"/>
                              </w:rPr>
                            </w:pPr>
                            <w:r w:rsidRPr="00027E88">
                              <w:rPr>
                                <w:rFonts w:cs="Arial"/>
                                <w:b/>
                                <w:caps/>
                                <w:color w:val="00727D" w:themeColor="accent2" w:themeShade="BF"/>
                                <w:sz w:val="36"/>
                                <w:szCs w:val="36"/>
                              </w:rPr>
                              <w:t>MODULES</w:t>
                            </w:r>
                            <w:r>
                              <w:rPr>
                                <w:rFonts w:cs="Arial"/>
                                <w:b/>
                                <w:caps/>
                                <w:color w:val="00727D" w:themeColor="accent2" w:themeShade="BF"/>
                                <w:sz w:val="36"/>
                                <w:szCs w:val="36"/>
                              </w:rPr>
                              <w:t xml:space="preserve"> AND COMPONENTS</w:t>
                            </w:r>
                            <w:r w:rsidRPr="00027E88">
                              <w:rPr>
                                <w:rFonts w:cs="Arial"/>
                                <w:b/>
                                <w:caps/>
                                <w:color w:val="00727D" w:themeColor="accent2" w:themeShade="BF"/>
                                <w:sz w:val="36"/>
                                <w:szCs w:val="36"/>
                              </w:rPr>
                              <w:t>:</w:t>
                            </w:r>
                          </w:p>
                          <w:p w14:paraId="449351E9" w14:textId="098A568F" w:rsidR="00D72D3D" w:rsidRPr="009C1790" w:rsidRDefault="00D72D3D" w:rsidP="009C1790">
                            <w:pPr>
                              <w:rPr>
                                <w:color w:val="0099A8"/>
                                <w:sz w:val="40"/>
                                <w:szCs w:val="4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962EC" id="_x0000_s1027" type="#_x0000_t202" style="position:absolute;left:0;text-align:left;margin-left:0;margin-top:7.7pt;width:398.6pt;height:44.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" filled="f" stroked="f">
                <v:textbox inset="0,0,0,0">
                  <w:txbxContent>
                    <w:p w14:paraId="36593A83" w14:textId="12339E03" w:rsidR="00D72D3D" w:rsidRPr="00027E88" w:rsidRDefault="00D72D3D" w:rsidP="00027E88">
                      <w:pPr>
                        <w:rPr>
                          <w:rFonts w:cs="Arial"/>
                          <w:b/>
                          <w:caps/>
                          <w:color w:val="00727D" w:themeColor="accent2" w:themeShade="BF"/>
                          <w:sz w:val="36"/>
                          <w:szCs w:val="36"/>
                        </w:rPr>
                      </w:pPr>
                      <w:r w:rsidRPr="00027E88">
                        <w:rPr>
                          <w:rFonts w:cs="Arial"/>
                          <w:b/>
                          <w:caps/>
                          <w:color w:val="00727D" w:themeColor="accent2" w:themeShade="BF"/>
                          <w:sz w:val="36"/>
                          <w:szCs w:val="36"/>
                        </w:rPr>
                        <w:t>MODULES</w:t>
                      </w:r>
                      <w:r>
                        <w:rPr>
                          <w:rFonts w:cs="Arial"/>
                          <w:b/>
                          <w:caps/>
                          <w:color w:val="00727D" w:themeColor="accent2" w:themeShade="BF"/>
                          <w:sz w:val="36"/>
                          <w:szCs w:val="36"/>
                        </w:rPr>
                        <w:t xml:space="preserve"> AND COMPONENTS</w:t>
                      </w:r>
                      <w:r w:rsidRPr="00027E88">
                        <w:rPr>
                          <w:rFonts w:cs="Arial"/>
                          <w:b/>
                          <w:caps/>
                          <w:color w:val="00727D" w:themeColor="accent2" w:themeShade="BF"/>
                          <w:sz w:val="36"/>
                          <w:szCs w:val="36"/>
                        </w:rPr>
                        <w:t>:</w:t>
                      </w:r>
                    </w:p>
                    <w:p w14:paraId="449351E9" w14:textId="098A568F" w:rsidR="00D72D3D" w:rsidRPr="009C1790" w:rsidRDefault="00D72D3D" w:rsidP="009C1790">
                      <w:pPr>
                        <w:rPr>
                          <w:color w:val="0099A8"/>
                          <w:sz w:val="40"/>
                          <w:szCs w:val="40"/>
                        </w:rPr>
                      </w:pPr>
                    </w:p>
                  </w:txbxContent>
                </v:textbox>
                <w10:wrap anchorx="margin"/>
              </v:shape>
            </w:pict>
          </mc:Fallback>
        </mc:AlternateContent>
      </w:r>
    </w:p>
    <w:p w14:paraId="201FE6E3" w14:textId="2597C0EB" w:rsidR="00A15E4A" w:rsidRPr="00BD3B1B" w:rsidRDefault="00A15E4A" w:rsidP="005B071C">
      <w:pPr>
        <w:rPr>
          <w:rFonts w:asciiTheme="minorHAnsi" w:hAnsiTheme="minorHAnsi" w:cstheme="minorHAnsi"/>
          <w:b/>
          <w:caps/>
          <w:color w:val="00727D" w:themeColor="accent2" w:themeShade="BF"/>
          <w:sz w:val="36"/>
          <w:szCs w:val="36"/>
        </w:rPr>
      </w:pPr>
    </w:p>
    <w:p w14:paraId="201FE6E5" w14:textId="6778B697" w:rsidR="00A15E4A" w:rsidRPr="00BD3B1B" w:rsidRDefault="00A15E4A" w:rsidP="00A15E4A">
      <w:pPr>
        <w:jc w:val="center"/>
        <w:rPr>
          <w:rFonts w:asciiTheme="minorHAnsi" w:hAnsiTheme="minorHAnsi" w:cstheme="minorHAnsi"/>
          <w:b/>
          <w:caps/>
          <w:sz w:val="32"/>
          <w:szCs w:val="28"/>
        </w:rPr>
      </w:pPr>
    </w:p>
    <w:p w14:paraId="201FE6F6" w14:textId="6F6E79FE" w:rsidR="003D5595" w:rsidRPr="00BD3B1B" w:rsidRDefault="003D5595" w:rsidP="00702DE8">
      <w:pPr>
        <w:tabs>
          <w:tab w:val="left" w:pos="6865"/>
        </w:tabs>
        <w:jc w:val="left"/>
        <w:rPr>
          <w:rFonts w:asciiTheme="minorHAnsi" w:hAnsiTheme="minorHAnsi" w:cstheme="minorHAnsi"/>
          <w:b/>
          <w:caps/>
          <w:color w:val="auto"/>
          <w:sz w:val="32"/>
          <w:szCs w:val="28"/>
        </w:rPr>
      </w:pPr>
    </w:p>
    <w:tbl>
      <w:tblPr>
        <w:tblStyle w:val="GridTable1Light"/>
        <w:tblpPr w:leftFromText="180" w:rightFromText="180" w:vertAnchor="page" w:horzAnchor="margin" w:tblpY="3402"/>
        <w:tblW w:w="9055" w:type="dxa"/>
        <w:tblLook w:val="04A0" w:firstRow="1" w:lastRow="0" w:firstColumn="1" w:lastColumn="0" w:noHBand="0" w:noVBand="1"/>
      </w:tblPr>
      <w:tblGrid>
        <w:gridCol w:w="1947"/>
        <w:gridCol w:w="2517"/>
        <w:gridCol w:w="4591"/>
      </w:tblGrid>
      <w:tr w:rsidR="00027E88" w:rsidRPr="00BD3B1B" w14:paraId="731A68EB" w14:textId="77777777" w:rsidTr="00027E88">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947" w:type="dxa"/>
            <w:shd w:val="clear" w:color="auto" w:fill="FFFFFF" w:themeFill="background1"/>
          </w:tcPr>
          <w:p w14:paraId="24239F0E" w14:textId="77777777" w:rsidR="00027E88" w:rsidRPr="00BD3B1B" w:rsidRDefault="00027E88" w:rsidP="00027E88">
            <w:pPr>
              <w:jc w:val="center"/>
              <w:rPr>
                <w:rFonts w:cstheme="minorHAnsi"/>
                <w:b w:val="0"/>
                <w:bCs w:val="0"/>
                <w:sz w:val="24"/>
              </w:rPr>
            </w:pPr>
          </w:p>
          <w:p w14:paraId="0599AC6A" w14:textId="69B94DF2" w:rsidR="00027E88" w:rsidRPr="00BD3B1B" w:rsidRDefault="00027E88" w:rsidP="00027E88">
            <w:pPr>
              <w:jc w:val="center"/>
              <w:rPr>
                <w:rFonts w:cstheme="minorHAnsi"/>
                <w:bCs w:val="0"/>
                <w:sz w:val="24"/>
              </w:rPr>
            </w:pPr>
            <w:r w:rsidRPr="00BD3B1B">
              <w:rPr>
                <w:rFonts w:cstheme="minorHAnsi"/>
                <w:sz w:val="24"/>
              </w:rPr>
              <w:t>Modules</w:t>
            </w:r>
          </w:p>
        </w:tc>
        <w:tc>
          <w:tcPr>
            <w:tcW w:w="2517" w:type="dxa"/>
            <w:shd w:val="clear" w:color="auto" w:fill="FFFFFF" w:themeFill="background1"/>
          </w:tcPr>
          <w:p w14:paraId="73780731" w14:textId="0A9B9F3D" w:rsidR="00027E88" w:rsidRPr="00BD3B1B" w:rsidRDefault="00027E88" w:rsidP="00027E8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rPr>
            </w:pPr>
          </w:p>
          <w:p w14:paraId="5EB8D4D7" w14:textId="77777777" w:rsidR="00027E88" w:rsidRPr="00BD3B1B" w:rsidRDefault="00027E88" w:rsidP="00027E88">
            <w:pPr>
              <w:jc w:val="center"/>
              <w:cnfStyle w:val="100000000000" w:firstRow="1" w:lastRow="0" w:firstColumn="0" w:lastColumn="0" w:oddVBand="0" w:evenVBand="0" w:oddHBand="0" w:evenHBand="0" w:firstRowFirstColumn="0" w:firstRowLastColumn="0" w:lastRowFirstColumn="0" w:lastRowLastColumn="0"/>
              <w:rPr>
                <w:rFonts w:cstheme="minorHAnsi"/>
                <w:bCs w:val="0"/>
                <w:sz w:val="24"/>
              </w:rPr>
            </w:pPr>
            <w:r w:rsidRPr="00BD3B1B">
              <w:rPr>
                <w:rFonts w:cstheme="minorHAnsi"/>
                <w:sz w:val="24"/>
              </w:rPr>
              <w:t>Component</w:t>
            </w:r>
          </w:p>
          <w:p w14:paraId="73CA27A0" w14:textId="77777777" w:rsidR="00027E88" w:rsidRPr="00BD3B1B" w:rsidRDefault="00027E88" w:rsidP="00027E8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rPr>
            </w:pPr>
          </w:p>
        </w:tc>
        <w:tc>
          <w:tcPr>
            <w:tcW w:w="4591" w:type="dxa"/>
            <w:shd w:val="clear" w:color="auto" w:fill="FFFFFF" w:themeFill="background1"/>
          </w:tcPr>
          <w:p w14:paraId="2D5F1811" w14:textId="77777777" w:rsidR="00027E88" w:rsidRPr="00BD3B1B" w:rsidRDefault="00027E88" w:rsidP="00027E8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rPr>
            </w:pPr>
          </w:p>
          <w:p w14:paraId="342B103B" w14:textId="77777777" w:rsidR="00027E88" w:rsidRPr="00BD3B1B" w:rsidRDefault="00027E88" w:rsidP="00027E88">
            <w:pPr>
              <w:jc w:val="center"/>
              <w:cnfStyle w:val="100000000000" w:firstRow="1" w:lastRow="0" w:firstColumn="0" w:lastColumn="0" w:oddVBand="0" w:evenVBand="0" w:oddHBand="0" w:evenHBand="0" w:firstRowFirstColumn="0" w:firstRowLastColumn="0" w:lastRowFirstColumn="0" w:lastRowLastColumn="0"/>
              <w:rPr>
                <w:rFonts w:cstheme="minorHAnsi"/>
                <w:bCs w:val="0"/>
                <w:sz w:val="24"/>
              </w:rPr>
            </w:pPr>
            <w:r w:rsidRPr="00BD3B1B">
              <w:rPr>
                <w:rFonts w:cstheme="minorHAnsi"/>
                <w:bCs w:val="0"/>
                <w:sz w:val="24"/>
              </w:rPr>
              <w:t>Description</w:t>
            </w:r>
          </w:p>
        </w:tc>
      </w:tr>
      <w:tr w:rsidR="00027E88" w:rsidRPr="00BD3B1B" w14:paraId="20E26A7F" w14:textId="77777777" w:rsidTr="00027E88">
        <w:trPr>
          <w:trHeight w:val="550"/>
        </w:trPr>
        <w:tc>
          <w:tcPr>
            <w:cnfStyle w:val="001000000000" w:firstRow="0" w:lastRow="0" w:firstColumn="1" w:lastColumn="0" w:oddVBand="0" w:evenVBand="0" w:oddHBand="0" w:evenHBand="0" w:firstRowFirstColumn="0" w:firstRowLastColumn="0" w:lastRowFirstColumn="0" w:lastRowLastColumn="0"/>
            <w:tcW w:w="1947" w:type="dxa"/>
            <w:vMerge w:val="restart"/>
          </w:tcPr>
          <w:p w14:paraId="5737F622" w14:textId="77777777" w:rsidR="00027E88" w:rsidRPr="00BD3B1B" w:rsidRDefault="00027E88" w:rsidP="00027E88">
            <w:pPr>
              <w:pStyle w:val="ListParagraph"/>
              <w:numPr>
                <w:ilvl w:val="0"/>
                <w:numId w:val="3"/>
              </w:numPr>
              <w:spacing w:after="0" w:line="240" w:lineRule="auto"/>
              <w:rPr>
                <w:rFonts w:cstheme="minorHAnsi"/>
                <w:sz w:val="24"/>
                <w:szCs w:val="24"/>
              </w:rPr>
            </w:pPr>
            <w:r w:rsidRPr="00BD3B1B">
              <w:rPr>
                <w:rFonts w:cstheme="minorHAnsi"/>
                <w:sz w:val="24"/>
                <w:szCs w:val="24"/>
              </w:rPr>
              <w:t>Login</w:t>
            </w:r>
          </w:p>
          <w:p w14:paraId="18EA4C72" w14:textId="77777777" w:rsidR="00027E88" w:rsidRPr="00BD3B1B" w:rsidRDefault="00027E88" w:rsidP="00027E88">
            <w:pPr>
              <w:rPr>
                <w:rFonts w:cstheme="minorHAnsi"/>
                <w:b w:val="0"/>
                <w:bCs w:val="0"/>
                <w:sz w:val="24"/>
              </w:rPr>
            </w:pPr>
          </w:p>
        </w:tc>
        <w:tc>
          <w:tcPr>
            <w:tcW w:w="2517" w:type="dxa"/>
          </w:tcPr>
          <w:p w14:paraId="6F837FF0"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
                <w:bCs/>
                <w:sz w:val="24"/>
              </w:rPr>
            </w:pPr>
            <w:r w:rsidRPr="00BD3B1B">
              <w:rPr>
                <w:rFonts w:cstheme="minorHAnsi"/>
                <w:sz w:val="24"/>
              </w:rPr>
              <w:t>Login Component</w:t>
            </w:r>
          </w:p>
        </w:tc>
        <w:tc>
          <w:tcPr>
            <w:tcW w:w="4591" w:type="dxa"/>
          </w:tcPr>
          <w:p w14:paraId="22D001D1" w14:textId="3059A763"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Every user can login (Player, Owner, Admin).</w:t>
            </w:r>
          </w:p>
        </w:tc>
      </w:tr>
      <w:tr w:rsidR="00027E88" w:rsidRPr="00BD3B1B" w14:paraId="235AEC42" w14:textId="77777777" w:rsidTr="00027E88">
        <w:trPr>
          <w:trHeight w:val="799"/>
        </w:trPr>
        <w:tc>
          <w:tcPr>
            <w:cnfStyle w:val="001000000000" w:firstRow="0" w:lastRow="0" w:firstColumn="1" w:lastColumn="0" w:oddVBand="0" w:evenVBand="0" w:oddHBand="0" w:evenHBand="0" w:firstRowFirstColumn="0" w:firstRowLastColumn="0" w:lastRowFirstColumn="0" w:lastRowLastColumn="0"/>
            <w:tcW w:w="1947" w:type="dxa"/>
            <w:vMerge/>
          </w:tcPr>
          <w:p w14:paraId="291C4D20" w14:textId="77777777" w:rsidR="00027E88" w:rsidRPr="00BD3B1B" w:rsidRDefault="00027E88" w:rsidP="00027E88">
            <w:pPr>
              <w:rPr>
                <w:rFonts w:cstheme="minorHAnsi"/>
                <w:b w:val="0"/>
                <w:bCs w:val="0"/>
                <w:sz w:val="24"/>
              </w:rPr>
            </w:pPr>
          </w:p>
        </w:tc>
        <w:tc>
          <w:tcPr>
            <w:tcW w:w="2517" w:type="dxa"/>
          </w:tcPr>
          <w:p w14:paraId="3DC786F0"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Register Component</w:t>
            </w:r>
          </w:p>
          <w:p w14:paraId="2A907583"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(sign up)</w:t>
            </w:r>
          </w:p>
        </w:tc>
        <w:tc>
          <w:tcPr>
            <w:tcW w:w="4591" w:type="dxa"/>
          </w:tcPr>
          <w:p w14:paraId="02F8F1A5"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Player must register himself before he can login into the website.</w:t>
            </w:r>
          </w:p>
        </w:tc>
      </w:tr>
      <w:tr w:rsidR="00027E88" w:rsidRPr="00BD3B1B" w14:paraId="378190E3" w14:textId="77777777" w:rsidTr="00027E88">
        <w:trPr>
          <w:trHeight w:val="848"/>
        </w:trPr>
        <w:tc>
          <w:tcPr>
            <w:cnfStyle w:val="001000000000" w:firstRow="0" w:lastRow="0" w:firstColumn="1" w:lastColumn="0" w:oddVBand="0" w:evenVBand="0" w:oddHBand="0" w:evenHBand="0" w:firstRowFirstColumn="0" w:firstRowLastColumn="0" w:lastRowFirstColumn="0" w:lastRowLastColumn="0"/>
            <w:tcW w:w="1947" w:type="dxa"/>
            <w:vMerge w:val="restart"/>
          </w:tcPr>
          <w:p w14:paraId="722664FC" w14:textId="77777777" w:rsidR="00027E88" w:rsidRPr="00BD3B1B" w:rsidRDefault="00027E88" w:rsidP="00027E88">
            <w:pPr>
              <w:pStyle w:val="ListParagraph"/>
              <w:numPr>
                <w:ilvl w:val="0"/>
                <w:numId w:val="3"/>
              </w:numPr>
              <w:spacing w:after="0" w:line="240" w:lineRule="auto"/>
              <w:rPr>
                <w:rFonts w:cstheme="minorHAnsi"/>
                <w:sz w:val="24"/>
                <w:szCs w:val="24"/>
              </w:rPr>
            </w:pPr>
            <w:r w:rsidRPr="00BD3B1B">
              <w:rPr>
                <w:rFonts w:cstheme="minorHAnsi"/>
                <w:sz w:val="24"/>
                <w:szCs w:val="24"/>
              </w:rPr>
              <w:t>Admin</w:t>
            </w:r>
          </w:p>
          <w:p w14:paraId="45FD138E" w14:textId="77777777" w:rsidR="00027E88" w:rsidRPr="00BD3B1B" w:rsidRDefault="00027E88" w:rsidP="00027E88">
            <w:pPr>
              <w:rPr>
                <w:rFonts w:cstheme="minorHAnsi"/>
                <w:b w:val="0"/>
                <w:bCs w:val="0"/>
                <w:sz w:val="24"/>
              </w:rPr>
            </w:pPr>
          </w:p>
        </w:tc>
        <w:tc>
          <w:tcPr>
            <w:tcW w:w="2517" w:type="dxa"/>
          </w:tcPr>
          <w:p w14:paraId="18E3F9BE" w14:textId="58FE6812"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Admin Component</w:t>
            </w:r>
          </w:p>
        </w:tc>
        <w:tc>
          <w:tcPr>
            <w:tcW w:w="4591" w:type="dxa"/>
          </w:tcPr>
          <w:p w14:paraId="7CF0A89D" w14:textId="0CB67E7F"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Admin can view all users, teams and player’s .Also can delete player and owner (team).</w:t>
            </w:r>
          </w:p>
        </w:tc>
      </w:tr>
      <w:tr w:rsidR="00027E88" w:rsidRPr="00BD3B1B" w14:paraId="64FAA852" w14:textId="77777777" w:rsidTr="00027E88">
        <w:trPr>
          <w:trHeight w:val="786"/>
        </w:trPr>
        <w:tc>
          <w:tcPr>
            <w:cnfStyle w:val="001000000000" w:firstRow="0" w:lastRow="0" w:firstColumn="1" w:lastColumn="0" w:oddVBand="0" w:evenVBand="0" w:oddHBand="0" w:evenHBand="0" w:firstRowFirstColumn="0" w:firstRowLastColumn="0" w:lastRowFirstColumn="0" w:lastRowLastColumn="0"/>
            <w:tcW w:w="1947" w:type="dxa"/>
            <w:vMerge/>
          </w:tcPr>
          <w:p w14:paraId="00A02611" w14:textId="77777777" w:rsidR="00027E88" w:rsidRPr="00BD3B1B" w:rsidRDefault="00027E88" w:rsidP="00027E88">
            <w:pPr>
              <w:pStyle w:val="ListParagraph"/>
              <w:numPr>
                <w:ilvl w:val="0"/>
                <w:numId w:val="3"/>
              </w:numPr>
              <w:spacing w:after="0" w:line="240" w:lineRule="auto"/>
              <w:rPr>
                <w:rFonts w:cstheme="minorHAnsi"/>
                <w:b w:val="0"/>
                <w:bCs w:val="0"/>
                <w:sz w:val="24"/>
                <w:szCs w:val="24"/>
              </w:rPr>
            </w:pPr>
          </w:p>
        </w:tc>
        <w:tc>
          <w:tcPr>
            <w:tcW w:w="2517" w:type="dxa"/>
          </w:tcPr>
          <w:p w14:paraId="1AE1063C"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Admin-Users Component</w:t>
            </w:r>
          </w:p>
        </w:tc>
        <w:tc>
          <w:tcPr>
            <w:tcW w:w="4591" w:type="dxa"/>
          </w:tcPr>
          <w:p w14:paraId="45B8FE25"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Admin can view all the users.</w:t>
            </w:r>
          </w:p>
        </w:tc>
      </w:tr>
      <w:tr w:rsidR="00027E88" w:rsidRPr="00BD3B1B" w14:paraId="61541210" w14:textId="77777777" w:rsidTr="00027E88">
        <w:trPr>
          <w:trHeight w:val="516"/>
        </w:trPr>
        <w:tc>
          <w:tcPr>
            <w:cnfStyle w:val="001000000000" w:firstRow="0" w:lastRow="0" w:firstColumn="1" w:lastColumn="0" w:oddVBand="0" w:evenVBand="0" w:oddHBand="0" w:evenHBand="0" w:firstRowFirstColumn="0" w:firstRowLastColumn="0" w:lastRowFirstColumn="0" w:lastRowLastColumn="0"/>
            <w:tcW w:w="1947" w:type="dxa"/>
            <w:vMerge/>
          </w:tcPr>
          <w:p w14:paraId="7F182FE5" w14:textId="77777777" w:rsidR="00027E88" w:rsidRPr="00BD3B1B" w:rsidRDefault="00027E88" w:rsidP="00027E88">
            <w:pPr>
              <w:pStyle w:val="ListParagraph"/>
              <w:numPr>
                <w:ilvl w:val="0"/>
                <w:numId w:val="3"/>
              </w:numPr>
              <w:spacing w:after="0" w:line="240" w:lineRule="auto"/>
              <w:rPr>
                <w:rFonts w:cstheme="minorHAnsi"/>
                <w:b w:val="0"/>
                <w:bCs w:val="0"/>
                <w:sz w:val="24"/>
                <w:szCs w:val="24"/>
              </w:rPr>
            </w:pPr>
          </w:p>
        </w:tc>
        <w:tc>
          <w:tcPr>
            <w:tcW w:w="2517" w:type="dxa"/>
          </w:tcPr>
          <w:p w14:paraId="5DF269C9"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Admin-Teams Component</w:t>
            </w:r>
          </w:p>
          <w:p w14:paraId="37D13F21"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4591" w:type="dxa"/>
          </w:tcPr>
          <w:p w14:paraId="716F992C"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
                <w:bCs/>
                <w:sz w:val="24"/>
              </w:rPr>
            </w:pPr>
            <w:r w:rsidRPr="00BD3B1B">
              <w:rPr>
                <w:rFonts w:cstheme="minorHAnsi"/>
                <w:bCs/>
                <w:sz w:val="24"/>
              </w:rPr>
              <w:t>Admin can view all teams.</w:t>
            </w:r>
          </w:p>
        </w:tc>
      </w:tr>
      <w:tr w:rsidR="00027E88" w:rsidRPr="00BD3B1B" w14:paraId="56174783" w14:textId="77777777" w:rsidTr="00027E88">
        <w:trPr>
          <w:trHeight w:val="678"/>
        </w:trPr>
        <w:tc>
          <w:tcPr>
            <w:cnfStyle w:val="001000000000" w:firstRow="0" w:lastRow="0" w:firstColumn="1" w:lastColumn="0" w:oddVBand="0" w:evenVBand="0" w:oddHBand="0" w:evenHBand="0" w:firstRowFirstColumn="0" w:firstRowLastColumn="0" w:lastRowFirstColumn="0" w:lastRowLastColumn="0"/>
            <w:tcW w:w="1947" w:type="dxa"/>
            <w:vMerge/>
          </w:tcPr>
          <w:p w14:paraId="7145CAFF" w14:textId="77777777" w:rsidR="00027E88" w:rsidRPr="00BD3B1B" w:rsidRDefault="00027E88" w:rsidP="00027E88">
            <w:pPr>
              <w:pStyle w:val="ListParagraph"/>
              <w:numPr>
                <w:ilvl w:val="0"/>
                <w:numId w:val="3"/>
              </w:numPr>
              <w:spacing w:after="0" w:line="240" w:lineRule="auto"/>
              <w:rPr>
                <w:rFonts w:cstheme="minorHAnsi"/>
                <w:b w:val="0"/>
                <w:bCs w:val="0"/>
                <w:sz w:val="24"/>
                <w:szCs w:val="24"/>
              </w:rPr>
            </w:pPr>
          </w:p>
        </w:tc>
        <w:tc>
          <w:tcPr>
            <w:tcW w:w="2517" w:type="dxa"/>
          </w:tcPr>
          <w:p w14:paraId="1D899B04"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Admin-Players Component</w:t>
            </w:r>
          </w:p>
        </w:tc>
        <w:tc>
          <w:tcPr>
            <w:tcW w:w="4591" w:type="dxa"/>
          </w:tcPr>
          <w:p w14:paraId="430C9E07"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Admin can view all players.</w:t>
            </w:r>
          </w:p>
        </w:tc>
      </w:tr>
      <w:tr w:rsidR="00027E88" w:rsidRPr="00BD3B1B" w14:paraId="4AFD9B39" w14:textId="77777777" w:rsidTr="00027E88">
        <w:trPr>
          <w:trHeight w:val="799"/>
        </w:trPr>
        <w:tc>
          <w:tcPr>
            <w:cnfStyle w:val="001000000000" w:firstRow="0" w:lastRow="0" w:firstColumn="1" w:lastColumn="0" w:oddVBand="0" w:evenVBand="0" w:oddHBand="0" w:evenHBand="0" w:firstRowFirstColumn="0" w:firstRowLastColumn="0" w:lastRowFirstColumn="0" w:lastRowLastColumn="0"/>
            <w:tcW w:w="1947" w:type="dxa"/>
          </w:tcPr>
          <w:p w14:paraId="561F45AE" w14:textId="77777777" w:rsidR="00027E88" w:rsidRPr="00BD3B1B" w:rsidRDefault="00027E88" w:rsidP="00027E88">
            <w:pPr>
              <w:pStyle w:val="ListParagraph"/>
              <w:numPr>
                <w:ilvl w:val="0"/>
                <w:numId w:val="3"/>
              </w:numPr>
              <w:spacing w:after="0" w:line="240" w:lineRule="auto"/>
              <w:rPr>
                <w:rFonts w:cstheme="minorHAnsi"/>
                <w:sz w:val="24"/>
                <w:szCs w:val="24"/>
              </w:rPr>
            </w:pPr>
            <w:r w:rsidRPr="00BD3B1B">
              <w:rPr>
                <w:rFonts w:cstheme="minorHAnsi"/>
                <w:sz w:val="24"/>
                <w:szCs w:val="24"/>
              </w:rPr>
              <w:t>Owner</w:t>
            </w:r>
          </w:p>
          <w:p w14:paraId="08C0FCEE" w14:textId="77777777" w:rsidR="00027E88" w:rsidRPr="00BD3B1B" w:rsidRDefault="00027E88" w:rsidP="00027E88">
            <w:pPr>
              <w:rPr>
                <w:rFonts w:cstheme="minorHAnsi"/>
                <w:b w:val="0"/>
                <w:bCs w:val="0"/>
                <w:sz w:val="24"/>
              </w:rPr>
            </w:pPr>
          </w:p>
        </w:tc>
        <w:tc>
          <w:tcPr>
            <w:tcW w:w="2517" w:type="dxa"/>
          </w:tcPr>
          <w:p w14:paraId="6EB3EC55" w14:textId="4E2D37EC"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Pm Component</w:t>
            </w:r>
          </w:p>
          <w:p w14:paraId="077E69BA"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
                <w:bCs/>
                <w:sz w:val="24"/>
              </w:rPr>
            </w:pPr>
          </w:p>
        </w:tc>
        <w:tc>
          <w:tcPr>
            <w:tcW w:w="4591" w:type="dxa"/>
          </w:tcPr>
          <w:p w14:paraId="17AAA6F7"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Owner can register his team and see all the players.</w:t>
            </w:r>
          </w:p>
          <w:p w14:paraId="08D41385"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Owner can also reject Player registration.</w:t>
            </w:r>
          </w:p>
        </w:tc>
      </w:tr>
      <w:tr w:rsidR="00027E88" w:rsidRPr="00BD3B1B" w14:paraId="40CC7E12" w14:textId="77777777" w:rsidTr="00027E88">
        <w:trPr>
          <w:trHeight w:val="525"/>
        </w:trPr>
        <w:tc>
          <w:tcPr>
            <w:cnfStyle w:val="001000000000" w:firstRow="0" w:lastRow="0" w:firstColumn="1" w:lastColumn="0" w:oddVBand="0" w:evenVBand="0" w:oddHBand="0" w:evenHBand="0" w:firstRowFirstColumn="0" w:firstRowLastColumn="0" w:lastRowFirstColumn="0" w:lastRowLastColumn="0"/>
            <w:tcW w:w="1947" w:type="dxa"/>
            <w:vMerge w:val="restart"/>
          </w:tcPr>
          <w:p w14:paraId="7E38C59A" w14:textId="77777777" w:rsidR="00027E88" w:rsidRPr="00BD3B1B" w:rsidRDefault="00027E88" w:rsidP="00027E88">
            <w:pPr>
              <w:pStyle w:val="ListParagraph"/>
              <w:numPr>
                <w:ilvl w:val="0"/>
                <w:numId w:val="3"/>
              </w:numPr>
              <w:spacing w:after="0" w:line="240" w:lineRule="auto"/>
              <w:rPr>
                <w:rFonts w:cstheme="minorHAnsi"/>
                <w:sz w:val="24"/>
                <w:szCs w:val="24"/>
              </w:rPr>
            </w:pPr>
            <w:r w:rsidRPr="00BD3B1B">
              <w:rPr>
                <w:rFonts w:cstheme="minorHAnsi"/>
                <w:sz w:val="24"/>
                <w:szCs w:val="24"/>
              </w:rPr>
              <w:t>Player</w:t>
            </w:r>
          </w:p>
        </w:tc>
        <w:tc>
          <w:tcPr>
            <w:tcW w:w="2517" w:type="dxa"/>
          </w:tcPr>
          <w:p w14:paraId="6301945D"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Player-edit Component</w:t>
            </w:r>
          </w:p>
        </w:tc>
        <w:tc>
          <w:tcPr>
            <w:tcW w:w="4591" w:type="dxa"/>
          </w:tcPr>
          <w:p w14:paraId="4EA59185"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Player can edit his role and his selected team.</w:t>
            </w:r>
          </w:p>
        </w:tc>
      </w:tr>
      <w:tr w:rsidR="00027E88" w:rsidRPr="00BD3B1B" w14:paraId="582736E6" w14:textId="77777777" w:rsidTr="00027E88">
        <w:trPr>
          <w:trHeight w:val="525"/>
        </w:trPr>
        <w:tc>
          <w:tcPr>
            <w:cnfStyle w:val="001000000000" w:firstRow="0" w:lastRow="0" w:firstColumn="1" w:lastColumn="0" w:oddVBand="0" w:evenVBand="0" w:oddHBand="0" w:evenHBand="0" w:firstRowFirstColumn="0" w:firstRowLastColumn="0" w:lastRowFirstColumn="0" w:lastRowLastColumn="0"/>
            <w:tcW w:w="1947" w:type="dxa"/>
            <w:vMerge/>
          </w:tcPr>
          <w:p w14:paraId="000D61D1" w14:textId="77777777" w:rsidR="00027E88" w:rsidRPr="00BD3B1B" w:rsidRDefault="00027E88" w:rsidP="00027E88">
            <w:pPr>
              <w:pStyle w:val="ListParagraph"/>
              <w:numPr>
                <w:ilvl w:val="0"/>
                <w:numId w:val="3"/>
              </w:numPr>
              <w:spacing w:after="0" w:line="240" w:lineRule="auto"/>
              <w:rPr>
                <w:rFonts w:cstheme="minorHAnsi"/>
                <w:sz w:val="24"/>
                <w:szCs w:val="24"/>
              </w:rPr>
            </w:pPr>
          </w:p>
        </w:tc>
        <w:tc>
          <w:tcPr>
            <w:tcW w:w="2517" w:type="dxa"/>
          </w:tcPr>
          <w:p w14:paraId="1C6E4A46"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Player-list Component</w:t>
            </w:r>
          </w:p>
        </w:tc>
        <w:tc>
          <w:tcPr>
            <w:tcW w:w="4591" w:type="dxa"/>
          </w:tcPr>
          <w:p w14:paraId="4E240D83"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Views all the list of Registered Players.</w:t>
            </w:r>
          </w:p>
        </w:tc>
      </w:tr>
      <w:tr w:rsidR="00027E88" w:rsidRPr="00BD3B1B" w14:paraId="4DEFE17F" w14:textId="77777777" w:rsidTr="00027E88">
        <w:trPr>
          <w:trHeight w:val="748"/>
        </w:trPr>
        <w:tc>
          <w:tcPr>
            <w:cnfStyle w:val="001000000000" w:firstRow="0" w:lastRow="0" w:firstColumn="1" w:lastColumn="0" w:oddVBand="0" w:evenVBand="0" w:oddHBand="0" w:evenHBand="0" w:firstRowFirstColumn="0" w:firstRowLastColumn="0" w:lastRowFirstColumn="0" w:lastRowLastColumn="0"/>
            <w:tcW w:w="1947" w:type="dxa"/>
            <w:vMerge/>
          </w:tcPr>
          <w:p w14:paraId="73720D5D" w14:textId="77777777" w:rsidR="00027E88" w:rsidRPr="00BD3B1B" w:rsidRDefault="00027E88" w:rsidP="00027E88">
            <w:pPr>
              <w:pStyle w:val="ListParagraph"/>
              <w:numPr>
                <w:ilvl w:val="0"/>
                <w:numId w:val="3"/>
              </w:numPr>
              <w:spacing w:after="0" w:line="240" w:lineRule="auto"/>
              <w:rPr>
                <w:rFonts w:cstheme="minorHAnsi"/>
                <w:sz w:val="24"/>
                <w:szCs w:val="24"/>
              </w:rPr>
            </w:pPr>
          </w:p>
        </w:tc>
        <w:tc>
          <w:tcPr>
            <w:tcW w:w="2517" w:type="dxa"/>
          </w:tcPr>
          <w:p w14:paraId="797793A1" w14:textId="5A6886B5"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Player-register Component</w:t>
            </w:r>
          </w:p>
        </w:tc>
        <w:tc>
          <w:tcPr>
            <w:tcW w:w="4591" w:type="dxa"/>
          </w:tcPr>
          <w:p w14:paraId="7B678896"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Player registers himself for particular team.</w:t>
            </w:r>
          </w:p>
        </w:tc>
      </w:tr>
      <w:tr w:rsidR="00027E88" w:rsidRPr="00BD3B1B" w14:paraId="3DE0DA51" w14:textId="77777777" w:rsidTr="00027E88">
        <w:trPr>
          <w:trHeight w:val="748"/>
        </w:trPr>
        <w:tc>
          <w:tcPr>
            <w:cnfStyle w:val="001000000000" w:firstRow="0" w:lastRow="0" w:firstColumn="1" w:lastColumn="0" w:oddVBand="0" w:evenVBand="0" w:oddHBand="0" w:evenHBand="0" w:firstRowFirstColumn="0" w:firstRowLastColumn="0" w:lastRowFirstColumn="0" w:lastRowLastColumn="0"/>
            <w:tcW w:w="1947" w:type="dxa"/>
            <w:vMerge/>
          </w:tcPr>
          <w:p w14:paraId="06AA9A7C" w14:textId="77777777" w:rsidR="00027E88" w:rsidRPr="00BD3B1B" w:rsidRDefault="00027E88" w:rsidP="00027E88">
            <w:pPr>
              <w:pStyle w:val="ListParagraph"/>
              <w:numPr>
                <w:ilvl w:val="0"/>
                <w:numId w:val="3"/>
              </w:numPr>
              <w:spacing w:after="0" w:line="240" w:lineRule="auto"/>
              <w:rPr>
                <w:rFonts w:cstheme="minorHAnsi"/>
                <w:sz w:val="24"/>
                <w:szCs w:val="24"/>
              </w:rPr>
            </w:pPr>
          </w:p>
        </w:tc>
        <w:tc>
          <w:tcPr>
            <w:tcW w:w="2517" w:type="dxa"/>
          </w:tcPr>
          <w:p w14:paraId="59F53640" w14:textId="6263FB75"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sz w:val="24"/>
              </w:rPr>
            </w:pPr>
            <w:r w:rsidRPr="00BD3B1B">
              <w:rPr>
                <w:rFonts w:cstheme="minorHAnsi"/>
                <w:sz w:val="24"/>
              </w:rPr>
              <w:t>Team Registered Component</w:t>
            </w:r>
          </w:p>
        </w:tc>
        <w:tc>
          <w:tcPr>
            <w:tcW w:w="4591" w:type="dxa"/>
          </w:tcPr>
          <w:p w14:paraId="2F2F1FB9" w14:textId="77777777" w:rsidR="00027E88" w:rsidRPr="00BD3B1B" w:rsidRDefault="00027E88" w:rsidP="00027E88">
            <w:pPr>
              <w:cnfStyle w:val="000000000000" w:firstRow="0" w:lastRow="0" w:firstColumn="0" w:lastColumn="0" w:oddVBand="0" w:evenVBand="0" w:oddHBand="0" w:evenHBand="0" w:firstRowFirstColumn="0" w:firstRowLastColumn="0" w:lastRowFirstColumn="0" w:lastRowLastColumn="0"/>
              <w:rPr>
                <w:rFonts w:cstheme="minorHAnsi"/>
                <w:bCs/>
                <w:sz w:val="24"/>
              </w:rPr>
            </w:pPr>
            <w:r w:rsidRPr="00BD3B1B">
              <w:rPr>
                <w:rFonts w:cstheme="minorHAnsi"/>
                <w:bCs/>
                <w:sz w:val="24"/>
              </w:rPr>
              <w:t>Player views list of teams created by owners.</w:t>
            </w:r>
          </w:p>
        </w:tc>
      </w:tr>
    </w:tbl>
    <w:p w14:paraId="201FE6F9" w14:textId="1B9845F7" w:rsidR="00027E88" w:rsidRPr="00BD3B1B" w:rsidRDefault="00E5165D" w:rsidP="008A1FC0">
      <w:pPr>
        <w:pStyle w:val="Caption"/>
        <w:rPr>
          <w:rFonts w:asciiTheme="minorHAnsi" w:hAnsiTheme="minorHAnsi" w:cstheme="minorHAnsi"/>
        </w:rPr>
      </w:pPr>
      <w:r w:rsidRPr="00BD3B1B">
        <w:rPr>
          <w:rFonts w:asciiTheme="minorHAnsi" w:hAnsiTheme="minorHAnsi" w:cstheme="minorHAnsi"/>
          <w:noProof/>
          <w:lang w:val="en-US" w:eastAsia="en-US"/>
        </w:rPr>
        <mc:AlternateContent>
          <mc:Choice Requires="wps">
            <w:drawing>
              <wp:anchor distT="45720" distB="45720" distL="114300" distR="114300" simplePos="0" relativeHeight="251657216" behindDoc="0" locked="0" layoutInCell="1" allowOverlap="1" wp14:anchorId="04432C63" wp14:editId="44890EC5">
                <wp:simplePos x="0" y="0"/>
                <wp:positionH relativeFrom="column">
                  <wp:posOffset>-31750</wp:posOffset>
                </wp:positionH>
                <wp:positionV relativeFrom="paragraph">
                  <wp:posOffset>4458453</wp:posOffset>
                </wp:positionV>
                <wp:extent cx="5062220" cy="1428750"/>
                <wp:effectExtent l="0" t="0" r="508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220" cy="1428750"/>
                        </a:xfrm>
                        <a:prstGeom prst="rect">
                          <a:avLst/>
                        </a:prstGeom>
                        <a:noFill/>
                        <a:ln w="9525">
                          <a:noFill/>
                          <a:miter lim="800000"/>
                          <a:headEnd/>
                          <a:tailEnd/>
                        </a:ln>
                      </wps:spPr>
                      <wps:txbx>
                        <w:txbxContent>
                          <w:p w14:paraId="3AD6AE63" w14:textId="6C843E3E" w:rsidR="00D72D3D" w:rsidRPr="00885CFD" w:rsidRDefault="00D72D3D" w:rsidP="004D3722">
                            <w:pPr>
                              <w:pStyle w:val="Documentsubheading"/>
                              <w:rPr>
                                <w:sz w:val="52"/>
                                <w:szCs w:val="5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2C63" id="_x0000_s1028" type="#_x0000_t202" style="position:absolute;margin-left:-2.5pt;margin-top:351.05pt;width:398.6pt;height:1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" filled="f" stroked="f">
                <v:textbox inset="0,0,0,0">
                  <w:txbxContent>
                    <w:p w14:paraId="3AD6AE63" w14:textId="6C843E3E" w:rsidR="00D72D3D" w:rsidRPr="00885CFD" w:rsidRDefault="00D72D3D" w:rsidP="004D3722">
                      <w:pPr>
                        <w:pStyle w:val="Documentsubheading"/>
                        <w:rPr>
                          <w:sz w:val="52"/>
                          <w:szCs w:val="52"/>
                        </w:rPr>
                      </w:pPr>
                    </w:p>
                  </w:txbxContent>
                </v:textbox>
              </v:shape>
            </w:pict>
          </mc:Fallback>
        </mc:AlternateContent>
      </w:r>
    </w:p>
    <w:p w14:paraId="78B6A0DC" w14:textId="444AA24F" w:rsidR="00027E88" w:rsidRPr="00BD3B1B" w:rsidRDefault="00027E88" w:rsidP="00027E88">
      <w:pPr>
        <w:rPr>
          <w:rFonts w:asciiTheme="minorHAnsi" w:hAnsiTheme="minorHAnsi" w:cstheme="minorHAnsi"/>
          <w:lang w:eastAsia="en-GB"/>
        </w:rPr>
      </w:pPr>
    </w:p>
    <w:p w14:paraId="142A5180" w14:textId="362BC001" w:rsidR="00027E88" w:rsidRPr="00BD3B1B" w:rsidRDefault="00027E88" w:rsidP="00027E88">
      <w:pPr>
        <w:rPr>
          <w:rFonts w:asciiTheme="minorHAnsi" w:hAnsiTheme="minorHAnsi" w:cstheme="minorHAnsi"/>
          <w:b/>
          <w:caps/>
          <w:color w:val="00727D" w:themeColor="accent2" w:themeShade="BF"/>
          <w:sz w:val="36"/>
          <w:szCs w:val="36"/>
        </w:rPr>
      </w:pPr>
      <w:r w:rsidRPr="00BD3B1B">
        <w:rPr>
          <w:rFonts w:asciiTheme="minorHAnsi" w:hAnsiTheme="minorHAnsi" w:cstheme="minorHAnsi"/>
          <w:lang w:eastAsia="en-GB"/>
        </w:rPr>
        <w:lastRenderedPageBreak/>
        <w:tab/>
      </w:r>
      <w:r w:rsidRPr="00BD3B1B">
        <w:rPr>
          <w:rFonts w:asciiTheme="minorHAnsi" w:hAnsiTheme="minorHAnsi" w:cstheme="minorHAnsi"/>
          <w:b/>
          <w:caps/>
          <w:color w:val="00727D" w:themeColor="accent2" w:themeShade="BF"/>
          <w:sz w:val="36"/>
          <w:szCs w:val="36"/>
        </w:rPr>
        <w:t>DATABASES:</w:t>
      </w:r>
    </w:p>
    <w:p w14:paraId="0582F2AC" w14:textId="25E9546D" w:rsidR="00D72D3D" w:rsidRPr="00BD3B1B" w:rsidRDefault="00D72D3D" w:rsidP="00D72D3D">
      <w:pPr>
        <w:pStyle w:val="Heading2"/>
        <w:numPr>
          <w:ilvl w:val="0"/>
          <w:numId w:val="0"/>
        </w:numPr>
        <w:ind w:left="691"/>
        <w:rPr>
          <w:rFonts w:asciiTheme="minorHAnsi" w:hAnsiTheme="minorHAnsi" w:cstheme="minorHAnsi"/>
          <w:sz w:val="22"/>
          <w:szCs w:val="22"/>
        </w:rPr>
      </w:pPr>
      <w:r w:rsidRPr="00BD3B1B">
        <w:rPr>
          <w:rFonts w:asciiTheme="minorHAnsi" w:hAnsiTheme="minorHAnsi" w:cstheme="minorHAnsi"/>
          <w:sz w:val="22"/>
          <w:szCs w:val="22"/>
        </w:rPr>
        <w:t>1.1. Table Owner</w:t>
      </w:r>
    </w:p>
    <w:tbl>
      <w:tblPr>
        <w:tblStyle w:val="TableGrid"/>
        <w:tblW w:w="0" w:type="auto"/>
        <w:jc w:val="center"/>
        <w:tblLook w:val="04A0" w:firstRow="1" w:lastRow="0" w:firstColumn="1" w:lastColumn="0" w:noHBand="0" w:noVBand="1"/>
      </w:tblPr>
      <w:tblGrid>
        <w:gridCol w:w="2197"/>
        <w:gridCol w:w="2000"/>
        <w:gridCol w:w="2000"/>
        <w:gridCol w:w="2000"/>
      </w:tblGrid>
      <w:tr w:rsidR="00D72D3D" w:rsidRPr="00BD3B1B" w14:paraId="3D3E9704" w14:textId="77777777" w:rsidTr="00D72D3D">
        <w:trPr>
          <w:trHeight w:val="500"/>
          <w:jc w:val="center"/>
        </w:trPr>
        <w:tc>
          <w:tcPr>
            <w:tcW w:w="2197" w:type="dxa"/>
            <w:vAlign w:val="center"/>
          </w:tcPr>
          <w:p w14:paraId="0BA45DF8"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Column name</w:t>
            </w:r>
          </w:p>
        </w:tc>
        <w:tc>
          <w:tcPr>
            <w:tcW w:w="2000" w:type="dxa"/>
            <w:vAlign w:val="center"/>
          </w:tcPr>
          <w:p w14:paraId="3BB5B063"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Type</w:t>
            </w:r>
          </w:p>
        </w:tc>
        <w:tc>
          <w:tcPr>
            <w:tcW w:w="2000" w:type="dxa"/>
            <w:vAlign w:val="center"/>
          </w:tcPr>
          <w:p w14:paraId="443C8FC5"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Properties</w:t>
            </w:r>
          </w:p>
        </w:tc>
        <w:tc>
          <w:tcPr>
            <w:tcW w:w="2000" w:type="dxa"/>
            <w:vAlign w:val="center"/>
          </w:tcPr>
          <w:p w14:paraId="62644F2F"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Description</w:t>
            </w:r>
          </w:p>
        </w:tc>
      </w:tr>
      <w:tr w:rsidR="00D72D3D" w:rsidRPr="00BD3B1B" w14:paraId="4E1F4DD6" w14:textId="77777777" w:rsidTr="00D72D3D">
        <w:trPr>
          <w:trHeight w:val="500"/>
          <w:jc w:val="center"/>
        </w:trPr>
        <w:tc>
          <w:tcPr>
            <w:tcW w:w="2197" w:type="dxa"/>
            <w:vAlign w:val="center"/>
          </w:tcPr>
          <w:p w14:paraId="25343F3C"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owner_id</w:t>
            </w:r>
          </w:p>
        </w:tc>
        <w:tc>
          <w:tcPr>
            <w:tcW w:w="2000" w:type="dxa"/>
            <w:vAlign w:val="center"/>
          </w:tcPr>
          <w:p w14:paraId="606A9EE9"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755F40BC"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PK</w:t>
            </w:r>
          </w:p>
        </w:tc>
        <w:tc>
          <w:tcPr>
            <w:tcW w:w="2000" w:type="dxa"/>
            <w:vAlign w:val="center"/>
          </w:tcPr>
          <w:p w14:paraId="6243624F" w14:textId="77777777" w:rsidR="00D72D3D" w:rsidRPr="00BD3B1B" w:rsidRDefault="00D72D3D" w:rsidP="00D72D3D">
            <w:pPr>
              <w:rPr>
                <w:rFonts w:asciiTheme="minorHAnsi" w:hAnsiTheme="minorHAnsi" w:cstheme="minorHAnsi"/>
                <w:sz w:val="22"/>
                <w:szCs w:val="22"/>
              </w:rPr>
            </w:pPr>
          </w:p>
        </w:tc>
      </w:tr>
      <w:tr w:rsidR="00D72D3D" w:rsidRPr="00BD3B1B" w14:paraId="5070CEA5" w14:textId="77777777" w:rsidTr="00D72D3D">
        <w:trPr>
          <w:trHeight w:val="500"/>
          <w:jc w:val="center"/>
        </w:trPr>
        <w:tc>
          <w:tcPr>
            <w:tcW w:w="2197" w:type="dxa"/>
            <w:vAlign w:val="center"/>
          </w:tcPr>
          <w:p w14:paraId="21F9DC1E"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 xml:space="preserve">owner_address   </w:t>
            </w:r>
          </w:p>
        </w:tc>
        <w:tc>
          <w:tcPr>
            <w:tcW w:w="2000" w:type="dxa"/>
            <w:vAlign w:val="center"/>
          </w:tcPr>
          <w:p w14:paraId="097E286B"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date</w:t>
            </w:r>
          </w:p>
        </w:tc>
        <w:tc>
          <w:tcPr>
            <w:tcW w:w="2000" w:type="dxa"/>
            <w:vAlign w:val="center"/>
          </w:tcPr>
          <w:p w14:paraId="47E14938" w14:textId="77777777" w:rsidR="00D72D3D" w:rsidRPr="00BD3B1B" w:rsidRDefault="00D72D3D" w:rsidP="00D72D3D">
            <w:pPr>
              <w:rPr>
                <w:rFonts w:asciiTheme="minorHAnsi" w:hAnsiTheme="minorHAnsi" w:cstheme="minorHAnsi"/>
                <w:sz w:val="22"/>
                <w:szCs w:val="22"/>
              </w:rPr>
            </w:pPr>
          </w:p>
        </w:tc>
        <w:tc>
          <w:tcPr>
            <w:tcW w:w="2000" w:type="dxa"/>
            <w:vAlign w:val="center"/>
          </w:tcPr>
          <w:p w14:paraId="28C2B399" w14:textId="77777777" w:rsidR="00D72D3D" w:rsidRPr="00BD3B1B" w:rsidRDefault="00D72D3D" w:rsidP="00D72D3D">
            <w:pPr>
              <w:rPr>
                <w:rFonts w:asciiTheme="minorHAnsi" w:hAnsiTheme="minorHAnsi" w:cstheme="minorHAnsi"/>
                <w:sz w:val="22"/>
                <w:szCs w:val="22"/>
              </w:rPr>
            </w:pPr>
          </w:p>
        </w:tc>
      </w:tr>
      <w:tr w:rsidR="00D72D3D" w:rsidRPr="00BD3B1B" w14:paraId="3FFD27B5" w14:textId="77777777" w:rsidTr="00D72D3D">
        <w:trPr>
          <w:trHeight w:val="500"/>
          <w:jc w:val="center"/>
        </w:trPr>
        <w:tc>
          <w:tcPr>
            <w:tcW w:w="2197" w:type="dxa"/>
            <w:vAlign w:val="center"/>
          </w:tcPr>
          <w:p w14:paraId="12B47685"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owner_email</w:t>
            </w:r>
          </w:p>
        </w:tc>
        <w:tc>
          <w:tcPr>
            <w:tcW w:w="2000" w:type="dxa"/>
            <w:vAlign w:val="center"/>
          </w:tcPr>
          <w:p w14:paraId="30339958"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varchar(20)</w:t>
            </w:r>
          </w:p>
        </w:tc>
        <w:tc>
          <w:tcPr>
            <w:tcW w:w="2000" w:type="dxa"/>
            <w:vAlign w:val="center"/>
          </w:tcPr>
          <w:p w14:paraId="468E9451" w14:textId="77777777" w:rsidR="00D72D3D" w:rsidRPr="00BD3B1B" w:rsidRDefault="00D72D3D" w:rsidP="00D72D3D">
            <w:pPr>
              <w:rPr>
                <w:rFonts w:asciiTheme="minorHAnsi" w:hAnsiTheme="minorHAnsi" w:cstheme="minorHAnsi"/>
                <w:sz w:val="22"/>
                <w:szCs w:val="22"/>
              </w:rPr>
            </w:pPr>
          </w:p>
        </w:tc>
        <w:tc>
          <w:tcPr>
            <w:tcW w:w="2000" w:type="dxa"/>
            <w:vAlign w:val="center"/>
          </w:tcPr>
          <w:p w14:paraId="66DCCEFA" w14:textId="77777777" w:rsidR="00D72D3D" w:rsidRPr="00BD3B1B" w:rsidRDefault="00D72D3D" w:rsidP="00D72D3D">
            <w:pPr>
              <w:rPr>
                <w:rFonts w:asciiTheme="minorHAnsi" w:hAnsiTheme="minorHAnsi" w:cstheme="minorHAnsi"/>
                <w:sz w:val="22"/>
                <w:szCs w:val="22"/>
              </w:rPr>
            </w:pPr>
          </w:p>
        </w:tc>
      </w:tr>
      <w:tr w:rsidR="00D72D3D" w:rsidRPr="00BD3B1B" w14:paraId="16D8EE0C" w14:textId="77777777" w:rsidTr="00D72D3D">
        <w:trPr>
          <w:trHeight w:val="500"/>
          <w:jc w:val="center"/>
        </w:trPr>
        <w:tc>
          <w:tcPr>
            <w:tcW w:w="2197" w:type="dxa"/>
            <w:vAlign w:val="center"/>
          </w:tcPr>
          <w:p w14:paraId="6DE93141"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owner_mobile_no</w:t>
            </w:r>
          </w:p>
        </w:tc>
        <w:tc>
          <w:tcPr>
            <w:tcW w:w="2000" w:type="dxa"/>
            <w:vAlign w:val="center"/>
          </w:tcPr>
          <w:p w14:paraId="26137709"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53CA67D0" w14:textId="77777777" w:rsidR="00D72D3D" w:rsidRPr="00BD3B1B" w:rsidRDefault="00D72D3D" w:rsidP="00D72D3D">
            <w:pPr>
              <w:rPr>
                <w:rFonts w:asciiTheme="minorHAnsi" w:hAnsiTheme="minorHAnsi" w:cstheme="minorHAnsi"/>
                <w:sz w:val="22"/>
                <w:szCs w:val="22"/>
              </w:rPr>
            </w:pPr>
          </w:p>
        </w:tc>
        <w:tc>
          <w:tcPr>
            <w:tcW w:w="2000" w:type="dxa"/>
            <w:vAlign w:val="center"/>
          </w:tcPr>
          <w:p w14:paraId="16FD84B6" w14:textId="77777777" w:rsidR="00D72D3D" w:rsidRPr="00BD3B1B" w:rsidRDefault="00D72D3D" w:rsidP="00D72D3D">
            <w:pPr>
              <w:rPr>
                <w:rFonts w:asciiTheme="minorHAnsi" w:hAnsiTheme="minorHAnsi" w:cstheme="minorHAnsi"/>
                <w:sz w:val="22"/>
                <w:szCs w:val="22"/>
              </w:rPr>
            </w:pPr>
          </w:p>
        </w:tc>
      </w:tr>
      <w:tr w:rsidR="00D72D3D" w:rsidRPr="00BD3B1B" w14:paraId="1A611C2A" w14:textId="77777777" w:rsidTr="00D72D3D">
        <w:trPr>
          <w:trHeight w:val="500"/>
          <w:jc w:val="center"/>
        </w:trPr>
        <w:tc>
          <w:tcPr>
            <w:tcW w:w="2197" w:type="dxa"/>
            <w:vAlign w:val="center"/>
          </w:tcPr>
          <w:p w14:paraId="1B30F11E"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 xml:space="preserve">owner_name      </w:t>
            </w:r>
          </w:p>
        </w:tc>
        <w:tc>
          <w:tcPr>
            <w:tcW w:w="2000" w:type="dxa"/>
            <w:vAlign w:val="center"/>
          </w:tcPr>
          <w:p w14:paraId="3F9ECC90"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varchar(30)</w:t>
            </w:r>
          </w:p>
        </w:tc>
        <w:tc>
          <w:tcPr>
            <w:tcW w:w="2000" w:type="dxa"/>
            <w:vAlign w:val="center"/>
          </w:tcPr>
          <w:p w14:paraId="4A1A80C9" w14:textId="77777777" w:rsidR="00D72D3D" w:rsidRPr="00BD3B1B" w:rsidRDefault="00D72D3D" w:rsidP="00D72D3D">
            <w:pPr>
              <w:rPr>
                <w:rFonts w:asciiTheme="minorHAnsi" w:hAnsiTheme="minorHAnsi" w:cstheme="minorHAnsi"/>
                <w:sz w:val="22"/>
                <w:szCs w:val="22"/>
              </w:rPr>
            </w:pPr>
          </w:p>
        </w:tc>
        <w:tc>
          <w:tcPr>
            <w:tcW w:w="2000" w:type="dxa"/>
            <w:vAlign w:val="center"/>
          </w:tcPr>
          <w:p w14:paraId="75CB7C01" w14:textId="77777777" w:rsidR="00D72D3D" w:rsidRPr="00BD3B1B" w:rsidRDefault="00D72D3D" w:rsidP="00D72D3D">
            <w:pPr>
              <w:rPr>
                <w:rFonts w:asciiTheme="minorHAnsi" w:hAnsiTheme="minorHAnsi" w:cstheme="minorHAnsi"/>
                <w:sz w:val="22"/>
                <w:szCs w:val="22"/>
              </w:rPr>
            </w:pPr>
          </w:p>
        </w:tc>
      </w:tr>
      <w:tr w:rsidR="00D72D3D" w:rsidRPr="00BD3B1B" w14:paraId="4A981C38" w14:textId="77777777" w:rsidTr="00D72D3D">
        <w:trPr>
          <w:trHeight w:val="500"/>
          <w:jc w:val="center"/>
        </w:trPr>
        <w:tc>
          <w:tcPr>
            <w:tcW w:w="2197" w:type="dxa"/>
            <w:vAlign w:val="center"/>
          </w:tcPr>
          <w:p w14:paraId="1A823D05"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owner_team_name</w:t>
            </w:r>
          </w:p>
        </w:tc>
        <w:tc>
          <w:tcPr>
            <w:tcW w:w="2000" w:type="dxa"/>
            <w:vAlign w:val="center"/>
          </w:tcPr>
          <w:p w14:paraId="116BA06B"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varchar(20)</w:t>
            </w:r>
          </w:p>
        </w:tc>
        <w:tc>
          <w:tcPr>
            <w:tcW w:w="2000" w:type="dxa"/>
            <w:vAlign w:val="center"/>
          </w:tcPr>
          <w:p w14:paraId="68F5D3CE" w14:textId="77777777" w:rsidR="00D72D3D" w:rsidRPr="00BD3B1B" w:rsidRDefault="00D72D3D" w:rsidP="00D72D3D">
            <w:pPr>
              <w:rPr>
                <w:rFonts w:asciiTheme="minorHAnsi" w:hAnsiTheme="minorHAnsi" w:cstheme="minorHAnsi"/>
                <w:sz w:val="22"/>
                <w:szCs w:val="22"/>
              </w:rPr>
            </w:pPr>
          </w:p>
        </w:tc>
        <w:tc>
          <w:tcPr>
            <w:tcW w:w="2000" w:type="dxa"/>
            <w:vAlign w:val="center"/>
          </w:tcPr>
          <w:p w14:paraId="39CB62BF" w14:textId="77777777" w:rsidR="00D72D3D" w:rsidRPr="00BD3B1B" w:rsidRDefault="00D72D3D" w:rsidP="00D72D3D">
            <w:pPr>
              <w:rPr>
                <w:rFonts w:asciiTheme="minorHAnsi" w:hAnsiTheme="minorHAnsi" w:cstheme="minorHAnsi"/>
                <w:sz w:val="22"/>
                <w:szCs w:val="22"/>
              </w:rPr>
            </w:pPr>
          </w:p>
        </w:tc>
      </w:tr>
    </w:tbl>
    <w:p w14:paraId="58B51A4B" w14:textId="6C89B606" w:rsidR="00D72D3D" w:rsidRPr="00BD3B1B" w:rsidRDefault="00D72D3D" w:rsidP="00D72D3D">
      <w:pPr>
        <w:pStyle w:val="Heading2"/>
        <w:numPr>
          <w:ilvl w:val="0"/>
          <w:numId w:val="0"/>
        </w:numPr>
        <w:rPr>
          <w:rFonts w:asciiTheme="minorHAnsi" w:hAnsiTheme="minorHAnsi" w:cstheme="minorHAnsi"/>
          <w:sz w:val="22"/>
          <w:szCs w:val="22"/>
        </w:rPr>
      </w:pPr>
      <w:bookmarkStart w:id="0" w:name="_Toc14527722"/>
      <w:r w:rsidRPr="00BD3B1B">
        <w:rPr>
          <w:rFonts w:asciiTheme="minorHAnsi" w:hAnsiTheme="minorHAnsi" w:cstheme="minorHAnsi"/>
          <w:b w:val="0"/>
          <w:bCs w:val="0"/>
          <w:iCs w:val="0"/>
          <w:kern w:val="0"/>
          <w:sz w:val="22"/>
          <w:szCs w:val="22"/>
        </w:rPr>
        <w:tab/>
      </w:r>
      <w:r w:rsidRPr="00BD3B1B">
        <w:rPr>
          <w:rFonts w:asciiTheme="minorHAnsi" w:hAnsiTheme="minorHAnsi" w:cstheme="minorHAnsi"/>
          <w:sz w:val="22"/>
          <w:szCs w:val="22"/>
        </w:rPr>
        <w:t>1.2. Table Player</w:t>
      </w:r>
      <w:bookmarkEnd w:id="0"/>
    </w:p>
    <w:tbl>
      <w:tblPr>
        <w:tblStyle w:val="TableGrid"/>
        <w:tblW w:w="0" w:type="auto"/>
        <w:jc w:val="center"/>
        <w:tblLook w:val="04A0" w:firstRow="1" w:lastRow="0" w:firstColumn="1" w:lastColumn="0" w:noHBand="0" w:noVBand="1"/>
      </w:tblPr>
      <w:tblGrid>
        <w:gridCol w:w="2000"/>
        <w:gridCol w:w="2000"/>
        <w:gridCol w:w="2000"/>
        <w:gridCol w:w="2000"/>
      </w:tblGrid>
      <w:tr w:rsidR="00D72D3D" w:rsidRPr="00BD3B1B" w14:paraId="7CB1B5EF" w14:textId="77777777" w:rsidTr="00D72D3D">
        <w:trPr>
          <w:trHeight w:val="500"/>
          <w:jc w:val="center"/>
        </w:trPr>
        <w:tc>
          <w:tcPr>
            <w:tcW w:w="2000" w:type="dxa"/>
            <w:vAlign w:val="center"/>
          </w:tcPr>
          <w:p w14:paraId="36BE8411"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Column name</w:t>
            </w:r>
          </w:p>
        </w:tc>
        <w:tc>
          <w:tcPr>
            <w:tcW w:w="2000" w:type="dxa"/>
            <w:vAlign w:val="center"/>
          </w:tcPr>
          <w:p w14:paraId="45DD4B54"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Type</w:t>
            </w:r>
          </w:p>
        </w:tc>
        <w:tc>
          <w:tcPr>
            <w:tcW w:w="2000" w:type="dxa"/>
            <w:vAlign w:val="center"/>
          </w:tcPr>
          <w:p w14:paraId="559FB679"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Properties</w:t>
            </w:r>
          </w:p>
        </w:tc>
        <w:tc>
          <w:tcPr>
            <w:tcW w:w="2000" w:type="dxa"/>
            <w:vAlign w:val="center"/>
          </w:tcPr>
          <w:p w14:paraId="6B281B71"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Description</w:t>
            </w:r>
          </w:p>
        </w:tc>
      </w:tr>
      <w:tr w:rsidR="00D72D3D" w:rsidRPr="00BD3B1B" w14:paraId="45C420C5" w14:textId="77777777" w:rsidTr="00D72D3D">
        <w:trPr>
          <w:trHeight w:val="500"/>
          <w:jc w:val="center"/>
        </w:trPr>
        <w:tc>
          <w:tcPr>
            <w:tcW w:w="2000" w:type="dxa"/>
            <w:vAlign w:val="center"/>
          </w:tcPr>
          <w:p w14:paraId="489D83A4"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player_id</w:t>
            </w:r>
          </w:p>
        </w:tc>
        <w:tc>
          <w:tcPr>
            <w:tcW w:w="2000" w:type="dxa"/>
            <w:vAlign w:val="center"/>
          </w:tcPr>
          <w:p w14:paraId="5DD0011E"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0FC7D43D"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PK</w:t>
            </w:r>
          </w:p>
        </w:tc>
        <w:tc>
          <w:tcPr>
            <w:tcW w:w="2000" w:type="dxa"/>
            <w:vAlign w:val="center"/>
          </w:tcPr>
          <w:p w14:paraId="0025D0B3" w14:textId="77777777" w:rsidR="00D72D3D" w:rsidRPr="00BD3B1B" w:rsidRDefault="00D72D3D" w:rsidP="00D72D3D">
            <w:pPr>
              <w:rPr>
                <w:rFonts w:asciiTheme="minorHAnsi" w:hAnsiTheme="minorHAnsi" w:cstheme="minorHAnsi"/>
                <w:sz w:val="22"/>
                <w:szCs w:val="22"/>
              </w:rPr>
            </w:pPr>
          </w:p>
        </w:tc>
      </w:tr>
      <w:tr w:rsidR="00D72D3D" w:rsidRPr="00BD3B1B" w14:paraId="390F7B8B" w14:textId="77777777" w:rsidTr="00D72D3D">
        <w:trPr>
          <w:trHeight w:val="500"/>
          <w:jc w:val="center"/>
        </w:trPr>
        <w:tc>
          <w:tcPr>
            <w:tcW w:w="2000" w:type="dxa"/>
            <w:vAlign w:val="center"/>
          </w:tcPr>
          <w:p w14:paraId="1029F2D2"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average</w:t>
            </w:r>
          </w:p>
        </w:tc>
        <w:tc>
          <w:tcPr>
            <w:tcW w:w="2000" w:type="dxa"/>
            <w:vAlign w:val="center"/>
          </w:tcPr>
          <w:p w14:paraId="34552E91"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double</w:t>
            </w:r>
          </w:p>
        </w:tc>
        <w:tc>
          <w:tcPr>
            <w:tcW w:w="2000" w:type="dxa"/>
            <w:vAlign w:val="center"/>
          </w:tcPr>
          <w:p w14:paraId="42E84711" w14:textId="77777777" w:rsidR="00D72D3D" w:rsidRPr="00BD3B1B" w:rsidRDefault="00D72D3D" w:rsidP="00D72D3D">
            <w:pPr>
              <w:rPr>
                <w:rFonts w:asciiTheme="minorHAnsi" w:hAnsiTheme="minorHAnsi" w:cstheme="minorHAnsi"/>
                <w:sz w:val="22"/>
                <w:szCs w:val="22"/>
              </w:rPr>
            </w:pPr>
          </w:p>
        </w:tc>
        <w:tc>
          <w:tcPr>
            <w:tcW w:w="2000" w:type="dxa"/>
            <w:vAlign w:val="center"/>
          </w:tcPr>
          <w:p w14:paraId="63FB4192" w14:textId="77777777" w:rsidR="00D72D3D" w:rsidRPr="00BD3B1B" w:rsidRDefault="00D72D3D" w:rsidP="00D72D3D">
            <w:pPr>
              <w:rPr>
                <w:rFonts w:asciiTheme="minorHAnsi" w:hAnsiTheme="minorHAnsi" w:cstheme="minorHAnsi"/>
                <w:sz w:val="22"/>
                <w:szCs w:val="22"/>
              </w:rPr>
            </w:pPr>
          </w:p>
        </w:tc>
      </w:tr>
      <w:tr w:rsidR="00D72D3D" w:rsidRPr="00BD3B1B" w14:paraId="6F2BF3C5" w14:textId="77777777" w:rsidTr="00D72D3D">
        <w:trPr>
          <w:trHeight w:val="500"/>
          <w:jc w:val="center"/>
        </w:trPr>
        <w:tc>
          <w:tcPr>
            <w:tcW w:w="2000" w:type="dxa"/>
            <w:vAlign w:val="center"/>
          </w:tcPr>
          <w:p w14:paraId="220366DA"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 xml:space="preserve">date_of_birth  </w:t>
            </w:r>
          </w:p>
        </w:tc>
        <w:tc>
          <w:tcPr>
            <w:tcW w:w="2000" w:type="dxa"/>
            <w:vAlign w:val="center"/>
          </w:tcPr>
          <w:p w14:paraId="778D8D7D"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date</w:t>
            </w:r>
          </w:p>
        </w:tc>
        <w:tc>
          <w:tcPr>
            <w:tcW w:w="2000" w:type="dxa"/>
            <w:vAlign w:val="center"/>
          </w:tcPr>
          <w:p w14:paraId="0C79DB84" w14:textId="77777777" w:rsidR="00D72D3D" w:rsidRPr="00BD3B1B" w:rsidRDefault="00D72D3D" w:rsidP="00D72D3D">
            <w:pPr>
              <w:rPr>
                <w:rFonts w:asciiTheme="minorHAnsi" w:hAnsiTheme="minorHAnsi" w:cstheme="minorHAnsi"/>
                <w:sz w:val="22"/>
                <w:szCs w:val="22"/>
              </w:rPr>
            </w:pPr>
          </w:p>
        </w:tc>
        <w:tc>
          <w:tcPr>
            <w:tcW w:w="2000" w:type="dxa"/>
            <w:vAlign w:val="center"/>
          </w:tcPr>
          <w:p w14:paraId="39E70808" w14:textId="77777777" w:rsidR="00D72D3D" w:rsidRPr="00BD3B1B" w:rsidRDefault="00D72D3D" w:rsidP="00D72D3D">
            <w:pPr>
              <w:rPr>
                <w:rFonts w:asciiTheme="minorHAnsi" w:hAnsiTheme="minorHAnsi" w:cstheme="minorHAnsi"/>
                <w:sz w:val="22"/>
                <w:szCs w:val="22"/>
              </w:rPr>
            </w:pPr>
          </w:p>
        </w:tc>
      </w:tr>
      <w:tr w:rsidR="00D72D3D" w:rsidRPr="00BD3B1B" w14:paraId="3FB6B840" w14:textId="77777777" w:rsidTr="00D72D3D">
        <w:trPr>
          <w:trHeight w:val="500"/>
          <w:jc w:val="center"/>
        </w:trPr>
        <w:tc>
          <w:tcPr>
            <w:tcW w:w="2000" w:type="dxa"/>
            <w:vAlign w:val="center"/>
          </w:tcPr>
          <w:p w14:paraId="0433B6BE"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 xml:space="preserve">email </w:t>
            </w:r>
          </w:p>
        </w:tc>
        <w:tc>
          <w:tcPr>
            <w:tcW w:w="2000" w:type="dxa"/>
            <w:vAlign w:val="center"/>
          </w:tcPr>
          <w:p w14:paraId="4EF65956"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Varchar(100)</w:t>
            </w:r>
          </w:p>
        </w:tc>
        <w:tc>
          <w:tcPr>
            <w:tcW w:w="2000" w:type="dxa"/>
            <w:vAlign w:val="center"/>
          </w:tcPr>
          <w:p w14:paraId="5BCE0890" w14:textId="77777777" w:rsidR="00D72D3D" w:rsidRPr="00BD3B1B" w:rsidRDefault="00D72D3D" w:rsidP="00D72D3D">
            <w:pPr>
              <w:rPr>
                <w:rFonts w:asciiTheme="minorHAnsi" w:hAnsiTheme="minorHAnsi" w:cstheme="minorHAnsi"/>
                <w:sz w:val="22"/>
                <w:szCs w:val="22"/>
              </w:rPr>
            </w:pPr>
          </w:p>
        </w:tc>
        <w:tc>
          <w:tcPr>
            <w:tcW w:w="2000" w:type="dxa"/>
            <w:vAlign w:val="center"/>
          </w:tcPr>
          <w:p w14:paraId="0A2B71BB" w14:textId="77777777" w:rsidR="00D72D3D" w:rsidRPr="00BD3B1B" w:rsidRDefault="00D72D3D" w:rsidP="00D72D3D">
            <w:pPr>
              <w:rPr>
                <w:rFonts w:asciiTheme="minorHAnsi" w:hAnsiTheme="minorHAnsi" w:cstheme="minorHAnsi"/>
                <w:sz w:val="22"/>
                <w:szCs w:val="22"/>
              </w:rPr>
            </w:pPr>
          </w:p>
        </w:tc>
      </w:tr>
      <w:tr w:rsidR="00D72D3D" w:rsidRPr="00BD3B1B" w14:paraId="24283AC4" w14:textId="77777777" w:rsidTr="00D72D3D">
        <w:trPr>
          <w:trHeight w:val="500"/>
          <w:jc w:val="center"/>
        </w:trPr>
        <w:tc>
          <w:tcPr>
            <w:tcW w:w="2000" w:type="dxa"/>
            <w:vAlign w:val="center"/>
          </w:tcPr>
          <w:p w14:paraId="5FC73442"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experience</w:t>
            </w:r>
          </w:p>
        </w:tc>
        <w:tc>
          <w:tcPr>
            <w:tcW w:w="2000" w:type="dxa"/>
            <w:vAlign w:val="center"/>
          </w:tcPr>
          <w:p w14:paraId="782CACFA"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64F4ED53" w14:textId="77777777" w:rsidR="00D72D3D" w:rsidRPr="00BD3B1B" w:rsidRDefault="00D72D3D" w:rsidP="00D72D3D">
            <w:pPr>
              <w:rPr>
                <w:rFonts w:asciiTheme="minorHAnsi" w:hAnsiTheme="minorHAnsi" w:cstheme="minorHAnsi"/>
                <w:sz w:val="22"/>
                <w:szCs w:val="22"/>
              </w:rPr>
            </w:pPr>
          </w:p>
        </w:tc>
        <w:tc>
          <w:tcPr>
            <w:tcW w:w="2000" w:type="dxa"/>
            <w:vAlign w:val="center"/>
          </w:tcPr>
          <w:p w14:paraId="234188C2" w14:textId="77777777" w:rsidR="00D72D3D" w:rsidRPr="00BD3B1B" w:rsidRDefault="00D72D3D" w:rsidP="00D72D3D">
            <w:pPr>
              <w:rPr>
                <w:rFonts w:asciiTheme="minorHAnsi" w:hAnsiTheme="minorHAnsi" w:cstheme="minorHAnsi"/>
                <w:sz w:val="22"/>
                <w:szCs w:val="22"/>
              </w:rPr>
            </w:pPr>
          </w:p>
        </w:tc>
      </w:tr>
      <w:tr w:rsidR="00D72D3D" w:rsidRPr="00BD3B1B" w14:paraId="6474610B" w14:textId="77777777" w:rsidTr="00D72D3D">
        <w:trPr>
          <w:trHeight w:val="500"/>
          <w:jc w:val="center"/>
        </w:trPr>
        <w:tc>
          <w:tcPr>
            <w:tcW w:w="2000" w:type="dxa"/>
            <w:vAlign w:val="center"/>
          </w:tcPr>
          <w:p w14:paraId="36634533"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Major_team</w:t>
            </w:r>
          </w:p>
        </w:tc>
        <w:tc>
          <w:tcPr>
            <w:tcW w:w="2000" w:type="dxa"/>
            <w:vAlign w:val="center"/>
          </w:tcPr>
          <w:p w14:paraId="196280C2"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Varchar(255)</w:t>
            </w:r>
          </w:p>
        </w:tc>
        <w:tc>
          <w:tcPr>
            <w:tcW w:w="2000" w:type="dxa"/>
            <w:vAlign w:val="center"/>
          </w:tcPr>
          <w:p w14:paraId="72F25409" w14:textId="77777777" w:rsidR="00D72D3D" w:rsidRPr="00BD3B1B" w:rsidRDefault="00D72D3D" w:rsidP="00D72D3D">
            <w:pPr>
              <w:rPr>
                <w:rFonts w:asciiTheme="minorHAnsi" w:hAnsiTheme="minorHAnsi" w:cstheme="minorHAnsi"/>
                <w:sz w:val="22"/>
                <w:szCs w:val="22"/>
              </w:rPr>
            </w:pPr>
          </w:p>
        </w:tc>
        <w:tc>
          <w:tcPr>
            <w:tcW w:w="2000" w:type="dxa"/>
            <w:vAlign w:val="center"/>
          </w:tcPr>
          <w:p w14:paraId="558EDB00" w14:textId="77777777" w:rsidR="00D72D3D" w:rsidRPr="00BD3B1B" w:rsidRDefault="00D72D3D" w:rsidP="00D72D3D">
            <w:pPr>
              <w:rPr>
                <w:rFonts w:asciiTheme="minorHAnsi" w:hAnsiTheme="minorHAnsi" w:cstheme="minorHAnsi"/>
                <w:sz w:val="22"/>
                <w:szCs w:val="22"/>
              </w:rPr>
            </w:pPr>
          </w:p>
        </w:tc>
      </w:tr>
      <w:tr w:rsidR="00D72D3D" w:rsidRPr="00BD3B1B" w14:paraId="49B5B9C7" w14:textId="77777777" w:rsidTr="00D72D3D">
        <w:trPr>
          <w:trHeight w:val="500"/>
          <w:jc w:val="center"/>
        </w:trPr>
        <w:tc>
          <w:tcPr>
            <w:tcW w:w="2000" w:type="dxa"/>
            <w:vAlign w:val="center"/>
          </w:tcPr>
          <w:p w14:paraId="5FBBDF3A"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matches_played</w:t>
            </w:r>
          </w:p>
        </w:tc>
        <w:tc>
          <w:tcPr>
            <w:tcW w:w="2000" w:type="dxa"/>
            <w:vAlign w:val="center"/>
          </w:tcPr>
          <w:p w14:paraId="456F940E"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648FAAB6" w14:textId="77777777" w:rsidR="00D72D3D" w:rsidRPr="00BD3B1B" w:rsidRDefault="00D72D3D" w:rsidP="00D72D3D">
            <w:pPr>
              <w:rPr>
                <w:rFonts w:asciiTheme="minorHAnsi" w:hAnsiTheme="minorHAnsi" w:cstheme="minorHAnsi"/>
                <w:sz w:val="22"/>
                <w:szCs w:val="22"/>
              </w:rPr>
            </w:pPr>
          </w:p>
        </w:tc>
        <w:tc>
          <w:tcPr>
            <w:tcW w:w="2000" w:type="dxa"/>
            <w:vAlign w:val="center"/>
          </w:tcPr>
          <w:p w14:paraId="7694E8D9" w14:textId="77777777" w:rsidR="00D72D3D" w:rsidRPr="00BD3B1B" w:rsidRDefault="00D72D3D" w:rsidP="00D72D3D">
            <w:pPr>
              <w:rPr>
                <w:rFonts w:asciiTheme="minorHAnsi" w:hAnsiTheme="minorHAnsi" w:cstheme="minorHAnsi"/>
                <w:sz w:val="22"/>
                <w:szCs w:val="22"/>
              </w:rPr>
            </w:pPr>
          </w:p>
        </w:tc>
      </w:tr>
      <w:tr w:rsidR="00D72D3D" w:rsidRPr="00BD3B1B" w14:paraId="20F3E61F" w14:textId="77777777" w:rsidTr="00D72D3D">
        <w:trPr>
          <w:trHeight w:val="500"/>
          <w:jc w:val="center"/>
        </w:trPr>
        <w:tc>
          <w:tcPr>
            <w:tcW w:w="2000" w:type="dxa"/>
            <w:vAlign w:val="center"/>
          </w:tcPr>
          <w:p w14:paraId="5BA4E554"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 xml:space="preserve">mobile_no      </w:t>
            </w:r>
          </w:p>
        </w:tc>
        <w:tc>
          <w:tcPr>
            <w:tcW w:w="2000" w:type="dxa"/>
            <w:vAlign w:val="center"/>
          </w:tcPr>
          <w:p w14:paraId="5FFE9FC8"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46449472" w14:textId="77777777" w:rsidR="00D72D3D" w:rsidRPr="00BD3B1B" w:rsidRDefault="00D72D3D" w:rsidP="00D72D3D">
            <w:pPr>
              <w:rPr>
                <w:rFonts w:asciiTheme="minorHAnsi" w:hAnsiTheme="minorHAnsi" w:cstheme="minorHAnsi"/>
                <w:sz w:val="22"/>
                <w:szCs w:val="22"/>
              </w:rPr>
            </w:pPr>
          </w:p>
        </w:tc>
        <w:tc>
          <w:tcPr>
            <w:tcW w:w="2000" w:type="dxa"/>
            <w:vAlign w:val="center"/>
          </w:tcPr>
          <w:p w14:paraId="4FFFBC9E" w14:textId="77777777" w:rsidR="00D72D3D" w:rsidRPr="00BD3B1B" w:rsidRDefault="00D72D3D" w:rsidP="00D72D3D">
            <w:pPr>
              <w:rPr>
                <w:rFonts w:asciiTheme="minorHAnsi" w:hAnsiTheme="minorHAnsi" w:cstheme="minorHAnsi"/>
                <w:sz w:val="22"/>
                <w:szCs w:val="22"/>
              </w:rPr>
            </w:pPr>
          </w:p>
        </w:tc>
      </w:tr>
      <w:tr w:rsidR="00D72D3D" w:rsidRPr="00BD3B1B" w14:paraId="43572CE7" w14:textId="77777777" w:rsidTr="00D72D3D">
        <w:trPr>
          <w:trHeight w:val="500"/>
          <w:jc w:val="center"/>
        </w:trPr>
        <w:tc>
          <w:tcPr>
            <w:tcW w:w="2000" w:type="dxa"/>
            <w:vAlign w:val="center"/>
          </w:tcPr>
          <w:p w14:paraId="47CFFC3E"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player_address</w:t>
            </w:r>
          </w:p>
        </w:tc>
        <w:tc>
          <w:tcPr>
            <w:tcW w:w="2000" w:type="dxa"/>
            <w:vAlign w:val="center"/>
          </w:tcPr>
          <w:p w14:paraId="110CAD38"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varchar(255)</w:t>
            </w:r>
          </w:p>
        </w:tc>
        <w:tc>
          <w:tcPr>
            <w:tcW w:w="2000" w:type="dxa"/>
            <w:vAlign w:val="center"/>
          </w:tcPr>
          <w:p w14:paraId="2E5DF6E4" w14:textId="77777777" w:rsidR="00D72D3D" w:rsidRPr="00BD3B1B" w:rsidRDefault="00D72D3D" w:rsidP="00D72D3D">
            <w:pPr>
              <w:rPr>
                <w:rFonts w:asciiTheme="minorHAnsi" w:hAnsiTheme="minorHAnsi" w:cstheme="minorHAnsi"/>
                <w:sz w:val="22"/>
                <w:szCs w:val="22"/>
              </w:rPr>
            </w:pPr>
          </w:p>
        </w:tc>
        <w:tc>
          <w:tcPr>
            <w:tcW w:w="2000" w:type="dxa"/>
            <w:vAlign w:val="center"/>
          </w:tcPr>
          <w:p w14:paraId="65D54F7C" w14:textId="77777777" w:rsidR="00D72D3D" w:rsidRPr="00BD3B1B" w:rsidRDefault="00D72D3D" w:rsidP="00D72D3D">
            <w:pPr>
              <w:rPr>
                <w:rFonts w:asciiTheme="minorHAnsi" w:hAnsiTheme="minorHAnsi" w:cstheme="minorHAnsi"/>
                <w:sz w:val="22"/>
                <w:szCs w:val="22"/>
              </w:rPr>
            </w:pPr>
          </w:p>
        </w:tc>
      </w:tr>
      <w:tr w:rsidR="00D72D3D" w:rsidRPr="00BD3B1B" w14:paraId="735DEBB3" w14:textId="77777777" w:rsidTr="00D72D3D">
        <w:trPr>
          <w:trHeight w:val="500"/>
          <w:jc w:val="center"/>
        </w:trPr>
        <w:tc>
          <w:tcPr>
            <w:tcW w:w="2000" w:type="dxa"/>
            <w:vAlign w:val="center"/>
          </w:tcPr>
          <w:p w14:paraId="02626021"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 xml:space="preserve">player_name    </w:t>
            </w:r>
          </w:p>
        </w:tc>
        <w:tc>
          <w:tcPr>
            <w:tcW w:w="2000" w:type="dxa"/>
            <w:vAlign w:val="center"/>
          </w:tcPr>
          <w:p w14:paraId="130E8D09"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30454AD8" w14:textId="77777777" w:rsidR="00D72D3D" w:rsidRPr="00BD3B1B" w:rsidRDefault="00D72D3D" w:rsidP="00D72D3D">
            <w:pPr>
              <w:rPr>
                <w:rFonts w:asciiTheme="minorHAnsi" w:hAnsiTheme="minorHAnsi" w:cstheme="minorHAnsi"/>
                <w:sz w:val="22"/>
                <w:szCs w:val="22"/>
              </w:rPr>
            </w:pPr>
          </w:p>
        </w:tc>
        <w:tc>
          <w:tcPr>
            <w:tcW w:w="2000" w:type="dxa"/>
            <w:vAlign w:val="center"/>
          </w:tcPr>
          <w:p w14:paraId="6D551044" w14:textId="77777777" w:rsidR="00D72D3D" w:rsidRPr="00BD3B1B" w:rsidRDefault="00D72D3D" w:rsidP="00D72D3D">
            <w:pPr>
              <w:rPr>
                <w:rFonts w:asciiTheme="minorHAnsi" w:hAnsiTheme="minorHAnsi" w:cstheme="minorHAnsi"/>
                <w:sz w:val="22"/>
                <w:szCs w:val="22"/>
              </w:rPr>
            </w:pPr>
          </w:p>
        </w:tc>
      </w:tr>
      <w:tr w:rsidR="00D72D3D" w:rsidRPr="00BD3B1B" w14:paraId="2243EF5C" w14:textId="77777777" w:rsidTr="00D72D3D">
        <w:trPr>
          <w:trHeight w:val="500"/>
          <w:jc w:val="center"/>
        </w:trPr>
        <w:tc>
          <w:tcPr>
            <w:tcW w:w="2000" w:type="dxa"/>
            <w:vAlign w:val="center"/>
          </w:tcPr>
          <w:p w14:paraId="75281A8D"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bCs/>
                <w:sz w:val="22"/>
                <w:szCs w:val="22"/>
              </w:rPr>
              <w:t>player_rank</w:t>
            </w:r>
          </w:p>
        </w:tc>
        <w:tc>
          <w:tcPr>
            <w:tcW w:w="2000" w:type="dxa"/>
            <w:vAlign w:val="center"/>
          </w:tcPr>
          <w:p w14:paraId="1E8F7C0D"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0196B6B3" w14:textId="77777777" w:rsidR="00D72D3D" w:rsidRPr="00BD3B1B" w:rsidRDefault="00D72D3D" w:rsidP="00D72D3D">
            <w:pPr>
              <w:rPr>
                <w:rFonts w:asciiTheme="minorHAnsi" w:hAnsiTheme="minorHAnsi" w:cstheme="minorHAnsi"/>
                <w:sz w:val="22"/>
                <w:szCs w:val="22"/>
              </w:rPr>
            </w:pPr>
          </w:p>
        </w:tc>
        <w:tc>
          <w:tcPr>
            <w:tcW w:w="2000" w:type="dxa"/>
            <w:vAlign w:val="center"/>
          </w:tcPr>
          <w:p w14:paraId="0DEB9871" w14:textId="77777777" w:rsidR="00D72D3D" w:rsidRPr="00BD3B1B" w:rsidRDefault="00D72D3D" w:rsidP="00D72D3D">
            <w:pPr>
              <w:rPr>
                <w:rFonts w:asciiTheme="minorHAnsi" w:hAnsiTheme="minorHAnsi" w:cstheme="minorHAnsi"/>
                <w:sz w:val="22"/>
                <w:szCs w:val="22"/>
              </w:rPr>
            </w:pPr>
          </w:p>
        </w:tc>
      </w:tr>
      <w:tr w:rsidR="00D72D3D" w:rsidRPr="00BD3B1B" w14:paraId="51E6C32E" w14:textId="77777777" w:rsidTr="00D72D3D">
        <w:trPr>
          <w:trHeight w:val="500"/>
          <w:jc w:val="center"/>
        </w:trPr>
        <w:tc>
          <w:tcPr>
            <w:tcW w:w="2000" w:type="dxa"/>
            <w:vAlign w:val="center"/>
          </w:tcPr>
          <w:p w14:paraId="23426644" w14:textId="77777777" w:rsidR="00D72D3D" w:rsidRPr="00BD3B1B" w:rsidRDefault="00D72D3D" w:rsidP="00D72D3D">
            <w:pPr>
              <w:rPr>
                <w:rFonts w:asciiTheme="minorHAnsi" w:hAnsiTheme="minorHAnsi" w:cstheme="minorHAnsi"/>
                <w:bCs/>
                <w:sz w:val="22"/>
                <w:szCs w:val="22"/>
              </w:rPr>
            </w:pPr>
            <w:r w:rsidRPr="00BD3B1B">
              <w:rPr>
                <w:rFonts w:asciiTheme="minorHAnsi" w:hAnsiTheme="minorHAnsi" w:cstheme="minorHAnsi"/>
                <w:bCs/>
                <w:sz w:val="22"/>
                <w:szCs w:val="22"/>
              </w:rPr>
              <w:t xml:space="preserve">player_role    </w:t>
            </w:r>
          </w:p>
        </w:tc>
        <w:tc>
          <w:tcPr>
            <w:tcW w:w="2000" w:type="dxa"/>
            <w:vAlign w:val="center"/>
          </w:tcPr>
          <w:p w14:paraId="455A059F"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Varchar(30)</w:t>
            </w:r>
          </w:p>
        </w:tc>
        <w:tc>
          <w:tcPr>
            <w:tcW w:w="2000" w:type="dxa"/>
            <w:vAlign w:val="center"/>
          </w:tcPr>
          <w:p w14:paraId="29968ED3" w14:textId="77777777" w:rsidR="00D72D3D" w:rsidRPr="00BD3B1B" w:rsidRDefault="00D72D3D" w:rsidP="00D72D3D">
            <w:pPr>
              <w:rPr>
                <w:rFonts w:asciiTheme="minorHAnsi" w:hAnsiTheme="minorHAnsi" w:cstheme="minorHAnsi"/>
                <w:sz w:val="22"/>
                <w:szCs w:val="22"/>
              </w:rPr>
            </w:pPr>
          </w:p>
        </w:tc>
        <w:tc>
          <w:tcPr>
            <w:tcW w:w="2000" w:type="dxa"/>
            <w:vAlign w:val="center"/>
          </w:tcPr>
          <w:p w14:paraId="0FF1FF95" w14:textId="77777777" w:rsidR="00D72D3D" w:rsidRPr="00BD3B1B" w:rsidRDefault="00D72D3D" w:rsidP="00D72D3D">
            <w:pPr>
              <w:rPr>
                <w:rFonts w:asciiTheme="minorHAnsi" w:hAnsiTheme="minorHAnsi" w:cstheme="minorHAnsi"/>
                <w:sz w:val="22"/>
                <w:szCs w:val="22"/>
              </w:rPr>
            </w:pPr>
          </w:p>
        </w:tc>
      </w:tr>
      <w:tr w:rsidR="00D72D3D" w:rsidRPr="00BD3B1B" w14:paraId="289173D1" w14:textId="77777777" w:rsidTr="00D72D3D">
        <w:trPr>
          <w:trHeight w:val="500"/>
          <w:jc w:val="center"/>
        </w:trPr>
        <w:tc>
          <w:tcPr>
            <w:tcW w:w="2000" w:type="dxa"/>
            <w:vAlign w:val="center"/>
          </w:tcPr>
          <w:p w14:paraId="1CDAA390" w14:textId="77777777" w:rsidR="00D72D3D" w:rsidRPr="00BD3B1B" w:rsidRDefault="00D72D3D" w:rsidP="00D72D3D">
            <w:pPr>
              <w:rPr>
                <w:rFonts w:asciiTheme="minorHAnsi" w:hAnsiTheme="minorHAnsi" w:cstheme="minorHAnsi"/>
                <w:bCs/>
                <w:sz w:val="22"/>
                <w:szCs w:val="22"/>
              </w:rPr>
            </w:pPr>
            <w:r w:rsidRPr="00BD3B1B">
              <w:rPr>
                <w:rFonts w:asciiTheme="minorHAnsi" w:hAnsiTheme="minorHAnsi" w:cstheme="minorHAnsi"/>
                <w:bCs/>
                <w:sz w:val="22"/>
                <w:szCs w:val="22"/>
              </w:rPr>
              <w:t xml:space="preserve">selected_team  </w:t>
            </w:r>
          </w:p>
        </w:tc>
        <w:tc>
          <w:tcPr>
            <w:tcW w:w="2000" w:type="dxa"/>
            <w:vAlign w:val="center"/>
          </w:tcPr>
          <w:p w14:paraId="0AC19BB7"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Varchar(50)</w:t>
            </w:r>
          </w:p>
        </w:tc>
        <w:tc>
          <w:tcPr>
            <w:tcW w:w="2000" w:type="dxa"/>
            <w:vAlign w:val="center"/>
          </w:tcPr>
          <w:p w14:paraId="407F6B23" w14:textId="77777777" w:rsidR="00D72D3D" w:rsidRPr="00BD3B1B" w:rsidRDefault="00D72D3D" w:rsidP="00D72D3D">
            <w:pPr>
              <w:rPr>
                <w:rFonts w:asciiTheme="minorHAnsi" w:hAnsiTheme="minorHAnsi" w:cstheme="minorHAnsi"/>
                <w:sz w:val="22"/>
                <w:szCs w:val="22"/>
              </w:rPr>
            </w:pPr>
          </w:p>
        </w:tc>
        <w:tc>
          <w:tcPr>
            <w:tcW w:w="2000" w:type="dxa"/>
            <w:vAlign w:val="center"/>
          </w:tcPr>
          <w:p w14:paraId="733DE545" w14:textId="77777777" w:rsidR="00D72D3D" w:rsidRPr="00BD3B1B" w:rsidRDefault="00D72D3D" w:rsidP="00D72D3D">
            <w:pPr>
              <w:rPr>
                <w:rFonts w:asciiTheme="minorHAnsi" w:hAnsiTheme="minorHAnsi" w:cstheme="minorHAnsi"/>
                <w:sz w:val="22"/>
                <w:szCs w:val="22"/>
              </w:rPr>
            </w:pPr>
          </w:p>
        </w:tc>
      </w:tr>
      <w:tr w:rsidR="00D72D3D" w:rsidRPr="00BD3B1B" w14:paraId="24D0F1F2" w14:textId="77777777" w:rsidTr="00D72D3D">
        <w:trPr>
          <w:trHeight w:val="500"/>
          <w:jc w:val="center"/>
        </w:trPr>
        <w:tc>
          <w:tcPr>
            <w:tcW w:w="2000" w:type="dxa"/>
            <w:vAlign w:val="center"/>
          </w:tcPr>
          <w:p w14:paraId="6F14D431" w14:textId="77777777" w:rsidR="00D72D3D" w:rsidRPr="00BD3B1B" w:rsidRDefault="00D72D3D" w:rsidP="00D72D3D">
            <w:pPr>
              <w:rPr>
                <w:rFonts w:asciiTheme="minorHAnsi" w:hAnsiTheme="minorHAnsi" w:cstheme="minorHAnsi"/>
                <w:bCs/>
                <w:sz w:val="22"/>
                <w:szCs w:val="22"/>
              </w:rPr>
            </w:pPr>
            <w:r w:rsidRPr="00BD3B1B">
              <w:rPr>
                <w:rFonts w:asciiTheme="minorHAnsi" w:hAnsiTheme="minorHAnsi" w:cstheme="minorHAnsi"/>
                <w:bCs/>
                <w:sz w:val="22"/>
                <w:szCs w:val="22"/>
              </w:rPr>
              <w:t xml:space="preserve">strike_rate    </w:t>
            </w:r>
          </w:p>
        </w:tc>
        <w:tc>
          <w:tcPr>
            <w:tcW w:w="2000" w:type="dxa"/>
            <w:vAlign w:val="center"/>
          </w:tcPr>
          <w:p w14:paraId="0D1D4FA5"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double</w:t>
            </w:r>
          </w:p>
        </w:tc>
        <w:tc>
          <w:tcPr>
            <w:tcW w:w="2000" w:type="dxa"/>
            <w:vAlign w:val="center"/>
          </w:tcPr>
          <w:p w14:paraId="38851986" w14:textId="77777777" w:rsidR="00D72D3D" w:rsidRPr="00BD3B1B" w:rsidRDefault="00D72D3D" w:rsidP="00D72D3D">
            <w:pPr>
              <w:rPr>
                <w:rFonts w:asciiTheme="minorHAnsi" w:hAnsiTheme="minorHAnsi" w:cstheme="minorHAnsi"/>
                <w:sz w:val="22"/>
                <w:szCs w:val="22"/>
              </w:rPr>
            </w:pPr>
          </w:p>
        </w:tc>
        <w:tc>
          <w:tcPr>
            <w:tcW w:w="2000" w:type="dxa"/>
            <w:vAlign w:val="center"/>
          </w:tcPr>
          <w:p w14:paraId="65310670" w14:textId="77777777" w:rsidR="00D72D3D" w:rsidRPr="00BD3B1B" w:rsidRDefault="00D72D3D" w:rsidP="00D72D3D">
            <w:pPr>
              <w:rPr>
                <w:rFonts w:asciiTheme="minorHAnsi" w:hAnsiTheme="minorHAnsi" w:cstheme="minorHAnsi"/>
                <w:sz w:val="22"/>
                <w:szCs w:val="22"/>
              </w:rPr>
            </w:pPr>
          </w:p>
        </w:tc>
      </w:tr>
    </w:tbl>
    <w:p w14:paraId="3B4EF45B" w14:textId="0681B605" w:rsidR="00D72D3D" w:rsidRPr="00BD3B1B" w:rsidRDefault="00D72D3D" w:rsidP="00D72D3D">
      <w:pPr>
        <w:pStyle w:val="Heading2"/>
        <w:numPr>
          <w:ilvl w:val="0"/>
          <w:numId w:val="0"/>
        </w:numPr>
        <w:rPr>
          <w:rFonts w:asciiTheme="minorHAnsi" w:hAnsiTheme="minorHAnsi" w:cstheme="minorHAnsi"/>
          <w:sz w:val="22"/>
          <w:szCs w:val="22"/>
        </w:rPr>
      </w:pPr>
      <w:bookmarkStart w:id="1" w:name="_Toc14527724"/>
      <w:r w:rsidRPr="00BD3B1B">
        <w:rPr>
          <w:rFonts w:asciiTheme="minorHAnsi" w:hAnsiTheme="minorHAnsi" w:cstheme="minorHAnsi"/>
          <w:b w:val="0"/>
          <w:bCs w:val="0"/>
          <w:iCs w:val="0"/>
          <w:kern w:val="0"/>
          <w:sz w:val="22"/>
          <w:szCs w:val="22"/>
        </w:rPr>
        <w:lastRenderedPageBreak/>
        <w:tab/>
      </w:r>
      <w:r w:rsidRPr="00BD3B1B">
        <w:rPr>
          <w:rFonts w:asciiTheme="minorHAnsi" w:hAnsiTheme="minorHAnsi" w:cstheme="minorHAnsi"/>
          <w:sz w:val="22"/>
          <w:szCs w:val="22"/>
        </w:rPr>
        <w:t>1.3. Table Role</w:t>
      </w:r>
      <w:bookmarkEnd w:id="1"/>
    </w:p>
    <w:tbl>
      <w:tblPr>
        <w:tblStyle w:val="TableGrid"/>
        <w:tblW w:w="0" w:type="auto"/>
        <w:jc w:val="center"/>
        <w:tblLook w:val="04A0" w:firstRow="1" w:lastRow="0" w:firstColumn="1" w:lastColumn="0" w:noHBand="0" w:noVBand="1"/>
      </w:tblPr>
      <w:tblGrid>
        <w:gridCol w:w="2000"/>
        <w:gridCol w:w="2000"/>
        <w:gridCol w:w="2000"/>
        <w:gridCol w:w="2000"/>
      </w:tblGrid>
      <w:tr w:rsidR="00D72D3D" w:rsidRPr="00BD3B1B" w14:paraId="01F44AEF" w14:textId="77777777" w:rsidTr="00D72D3D">
        <w:trPr>
          <w:trHeight w:val="500"/>
          <w:jc w:val="center"/>
        </w:trPr>
        <w:tc>
          <w:tcPr>
            <w:tcW w:w="2000" w:type="dxa"/>
            <w:vAlign w:val="center"/>
          </w:tcPr>
          <w:p w14:paraId="5F012026"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Column name</w:t>
            </w:r>
          </w:p>
        </w:tc>
        <w:tc>
          <w:tcPr>
            <w:tcW w:w="2000" w:type="dxa"/>
            <w:vAlign w:val="center"/>
          </w:tcPr>
          <w:p w14:paraId="493B2A85"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Type</w:t>
            </w:r>
          </w:p>
        </w:tc>
        <w:tc>
          <w:tcPr>
            <w:tcW w:w="2000" w:type="dxa"/>
            <w:vAlign w:val="center"/>
          </w:tcPr>
          <w:p w14:paraId="7DDB0C8D"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Properties</w:t>
            </w:r>
          </w:p>
        </w:tc>
        <w:tc>
          <w:tcPr>
            <w:tcW w:w="2000" w:type="dxa"/>
            <w:vAlign w:val="center"/>
          </w:tcPr>
          <w:p w14:paraId="577D6E10"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Description</w:t>
            </w:r>
          </w:p>
        </w:tc>
      </w:tr>
      <w:tr w:rsidR="00D72D3D" w:rsidRPr="00BD3B1B" w14:paraId="723D7A78" w14:textId="77777777" w:rsidTr="00D72D3D">
        <w:trPr>
          <w:trHeight w:val="500"/>
          <w:jc w:val="center"/>
        </w:trPr>
        <w:tc>
          <w:tcPr>
            <w:tcW w:w="2000" w:type="dxa"/>
            <w:vAlign w:val="center"/>
          </w:tcPr>
          <w:p w14:paraId="13EB749D"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id</w:t>
            </w:r>
          </w:p>
        </w:tc>
        <w:tc>
          <w:tcPr>
            <w:tcW w:w="2000" w:type="dxa"/>
            <w:vAlign w:val="center"/>
          </w:tcPr>
          <w:p w14:paraId="4AE570F2"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5F2AD073"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PK</w:t>
            </w:r>
          </w:p>
        </w:tc>
        <w:tc>
          <w:tcPr>
            <w:tcW w:w="2000" w:type="dxa"/>
            <w:vAlign w:val="center"/>
          </w:tcPr>
          <w:p w14:paraId="088BB222" w14:textId="77777777" w:rsidR="00D72D3D" w:rsidRPr="00BD3B1B" w:rsidRDefault="00D72D3D" w:rsidP="00D72D3D">
            <w:pPr>
              <w:rPr>
                <w:rFonts w:asciiTheme="minorHAnsi" w:hAnsiTheme="minorHAnsi" w:cstheme="minorHAnsi"/>
                <w:sz w:val="22"/>
                <w:szCs w:val="22"/>
              </w:rPr>
            </w:pPr>
          </w:p>
        </w:tc>
      </w:tr>
      <w:tr w:rsidR="00D72D3D" w:rsidRPr="00BD3B1B" w14:paraId="35A5EE8C" w14:textId="77777777" w:rsidTr="00D72D3D">
        <w:trPr>
          <w:trHeight w:val="500"/>
          <w:jc w:val="center"/>
        </w:trPr>
        <w:tc>
          <w:tcPr>
            <w:tcW w:w="2000" w:type="dxa"/>
            <w:vAlign w:val="center"/>
          </w:tcPr>
          <w:p w14:paraId="3B904FAB"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name</w:t>
            </w:r>
          </w:p>
        </w:tc>
        <w:tc>
          <w:tcPr>
            <w:tcW w:w="2000" w:type="dxa"/>
            <w:vAlign w:val="center"/>
          </w:tcPr>
          <w:p w14:paraId="2A4D398D"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varchar(60)</w:t>
            </w:r>
          </w:p>
        </w:tc>
        <w:tc>
          <w:tcPr>
            <w:tcW w:w="2000" w:type="dxa"/>
            <w:vAlign w:val="center"/>
          </w:tcPr>
          <w:p w14:paraId="6FA5954F" w14:textId="77777777" w:rsidR="00D72D3D" w:rsidRPr="00BD3B1B" w:rsidRDefault="00D72D3D" w:rsidP="00D72D3D">
            <w:pPr>
              <w:rPr>
                <w:rFonts w:asciiTheme="minorHAnsi" w:hAnsiTheme="minorHAnsi" w:cstheme="minorHAnsi"/>
                <w:sz w:val="22"/>
                <w:szCs w:val="22"/>
              </w:rPr>
            </w:pPr>
          </w:p>
        </w:tc>
        <w:tc>
          <w:tcPr>
            <w:tcW w:w="2000" w:type="dxa"/>
            <w:vAlign w:val="center"/>
          </w:tcPr>
          <w:p w14:paraId="3E5DF5A7" w14:textId="77777777" w:rsidR="00D72D3D" w:rsidRPr="00BD3B1B" w:rsidRDefault="00D72D3D" w:rsidP="00D72D3D">
            <w:pPr>
              <w:rPr>
                <w:rFonts w:asciiTheme="minorHAnsi" w:hAnsiTheme="minorHAnsi" w:cstheme="minorHAnsi"/>
                <w:sz w:val="22"/>
                <w:szCs w:val="22"/>
              </w:rPr>
            </w:pPr>
          </w:p>
        </w:tc>
      </w:tr>
    </w:tbl>
    <w:p w14:paraId="2A698EEC" w14:textId="158B416D" w:rsidR="00D72D3D" w:rsidRPr="00BD3B1B" w:rsidRDefault="00BD3B1B" w:rsidP="00BD3B1B">
      <w:pPr>
        <w:pStyle w:val="Heading2"/>
        <w:numPr>
          <w:ilvl w:val="0"/>
          <w:numId w:val="0"/>
        </w:numPr>
        <w:rPr>
          <w:rFonts w:asciiTheme="minorHAnsi" w:hAnsiTheme="minorHAnsi" w:cstheme="minorHAnsi"/>
          <w:sz w:val="22"/>
          <w:szCs w:val="22"/>
        </w:rPr>
      </w:pPr>
      <w:r w:rsidRPr="00BD3B1B">
        <w:rPr>
          <w:rFonts w:asciiTheme="minorHAnsi" w:hAnsiTheme="minorHAnsi" w:cstheme="minorHAnsi"/>
          <w:b w:val="0"/>
          <w:bCs w:val="0"/>
          <w:iCs w:val="0"/>
          <w:kern w:val="0"/>
          <w:sz w:val="22"/>
          <w:szCs w:val="22"/>
        </w:rPr>
        <w:tab/>
      </w:r>
      <w:r w:rsidR="00D72D3D" w:rsidRPr="00BD3B1B">
        <w:rPr>
          <w:rFonts w:asciiTheme="minorHAnsi" w:hAnsiTheme="minorHAnsi" w:cstheme="minorHAnsi"/>
          <w:sz w:val="22"/>
          <w:szCs w:val="22"/>
        </w:rPr>
        <w:t>1.4. Table Team</w:t>
      </w:r>
    </w:p>
    <w:tbl>
      <w:tblPr>
        <w:tblStyle w:val="TableGrid"/>
        <w:tblW w:w="0" w:type="auto"/>
        <w:jc w:val="center"/>
        <w:tblLook w:val="04A0" w:firstRow="1" w:lastRow="0" w:firstColumn="1" w:lastColumn="0" w:noHBand="0" w:noVBand="1"/>
      </w:tblPr>
      <w:tblGrid>
        <w:gridCol w:w="2000"/>
        <w:gridCol w:w="2000"/>
        <w:gridCol w:w="2000"/>
        <w:gridCol w:w="2000"/>
      </w:tblGrid>
      <w:tr w:rsidR="00D72D3D" w:rsidRPr="00BD3B1B" w14:paraId="08CA53B2" w14:textId="77777777" w:rsidTr="00D72D3D">
        <w:trPr>
          <w:trHeight w:val="500"/>
          <w:jc w:val="center"/>
        </w:trPr>
        <w:tc>
          <w:tcPr>
            <w:tcW w:w="2000" w:type="dxa"/>
            <w:vAlign w:val="center"/>
          </w:tcPr>
          <w:p w14:paraId="2E9CB66C"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Column name</w:t>
            </w:r>
          </w:p>
        </w:tc>
        <w:tc>
          <w:tcPr>
            <w:tcW w:w="2000" w:type="dxa"/>
            <w:vAlign w:val="center"/>
          </w:tcPr>
          <w:p w14:paraId="4D0F1A09"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Type</w:t>
            </w:r>
          </w:p>
        </w:tc>
        <w:tc>
          <w:tcPr>
            <w:tcW w:w="2000" w:type="dxa"/>
            <w:vAlign w:val="center"/>
          </w:tcPr>
          <w:p w14:paraId="5766AC13"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Properties</w:t>
            </w:r>
          </w:p>
        </w:tc>
        <w:tc>
          <w:tcPr>
            <w:tcW w:w="2000" w:type="dxa"/>
            <w:vAlign w:val="center"/>
          </w:tcPr>
          <w:p w14:paraId="18E448D2"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Description</w:t>
            </w:r>
          </w:p>
        </w:tc>
      </w:tr>
      <w:tr w:rsidR="00D72D3D" w:rsidRPr="00BD3B1B" w14:paraId="01013A05" w14:textId="77777777" w:rsidTr="00D72D3D">
        <w:trPr>
          <w:trHeight w:val="500"/>
          <w:jc w:val="center"/>
        </w:trPr>
        <w:tc>
          <w:tcPr>
            <w:tcW w:w="2000" w:type="dxa"/>
            <w:vAlign w:val="center"/>
          </w:tcPr>
          <w:p w14:paraId="54F97801"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team_id</w:t>
            </w:r>
          </w:p>
        </w:tc>
        <w:tc>
          <w:tcPr>
            <w:tcW w:w="2000" w:type="dxa"/>
            <w:vAlign w:val="center"/>
          </w:tcPr>
          <w:p w14:paraId="017D9BE1"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4AD1AE3A"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PK</w:t>
            </w:r>
          </w:p>
        </w:tc>
        <w:tc>
          <w:tcPr>
            <w:tcW w:w="2000" w:type="dxa"/>
            <w:vAlign w:val="center"/>
          </w:tcPr>
          <w:p w14:paraId="6915B658" w14:textId="77777777" w:rsidR="00D72D3D" w:rsidRPr="00BD3B1B" w:rsidRDefault="00D72D3D" w:rsidP="00D72D3D">
            <w:pPr>
              <w:rPr>
                <w:rFonts w:asciiTheme="minorHAnsi" w:hAnsiTheme="minorHAnsi" w:cstheme="minorHAnsi"/>
                <w:sz w:val="22"/>
                <w:szCs w:val="22"/>
              </w:rPr>
            </w:pPr>
          </w:p>
        </w:tc>
      </w:tr>
      <w:tr w:rsidR="00D72D3D" w:rsidRPr="00BD3B1B" w14:paraId="1AA74410" w14:textId="77777777" w:rsidTr="00D72D3D">
        <w:trPr>
          <w:trHeight w:val="500"/>
          <w:jc w:val="center"/>
        </w:trPr>
        <w:tc>
          <w:tcPr>
            <w:tcW w:w="2000" w:type="dxa"/>
            <w:vAlign w:val="center"/>
          </w:tcPr>
          <w:p w14:paraId="271B8272"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team_name</w:t>
            </w:r>
          </w:p>
        </w:tc>
        <w:tc>
          <w:tcPr>
            <w:tcW w:w="2000" w:type="dxa"/>
            <w:vAlign w:val="center"/>
          </w:tcPr>
          <w:p w14:paraId="656824D5"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varchar(255)</w:t>
            </w:r>
          </w:p>
        </w:tc>
        <w:tc>
          <w:tcPr>
            <w:tcW w:w="2000" w:type="dxa"/>
            <w:vAlign w:val="center"/>
          </w:tcPr>
          <w:p w14:paraId="6759E76A" w14:textId="77777777" w:rsidR="00D72D3D" w:rsidRPr="00BD3B1B" w:rsidRDefault="00D72D3D" w:rsidP="00D72D3D">
            <w:pPr>
              <w:rPr>
                <w:rFonts w:asciiTheme="minorHAnsi" w:hAnsiTheme="minorHAnsi" w:cstheme="minorHAnsi"/>
                <w:sz w:val="22"/>
                <w:szCs w:val="22"/>
              </w:rPr>
            </w:pPr>
          </w:p>
        </w:tc>
        <w:tc>
          <w:tcPr>
            <w:tcW w:w="2000" w:type="dxa"/>
            <w:vAlign w:val="center"/>
          </w:tcPr>
          <w:p w14:paraId="7F0FC28B" w14:textId="77777777" w:rsidR="00D72D3D" w:rsidRPr="00BD3B1B" w:rsidRDefault="00D72D3D" w:rsidP="00D72D3D">
            <w:pPr>
              <w:rPr>
                <w:rFonts w:asciiTheme="minorHAnsi" w:hAnsiTheme="minorHAnsi" w:cstheme="minorHAnsi"/>
                <w:sz w:val="22"/>
                <w:szCs w:val="22"/>
              </w:rPr>
            </w:pPr>
          </w:p>
        </w:tc>
      </w:tr>
    </w:tbl>
    <w:p w14:paraId="53CCA1D0" w14:textId="14222AAC" w:rsidR="00D72D3D" w:rsidRPr="00BD3B1B" w:rsidRDefault="00D72D3D" w:rsidP="00D72D3D">
      <w:pPr>
        <w:pStyle w:val="Heading2"/>
        <w:numPr>
          <w:ilvl w:val="0"/>
          <w:numId w:val="0"/>
        </w:numPr>
        <w:rPr>
          <w:rFonts w:asciiTheme="minorHAnsi" w:hAnsiTheme="minorHAnsi" w:cstheme="minorHAnsi"/>
          <w:sz w:val="22"/>
          <w:szCs w:val="22"/>
        </w:rPr>
      </w:pPr>
      <w:bookmarkStart w:id="2" w:name="_Toc14527725"/>
      <w:r w:rsidRPr="00BD3B1B">
        <w:rPr>
          <w:rFonts w:asciiTheme="minorHAnsi" w:hAnsiTheme="minorHAnsi" w:cstheme="minorHAnsi"/>
          <w:sz w:val="22"/>
          <w:szCs w:val="22"/>
        </w:rPr>
        <w:tab/>
        <w:t xml:space="preserve">1.5. Table </w:t>
      </w:r>
      <w:bookmarkEnd w:id="2"/>
      <w:r w:rsidRPr="00BD3B1B">
        <w:rPr>
          <w:rFonts w:asciiTheme="minorHAnsi" w:hAnsiTheme="minorHAnsi" w:cstheme="minorHAnsi"/>
          <w:sz w:val="22"/>
          <w:szCs w:val="22"/>
        </w:rPr>
        <w:t>User_role</w:t>
      </w:r>
    </w:p>
    <w:tbl>
      <w:tblPr>
        <w:tblStyle w:val="TableGrid"/>
        <w:tblW w:w="0" w:type="auto"/>
        <w:jc w:val="center"/>
        <w:tblLook w:val="04A0" w:firstRow="1" w:lastRow="0" w:firstColumn="1" w:lastColumn="0" w:noHBand="0" w:noVBand="1"/>
      </w:tblPr>
      <w:tblGrid>
        <w:gridCol w:w="2000"/>
        <w:gridCol w:w="2000"/>
        <w:gridCol w:w="2000"/>
        <w:gridCol w:w="2000"/>
      </w:tblGrid>
      <w:tr w:rsidR="00D72D3D" w:rsidRPr="00BD3B1B" w14:paraId="64629368" w14:textId="77777777" w:rsidTr="00D72D3D">
        <w:trPr>
          <w:trHeight w:val="500"/>
          <w:jc w:val="center"/>
        </w:trPr>
        <w:tc>
          <w:tcPr>
            <w:tcW w:w="2000" w:type="dxa"/>
            <w:vAlign w:val="center"/>
          </w:tcPr>
          <w:p w14:paraId="6C688A31"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Column name</w:t>
            </w:r>
          </w:p>
        </w:tc>
        <w:tc>
          <w:tcPr>
            <w:tcW w:w="2000" w:type="dxa"/>
            <w:vAlign w:val="center"/>
          </w:tcPr>
          <w:p w14:paraId="018A6DA5"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Type</w:t>
            </w:r>
          </w:p>
        </w:tc>
        <w:tc>
          <w:tcPr>
            <w:tcW w:w="2000" w:type="dxa"/>
            <w:vAlign w:val="center"/>
          </w:tcPr>
          <w:p w14:paraId="369CFF86"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Properties</w:t>
            </w:r>
          </w:p>
        </w:tc>
        <w:tc>
          <w:tcPr>
            <w:tcW w:w="2000" w:type="dxa"/>
            <w:vAlign w:val="center"/>
          </w:tcPr>
          <w:p w14:paraId="40039471"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Description</w:t>
            </w:r>
          </w:p>
        </w:tc>
      </w:tr>
      <w:tr w:rsidR="00D72D3D" w:rsidRPr="00BD3B1B" w14:paraId="6DCB70D0" w14:textId="77777777" w:rsidTr="00D72D3D">
        <w:trPr>
          <w:trHeight w:val="500"/>
          <w:jc w:val="center"/>
        </w:trPr>
        <w:tc>
          <w:tcPr>
            <w:tcW w:w="2000" w:type="dxa"/>
            <w:vAlign w:val="center"/>
          </w:tcPr>
          <w:p w14:paraId="34BDED40"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user_id</w:t>
            </w:r>
          </w:p>
        </w:tc>
        <w:tc>
          <w:tcPr>
            <w:tcW w:w="2000" w:type="dxa"/>
            <w:vAlign w:val="center"/>
          </w:tcPr>
          <w:p w14:paraId="75437C60"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39075DB2"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PK</w:t>
            </w:r>
          </w:p>
        </w:tc>
        <w:tc>
          <w:tcPr>
            <w:tcW w:w="2000" w:type="dxa"/>
            <w:vAlign w:val="center"/>
          </w:tcPr>
          <w:p w14:paraId="6AA24204" w14:textId="77777777" w:rsidR="00D72D3D" w:rsidRPr="00BD3B1B" w:rsidRDefault="00D72D3D" w:rsidP="00D72D3D">
            <w:pPr>
              <w:rPr>
                <w:rFonts w:asciiTheme="minorHAnsi" w:hAnsiTheme="minorHAnsi" w:cstheme="minorHAnsi"/>
                <w:sz w:val="22"/>
                <w:szCs w:val="22"/>
              </w:rPr>
            </w:pPr>
          </w:p>
        </w:tc>
      </w:tr>
      <w:tr w:rsidR="00D72D3D" w:rsidRPr="00BD3B1B" w14:paraId="08FFD03F" w14:textId="77777777" w:rsidTr="00D72D3D">
        <w:trPr>
          <w:trHeight w:val="500"/>
          <w:jc w:val="center"/>
        </w:trPr>
        <w:tc>
          <w:tcPr>
            <w:tcW w:w="2000" w:type="dxa"/>
            <w:vAlign w:val="center"/>
          </w:tcPr>
          <w:p w14:paraId="30B3C1D7"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role_id</w:t>
            </w:r>
          </w:p>
        </w:tc>
        <w:tc>
          <w:tcPr>
            <w:tcW w:w="2000" w:type="dxa"/>
            <w:vAlign w:val="center"/>
          </w:tcPr>
          <w:p w14:paraId="7B202CB1"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1C5F8F78"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PK</w:t>
            </w:r>
          </w:p>
        </w:tc>
        <w:tc>
          <w:tcPr>
            <w:tcW w:w="2000" w:type="dxa"/>
            <w:vAlign w:val="center"/>
          </w:tcPr>
          <w:p w14:paraId="190FAA2A" w14:textId="77777777" w:rsidR="00D72D3D" w:rsidRPr="00BD3B1B" w:rsidRDefault="00D72D3D" w:rsidP="00D72D3D">
            <w:pPr>
              <w:rPr>
                <w:rFonts w:asciiTheme="minorHAnsi" w:hAnsiTheme="minorHAnsi" w:cstheme="minorHAnsi"/>
                <w:sz w:val="22"/>
                <w:szCs w:val="22"/>
              </w:rPr>
            </w:pPr>
          </w:p>
        </w:tc>
      </w:tr>
    </w:tbl>
    <w:p w14:paraId="5B214BD9" w14:textId="25FEF5BB" w:rsidR="00D72D3D" w:rsidRPr="00BD3B1B" w:rsidRDefault="00D72D3D" w:rsidP="00D72D3D">
      <w:pPr>
        <w:pStyle w:val="Heading2"/>
        <w:numPr>
          <w:ilvl w:val="0"/>
          <w:numId w:val="0"/>
        </w:numPr>
        <w:rPr>
          <w:rFonts w:asciiTheme="minorHAnsi" w:hAnsiTheme="minorHAnsi" w:cstheme="minorHAnsi"/>
          <w:sz w:val="22"/>
          <w:szCs w:val="22"/>
        </w:rPr>
      </w:pPr>
      <w:bookmarkStart w:id="3" w:name="_Toc14527726"/>
      <w:r w:rsidRPr="00BD3B1B">
        <w:rPr>
          <w:rFonts w:asciiTheme="minorHAnsi" w:hAnsiTheme="minorHAnsi" w:cstheme="minorHAnsi"/>
          <w:sz w:val="22"/>
          <w:szCs w:val="22"/>
        </w:rPr>
        <w:tab/>
      </w:r>
      <w:r w:rsidR="00BD3B1B" w:rsidRPr="00BD3B1B">
        <w:rPr>
          <w:rFonts w:asciiTheme="minorHAnsi" w:hAnsiTheme="minorHAnsi" w:cstheme="minorHAnsi"/>
          <w:sz w:val="22"/>
          <w:szCs w:val="22"/>
        </w:rPr>
        <w:t>1</w:t>
      </w:r>
      <w:r w:rsidRPr="00BD3B1B">
        <w:rPr>
          <w:rFonts w:asciiTheme="minorHAnsi" w:hAnsiTheme="minorHAnsi" w:cstheme="minorHAnsi"/>
          <w:sz w:val="22"/>
          <w:szCs w:val="22"/>
        </w:rPr>
        <w:t xml:space="preserve">.6. Table </w:t>
      </w:r>
      <w:bookmarkEnd w:id="3"/>
      <w:r w:rsidRPr="00BD3B1B">
        <w:rPr>
          <w:rFonts w:asciiTheme="minorHAnsi" w:hAnsiTheme="minorHAnsi" w:cstheme="minorHAnsi"/>
          <w:sz w:val="22"/>
          <w:szCs w:val="22"/>
        </w:rPr>
        <w:t>sign up</w:t>
      </w:r>
    </w:p>
    <w:tbl>
      <w:tblPr>
        <w:tblStyle w:val="TableGrid"/>
        <w:tblW w:w="0" w:type="auto"/>
        <w:jc w:val="center"/>
        <w:tblLook w:val="04A0" w:firstRow="1" w:lastRow="0" w:firstColumn="1" w:lastColumn="0" w:noHBand="0" w:noVBand="1"/>
      </w:tblPr>
      <w:tblGrid>
        <w:gridCol w:w="2000"/>
        <w:gridCol w:w="2000"/>
        <w:gridCol w:w="2000"/>
        <w:gridCol w:w="2000"/>
      </w:tblGrid>
      <w:tr w:rsidR="00D72D3D" w:rsidRPr="00BD3B1B" w14:paraId="2F11D3E9" w14:textId="77777777" w:rsidTr="00D72D3D">
        <w:trPr>
          <w:trHeight w:val="500"/>
          <w:jc w:val="center"/>
        </w:trPr>
        <w:tc>
          <w:tcPr>
            <w:tcW w:w="2000" w:type="dxa"/>
            <w:vAlign w:val="center"/>
          </w:tcPr>
          <w:p w14:paraId="2767B93F"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Column name</w:t>
            </w:r>
          </w:p>
        </w:tc>
        <w:tc>
          <w:tcPr>
            <w:tcW w:w="2000" w:type="dxa"/>
            <w:vAlign w:val="center"/>
          </w:tcPr>
          <w:p w14:paraId="513A7190"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Type</w:t>
            </w:r>
          </w:p>
        </w:tc>
        <w:tc>
          <w:tcPr>
            <w:tcW w:w="2000" w:type="dxa"/>
            <w:vAlign w:val="center"/>
          </w:tcPr>
          <w:p w14:paraId="4A238CAF"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Properties</w:t>
            </w:r>
          </w:p>
        </w:tc>
        <w:tc>
          <w:tcPr>
            <w:tcW w:w="2000" w:type="dxa"/>
            <w:vAlign w:val="center"/>
          </w:tcPr>
          <w:p w14:paraId="50D8FA94" w14:textId="77777777" w:rsidR="00D72D3D" w:rsidRPr="00BD3B1B" w:rsidRDefault="00D72D3D" w:rsidP="00D72D3D">
            <w:pPr>
              <w:jc w:val="center"/>
              <w:rPr>
                <w:rFonts w:asciiTheme="minorHAnsi" w:hAnsiTheme="minorHAnsi" w:cstheme="minorHAnsi"/>
                <w:sz w:val="22"/>
                <w:szCs w:val="22"/>
              </w:rPr>
            </w:pPr>
            <w:r w:rsidRPr="00BD3B1B">
              <w:rPr>
                <w:rFonts w:asciiTheme="minorHAnsi" w:hAnsiTheme="minorHAnsi" w:cstheme="minorHAnsi"/>
                <w:b/>
                <w:sz w:val="22"/>
                <w:szCs w:val="22"/>
              </w:rPr>
              <w:t>Description</w:t>
            </w:r>
          </w:p>
        </w:tc>
      </w:tr>
      <w:tr w:rsidR="00D72D3D" w:rsidRPr="00BD3B1B" w14:paraId="50AE609C" w14:textId="77777777" w:rsidTr="00D72D3D">
        <w:trPr>
          <w:trHeight w:val="500"/>
          <w:jc w:val="center"/>
        </w:trPr>
        <w:tc>
          <w:tcPr>
            <w:tcW w:w="2000" w:type="dxa"/>
            <w:vAlign w:val="center"/>
          </w:tcPr>
          <w:p w14:paraId="59FB6ACF"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id</w:t>
            </w:r>
          </w:p>
        </w:tc>
        <w:tc>
          <w:tcPr>
            <w:tcW w:w="2000" w:type="dxa"/>
            <w:vAlign w:val="center"/>
          </w:tcPr>
          <w:p w14:paraId="1D3D66E3"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int</w:t>
            </w:r>
          </w:p>
        </w:tc>
        <w:tc>
          <w:tcPr>
            <w:tcW w:w="2000" w:type="dxa"/>
            <w:vAlign w:val="center"/>
          </w:tcPr>
          <w:p w14:paraId="57A0C437"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PK</w:t>
            </w:r>
          </w:p>
        </w:tc>
        <w:tc>
          <w:tcPr>
            <w:tcW w:w="2000" w:type="dxa"/>
            <w:vAlign w:val="center"/>
          </w:tcPr>
          <w:p w14:paraId="4D946332" w14:textId="77777777" w:rsidR="00D72D3D" w:rsidRPr="00BD3B1B" w:rsidRDefault="00D72D3D" w:rsidP="00D72D3D">
            <w:pPr>
              <w:rPr>
                <w:rFonts w:asciiTheme="minorHAnsi" w:hAnsiTheme="minorHAnsi" w:cstheme="minorHAnsi"/>
                <w:sz w:val="22"/>
                <w:szCs w:val="22"/>
              </w:rPr>
            </w:pPr>
          </w:p>
        </w:tc>
      </w:tr>
      <w:tr w:rsidR="00D72D3D" w:rsidRPr="00BD3B1B" w14:paraId="7A4D3FF1" w14:textId="77777777" w:rsidTr="00D72D3D">
        <w:trPr>
          <w:trHeight w:val="500"/>
          <w:jc w:val="center"/>
        </w:trPr>
        <w:tc>
          <w:tcPr>
            <w:tcW w:w="2000" w:type="dxa"/>
            <w:vAlign w:val="center"/>
          </w:tcPr>
          <w:p w14:paraId="4CBD2CA5"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email</w:t>
            </w:r>
          </w:p>
        </w:tc>
        <w:tc>
          <w:tcPr>
            <w:tcW w:w="2000" w:type="dxa"/>
            <w:vAlign w:val="center"/>
          </w:tcPr>
          <w:p w14:paraId="106685F8"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Varchar(50)</w:t>
            </w:r>
          </w:p>
        </w:tc>
        <w:tc>
          <w:tcPr>
            <w:tcW w:w="2000" w:type="dxa"/>
            <w:vAlign w:val="center"/>
          </w:tcPr>
          <w:p w14:paraId="482E2E45"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unique</w:t>
            </w:r>
          </w:p>
        </w:tc>
        <w:tc>
          <w:tcPr>
            <w:tcW w:w="2000" w:type="dxa"/>
            <w:vAlign w:val="center"/>
          </w:tcPr>
          <w:p w14:paraId="2EB1E93B" w14:textId="77777777" w:rsidR="00D72D3D" w:rsidRPr="00BD3B1B" w:rsidRDefault="00D72D3D" w:rsidP="00D72D3D">
            <w:pPr>
              <w:rPr>
                <w:rFonts w:asciiTheme="minorHAnsi" w:hAnsiTheme="minorHAnsi" w:cstheme="minorHAnsi"/>
                <w:sz w:val="22"/>
                <w:szCs w:val="22"/>
              </w:rPr>
            </w:pPr>
          </w:p>
        </w:tc>
      </w:tr>
      <w:tr w:rsidR="00D72D3D" w:rsidRPr="00BD3B1B" w14:paraId="069225E8" w14:textId="77777777" w:rsidTr="00D72D3D">
        <w:trPr>
          <w:trHeight w:val="500"/>
          <w:jc w:val="center"/>
        </w:trPr>
        <w:tc>
          <w:tcPr>
            <w:tcW w:w="2000" w:type="dxa"/>
            <w:vAlign w:val="center"/>
          </w:tcPr>
          <w:p w14:paraId="009AF3A5"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name</w:t>
            </w:r>
          </w:p>
        </w:tc>
        <w:tc>
          <w:tcPr>
            <w:tcW w:w="2000" w:type="dxa"/>
            <w:vAlign w:val="center"/>
          </w:tcPr>
          <w:p w14:paraId="5381B46B"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Varchar(50)</w:t>
            </w:r>
          </w:p>
        </w:tc>
        <w:tc>
          <w:tcPr>
            <w:tcW w:w="2000" w:type="dxa"/>
            <w:vAlign w:val="center"/>
          </w:tcPr>
          <w:p w14:paraId="31F33E8C" w14:textId="77777777" w:rsidR="00D72D3D" w:rsidRPr="00BD3B1B" w:rsidRDefault="00D72D3D" w:rsidP="00D72D3D">
            <w:pPr>
              <w:rPr>
                <w:rFonts w:asciiTheme="minorHAnsi" w:hAnsiTheme="minorHAnsi" w:cstheme="minorHAnsi"/>
                <w:sz w:val="22"/>
                <w:szCs w:val="22"/>
              </w:rPr>
            </w:pPr>
          </w:p>
        </w:tc>
        <w:tc>
          <w:tcPr>
            <w:tcW w:w="2000" w:type="dxa"/>
            <w:vAlign w:val="center"/>
          </w:tcPr>
          <w:p w14:paraId="5BB33F59" w14:textId="77777777" w:rsidR="00D72D3D" w:rsidRPr="00BD3B1B" w:rsidRDefault="00D72D3D" w:rsidP="00D72D3D">
            <w:pPr>
              <w:rPr>
                <w:rFonts w:asciiTheme="minorHAnsi" w:hAnsiTheme="minorHAnsi" w:cstheme="minorHAnsi"/>
                <w:sz w:val="22"/>
                <w:szCs w:val="22"/>
              </w:rPr>
            </w:pPr>
          </w:p>
        </w:tc>
      </w:tr>
      <w:tr w:rsidR="00D72D3D" w:rsidRPr="00BD3B1B" w14:paraId="20715B5A" w14:textId="77777777" w:rsidTr="00D72D3D">
        <w:trPr>
          <w:trHeight w:val="500"/>
          <w:jc w:val="center"/>
        </w:trPr>
        <w:tc>
          <w:tcPr>
            <w:tcW w:w="2000" w:type="dxa"/>
            <w:vAlign w:val="center"/>
          </w:tcPr>
          <w:p w14:paraId="2FC4F053"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password</w:t>
            </w:r>
          </w:p>
        </w:tc>
        <w:tc>
          <w:tcPr>
            <w:tcW w:w="2000" w:type="dxa"/>
            <w:vAlign w:val="center"/>
          </w:tcPr>
          <w:p w14:paraId="31447F16"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Varchar(100)</w:t>
            </w:r>
          </w:p>
        </w:tc>
        <w:tc>
          <w:tcPr>
            <w:tcW w:w="2000" w:type="dxa"/>
            <w:vAlign w:val="center"/>
          </w:tcPr>
          <w:p w14:paraId="2BCC4E27" w14:textId="77777777" w:rsidR="00D72D3D" w:rsidRPr="00BD3B1B" w:rsidRDefault="00D72D3D" w:rsidP="00D72D3D">
            <w:pPr>
              <w:rPr>
                <w:rFonts w:asciiTheme="minorHAnsi" w:hAnsiTheme="minorHAnsi" w:cstheme="minorHAnsi"/>
                <w:sz w:val="22"/>
                <w:szCs w:val="22"/>
              </w:rPr>
            </w:pPr>
          </w:p>
        </w:tc>
        <w:tc>
          <w:tcPr>
            <w:tcW w:w="2000" w:type="dxa"/>
            <w:vAlign w:val="center"/>
          </w:tcPr>
          <w:p w14:paraId="57DEFBDE" w14:textId="77777777" w:rsidR="00D72D3D" w:rsidRPr="00BD3B1B" w:rsidRDefault="00D72D3D" w:rsidP="00D72D3D">
            <w:pPr>
              <w:rPr>
                <w:rFonts w:asciiTheme="minorHAnsi" w:hAnsiTheme="minorHAnsi" w:cstheme="minorHAnsi"/>
                <w:sz w:val="22"/>
                <w:szCs w:val="22"/>
              </w:rPr>
            </w:pPr>
          </w:p>
        </w:tc>
      </w:tr>
      <w:tr w:rsidR="00D72D3D" w:rsidRPr="00BD3B1B" w14:paraId="5504D76B" w14:textId="77777777" w:rsidTr="00D72D3D">
        <w:trPr>
          <w:trHeight w:val="500"/>
          <w:jc w:val="center"/>
        </w:trPr>
        <w:tc>
          <w:tcPr>
            <w:tcW w:w="2000" w:type="dxa"/>
            <w:vAlign w:val="center"/>
          </w:tcPr>
          <w:p w14:paraId="37CA4E28"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username</w:t>
            </w:r>
          </w:p>
        </w:tc>
        <w:tc>
          <w:tcPr>
            <w:tcW w:w="2000" w:type="dxa"/>
            <w:vAlign w:val="center"/>
          </w:tcPr>
          <w:p w14:paraId="672532CA"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Varchar(50)</w:t>
            </w:r>
          </w:p>
        </w:tc>
        <w:tc>
          <w:tcPr>
            <w:tcW w:w="2000" w:type="dxa"/>
            <w:vAlign w:val="center"/>
          </w:tcPr>
          <w:p w14:paraId="191A5C8E" w14:textId="77777777" w:rsidR="00D72D3D" w:rsidRPr="00BD3B1B" w:rsidRDefault="00D72D3D" w:rsidP="00D72D3D">
            <w:pPr>
              <w:rPr>
                <w:rFonts w:asciiTheme="minorHAnsi" w:hAnsiTheme="minorHAnsi" w:cstheme="minorHAnsi"/>
                <w:sz w:val="22"/>
                <w:szCs w:val="22"/>
              </w:rPr>
            </w:pPr>
            <w:r w:rsidRPr="00BD3B1B">
              <w:rPr>
                <w:rFonts w:asciiTheme="minorHAnsi" w:hAnsiTheme="minorHAnsi" w:cstheme="minorHAnsi"/>
                <w:sz w:val="22"/>
                <w:szCs w:val="22"/>
              </w:rPr>
              <w:t>unique</w:t>
            </w:r>
          </w:p>
        </w:tc>
        <w:tc>
          <w:tcPr>
            <w:tcW w:w="2000" w:type="dxa"/>
            <w:vAlign w:val="center"/>
          </w:tcPr>
          <w:p w14:paraId="235D8004" w14:textId="77777777" w:rsidR="00D72D3D" w:rsidRPr="00BD3B1B" w:rsidRDefault="00D72D3D" w:rsidP="00D72D3D">
            <w:pPr>
              <w:rPr>
                <w:rFonts w:asciiTheme="minorHAnsi" w:hAnsiTheme="minorHAnsi" w:cstheme="minorHAnsi"/>
                <w:sz w:val="22"/>
                <w:szCs w:val="22"/>
              </w:rPr>
            </w:pPr>
          </w:p>
        </w:tc>
      </w:tr>
    </w:tbl>
    <w:p w14:paraId="306244F0" w14:textId="77777777" w:rsidR="00BD3B1B" w:rsidRPr="00BD3B1B" w:rsidRDefault="00D72D3D" w:rsidP="00D72D3D">
      <w:pPr>
        <w:rPr>
          <w:rFonts w:asciiTheme="minorHAnsi" w:hAnsiTheme="minorHAnsi" w:cstheme="minorHAnsi"/>
          <w:sz w:val="22"/>
          <w:szCs w:val="22"/>
          <w:lang w:eastAsia="en-GB"/>
        </w:rPr>
      </w:pPr>
      <w:r w:rsidRPr="00BD3B1B">
        <w:rPr>
          <w:rFonts w:asciiTheme="minorHAnsi" w:hAnsiTheme="minorHAnsi" w:cstheme="minorHAnsi"/>
          <w:sz w:val="22"/>
          <w:szCs w:val="22"/>
          <w:lang w:eastAsia="en-GB"/>
        </w:rPr>
        <w:tab/>
      </w:r>
    </w:p>
    <w:p w14:paraId="7DEB772D" w14:textId="3054882F" w:rsidR="00BD3B1B" w:rsidRDefault="00BD3B1B" w:rsidP="00D72D3D">
      <w:pPr>
        <w:rPr>
          <w:rFonts w:asciiTheme="minorHAnsi" w:hAnsiTheme="minorHAnsi" w:cstheme="minorHAnsi"/>
          <w:sz w:val="22"/>
          <w:szCs w:val="22"/>
          <w:lang w:eastAsia="en-GB"/>
        </w:rPr>
      </w:pPr>
    </w:p>
    <w:p w14:paraId="35F945A5" w14:textId="5F73B62F" w:rsidR="00BD3B1B" w:rsidRDefault="00BD3B1B" w:rsidP="00BD3B1B">
      <w:pPr>
        <w:pStyle w:val="Notebodycopy"/>
        <w:rPr>
          <w:lang w:eastAsia="en-GB"/>
        </w:rPr>
      </w:pPr>
    </w:p>
    <w:p w14:paraId="752102E9" w14:textId="25C8E6A1" w:rsidR="00BD3B1B" w:rsidRDefault="00BD3B1B" w:rsidP="00BD3B1B">
      <w:pPr>
        <w:pStyle w:val="Notebodycopy"/>
        <w:rPr>
          <w:lang w:eastAsia="en-GB"/>
        </w:rPr>
      </w:pPr>
    </w:p>
    <w:p w14:paraId="27448542" w14:textId="3CFCAA09" w:rsidR="00BD3B1B" w:rsidRDefault="00BD3B1B" w:rsidP="00BD3B1B">
      <w:pPr>
        <w:pStyle w:val="Notebodycopy"/>
        <w:rPr>
          <w:lang w:eastAsia="en-GB"/>
        </w:rPr>
      </w:pPr>
    </w:p>
    <w:p w14:paraId="4413F509" w14:textId="02E39AB8" w:rsidR="00BD3B1B" w:rsidRDefault="00BD3B1B" w:rsidP="00BD3B1B">
      <w:pPr>
        <w:pStyle w:val="Notebodycopy"/>
        <w:rPr>
          <w:lang w:eastAsia="en-GB"/>
        </w:rPr>
      </w:pPr>
    </w:p>
    <w:p w14:paraId="70B349ED" w14:textId="77777777" w:rsidR="00BD3B1B" w:rsidRPr="00BD3B1B" w:rsidRDefault="00BD3B1B" w:rsidP="00BD3B1B">
      <w:pPr>
        <w:pStyle w:val="Notebodycopy"/>
        <w:rPr>
          <w:lang w:eastAsia="en-GB"/>
        </w:rPr>
      </w:pPr>
    </w:p>
    <w:p w14:paraId="18ABA567" w14:textId="10393679" w:rsidR="00D72D3D" w:rsidRPr="00BD3B1B" w:rsidRDefault="00D72D3D" w:rsidP="00D72D3D">
      <w:pPr>
        <w:rPr>
          <w:rFonts w:asciiTheme="minorHAnsi" w:hAnsiTheme="minorHAnsi" w:cstheme="minorHAnsi"/>
          <w:b/>
          <w:caps/>
          <w:color w:val="00727D" w:themeColor="accent2" w:themeShade="BF"/>
          <w:sz w:val="22"/>
          <w:szCs w:val="22"/>
        </w:rPr>
      </w:pPr>
      <w:r w:rsidRPr="00BD3B1B">
        <w:rPr>
          <w:rFonts w:asciiTheme="minorHAnsi" w:hAnsiTheme="minorHAnsi" w:cstheme="minorHAnsi"/>
          <w:b/>
          <w:caps/>
          <w:color w:val="00727D" w:themeColor="accent2" w:themeShade="BF"/>
          <w:sz w:val="22"/>
          <w:szCs w:val="22"/>
        </w:rPr>
        <w:lastRenderedPageBreak/>
        <w:t>UNIT TEST CASES:</w:t>
      </w:r>
    </w:p>
    <w:p w14:paraId="55C08ABE" w14:textId="5695B049" w:rsidR="00D72D3D" w:rsidRPr="00BD3B1B" w:rsidRDefault="00D72D3D" w:rsidP="00D72D3D">
      <w:pPr>
        <w:pStyle w:val="Notebodycopy"/>
        <w:numPr>
          <w:ilvl w:val="0"/>
          <w:numId w:val="6"/>
        </w:numPr>
        <w:rPr>
          <w:rFonts w:asciiTheme="minorHAnsi" w:hAnsiTheme="minorHAnsi" w:cstheme="minorHAnsi"/>
          <w:sz w:val="22"/>
          <w:szCs w:val="22"/>
        </w:rPr>
      </w:pPr>
      <w:r w:rsidRPr="00BD3B1B">
        <w:rPr>
          <w:rFonts w:asciiTheme="minorHAnsi" w:hAnsiTheme="minorHAnsi" w:cstheme="minorHAnsi"/>
          <w:sz w:val="22"/>
          <w:szCs w:val="22"/>
        </w:rPr>
        <w:t>Login/Logout</w:t>
      </w:r>
    </w:p>
    <w:p w14:paraId="49C34F32" w14:textId="77777777" w:rsidR="00D72D3D" w:rsidRPr="00BD3B1B" w:rsidRDefault="00027E88" w:rsidP="00D72D3D">
      <w:pPr>
        <w:rPr>
          <w:rFonts w:asciiTheme="minorHAnsi" w:hAnsiTheme="minorHAnsi" w:cstheme="minorHAnsi"/>
          <w:b/>
          <w:bCs/>
          <w:sz w:val="22"/>
          <w:szCs w:val="22"/>
        </w:rPr>
      </w:pPr>
      <w:r w:rsidRPr="00BD3B1B">
        <w:rPr>
          <w:rFonts w:asciiTheme="minorHAnsi" w:hAnsiTheme="minorHAnsi" w:cstheme="minorHAnsi"/>
          <w:sz w:val="22"/>
          <w:szCs w:val="22"/>
          <w:lang w:eastAsia="en-GB"/>
        </w:rPr>
        <w:tab/>
      </w:r>
    </w:p>
    <w:tbl>
      <w:tblPr>
        <w:tblStyle w:val="TableGrid0"/>
        <w:tblW w:w="9375" w:type="dxa"/>
        <w:tblInd w:w="-272" w:type="dxa"/>
        <w:tblCellMar>
          <w:top w:w="14" w:type="dxa"/>
          <w:left w:w="107" w:type="dxa"/>
          <w:right w:w="103" w:type="dxa"/>
        </w:tblCellMar>
        <w:tblLook w:val="04A0" w:firstRow="1" w:lastRow="0" w:firstColumn="1" w:lastColumn="0" w:noHBand="0" w:noVBand="1"/>
      </w:tblPr>
      <w:tblGrid>
        <w:gridCol w:w="864"/>
        <w:gridCol w:w="1476"/>
        <w:gridCol w:w="1772"/>
        <w:gridCol w:w="1278"/>
        <w:gridCol w:w="1434"/>
        <w:gridCol w:w="1370"/>
        <w:gridCol w:w="1181"/>
      </w:tblGrid>
      <w:tr w:rsidR="00D72D3D" w:rsidRPr="00BD3B1B" w14:paraId="5E23C977" w14:textId="77777777" w:rsidTr="00D72D3D">
        <w:trPr>
          <w:trHeight w:val="658"/>
        </w:trPr>
        <w:tc>
          <w:tcPr>
            <w:tcW w:w="8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C2011C" w14:textId="77777777" w:rsidR="00D72D3D" w:rsidRPr="00BD3B1B" w:rsidRDefault="00D72D3D" w:rsidP="00D72D3D">
            <w:pPr>
              <w:spacing w:line="259" w:lineRule="auto"/>
              <w:ind w:left="2"/>
              <w:jc w:val="left"/>
              <w:rPr>
                <w:rFonts w:cstheme="minorHAnsi"/>
                <w:b/>
                <w:sz w:val="22"/>
                <w:szCs w:val="22"/>
              </w:rPr>
            </w:pPr>
            <w:r w:rsidRPr="00BD3B1B">
              <w:rPr>
                <w:rFonts w:cstheme="minorHAnsi"/>
                <w:b/>
                <w:sz w:val="22"/>
                <w:szCs w:val="22"/>
              </w:rPr>
              <w:t>Test Case ID</w:t>
            </w:r>
          </w:p>
        </w:tc>
        <w:tc>
          <w:tcPr>
            <w:tcW w:w="14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B1881C" w14:textId="77777777" w:rsidR="00D72D3D" w:rsidRPr="00BD3B1B" w:rsidRDefault="00D72D3D" w:rsidP="00D72D3D">
            <w:pPr>
              <w:spacing w:line="259" w:lineRule="auto"/>
              <w:ind w:left="1"/>
              <w:jc w:val="left"/>
              <w:rPr>
                <w:rFonts w:cstheme="minorHAnsi"/>
                <w:b/>
                <w:sz w:val="22"/>
                <w:szCs w:val="22"/>
              </w:rPr>
            </w:pPr>
            <w:r w:rsidRPr="00BD3B1B">
              <w:rPr>
                <w:rFonts w:cstheme="minorHAnsi"/>
                <w:b/>
                <w:sz w:val="22"/>
                <w:szCs w:val="22"/>
              </w:rPr>
              <w:t>Test</w:t>
            </w:r>
          </w:p>
          <w:p w14:paraId="12BF5418" w14:textId="77777777" w:rsidR="00D72D3D" w:rsidRPr="00BD3B1B" w:rsidRDefault="00D72D3D" w:rsidP="00D72D3D">
            <w:pPr>
              <w:spacing w:line="259" w:lineRule="auto"/>
              <w:ind w:left="1"/>
              <w:jc w:val="left"/>
              <w:rPr>
                <w:rFonts w:cstheme="minorHAnsi"/>
                <w:b/>
                <w:sz w:val="22"/>
                <w:szCs w:val="22"/>
              </w:rPr>
            </w:pPr>
            <w:r w:rsidRPr="00BD3B1B">
              <w:rPr>
                <w:rFonts w:cstheme="minorHAnsi"/>
                <w:b/>
                <w:sz w:val="22"/>
                <w:szCs w:val="22"/>
              </w:rPr>
              <w:t>Scenario</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09DFDB" w14:textId="77777777" w:rsidR="00D72D3D" w:rsidRPr="00BD3B1B" w:rsidRDefault="00D72D3D" w:rsidP="00D72D3D">
            <w:pPr>
              <w:spacing w:line="259" w:lineRule="auto"/>
              <w:jc w:val="left"/>
              <w:rPr>
                <w:rFonts w:cstheme="minorHAnsi"/>
                <w:b/>
                <w:sz w:val="22"/>
                <w:szCs w:val="22"/>
              </w:rPr>
            </w:pPr>
            <w:r w:rsidRPr="00BD3B1B">
              <w:rPr>
                <w:rFonts w:cstheme="minorHAnsi"/>
                <w:b/>
                <w:sz w:val="22"/>
                <w:szCs w:val="22"/>
              </w:rPr>
              <w:t>Test Steps</w:t>
            </w:r>
          </w:p>
        </w:tc>
        <w:tc>
          <w:tcPr>
            <w:tcW w:w="127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DDBBD0" w14:textId="77777777" w:rsidR="00D72D3D" w:rsidRPr="00BD3B1B" w:rsidRDefault="00D72D3D" w:rsidP="00D72D3D">
            <w:pPr>
              <w:spacing w:line="259" w:lineRule="auto"/>
              <w:ind w:left="1"/>
              <w:jc w:val="left"/>
              <w:rPr>
                <w:rFonts w:cstheme="minorHAnsi"/>
                <w:b/>
                <w:sz w:val="22"/>
                <w:szCs w:val="22"/>
              </w:rPr>
            </w:pPr>
            <w:r w:rsidRPr="00BD3B1B">
              <w:rPr>
                <w:rFonts w:cstheme="minorHAnsi"/>
                <w:b/>
                <w:sz w:val="22"/>
                <w:szCs w:val="22"/>
              </w:rPr>
              <w:t>Test Data</w:t>
            </w:r>
          </w:p>
        </w:tc>
        <w:tc>
          <w:tcPr>
            <w:tcW w:w="14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7AD995" w14:textId="77777777" w:rsidR="00D72D3D" w:rsidRPr="00BD3B1B" w:rsidRDefault="00D72D3D" w:rsidP="00D72D3D">
            <w:pPr>
              <w:spacing w:line="259" w:lineRule="auto"/>
              <w:ind w:left="1"/>
              <w:jc w:val="left"/>
              <w:rPr>
                <w:rFonts w:cstheme="minorHAnsi"/>
                <w:b/>
                <w:sz w:val="22"/>
                <w:szCs w:val="22"/>
              </w:rPr>
            </w:pPr>
            <w:r w:rsidRPr="00BD3B1B">
              <w:rPr>
                <w:rFonts w:cstheme="minorHAnsi"/>
                <w:b/>
                <w:sz w:val="22"/>
                <w:szCs w:val="22"/>
              </w:rPr>
              <w:t>Expected Result</w:t>
            </w:r>
          </w:p>
        </w:tc>
        <w:tc>
          <w:tcPr>
            <w:tcW w:w="13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F9D363" w14:textId="77777777" w:rsidR="00D72D3D" w:rsidRPr="00BD3B1B" w:rsidRDefault="00D72D3D" w:rsidP="00D72D3D">
            <w:pPr>
              <w:spacing w:line="259" w:lineRule="auto"/>
              <w:jc w:val="left"/>
              <w:rPr>
                <w:rFonts w:cstheme="minorHAnsi"/>
                <w:b/>
                <w:sz w:val="22"/>
                <w:szCs w:val="22"/>
              </w:rPr>
            </w:pPr>
            <w:r w:rsidRPr="00BD3B1B">
              <w:rPr>
                <w:rFonts w:cstheme="minorHAnsi"/>
                <w:b/>
                <w:sz w:val="22"/>
                <w:szCs w:val="22"/>
              </w:rPr>
              <w:t>Actual Result</w:t>
            </w:r>
          </w:p>
        </w:tc>
        <w:tc>
          <w:tcPr>
            <w:tcW w:w="118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2F7EE3" w14:textId="77777777" w:rsidR="00D72D3D" w:rsidRPr="00BD3B1B" w:rsidRDefault="00D72D3D" w:rsidP="00D72D3D">
            <w:pPr>
              <w:spacing w:line="259" w:lineRule="auto"/>
              <w:jc w:val="left"/>
              <w:rPr>
                <w:rFonts w:cstheme="minorHAnsi"/>
                <w:b/>
                <w:sz w:val="22"/>
                <w:szCs w:val="22"/>
              </w:rPr>
            </w:pPr>
            <w:r w:rsidRPr="00BD3B1B">
              <w:rPr>
                <w:rFonts w:cstheme="minorHAnsi"/>
                <w:b/>
                <w:sz w:val="22"/>
                <w:szCs w:val="22"/>
              </w:rPr>
              <w:t>Pass/Fail</w:t>
            </w:r>
          </w:p>
        </w:tc>
      </w:tr>
      <w:tr w:rsidR="00D72D3D" w:rsidRPr="00BD3B1B" w14:paraId="2CA367BF" w14:textId="77777777" w:rsidTr="00D72D3D">
        <w:trPr>
          <w:trHeight w:val="1353"/>
        </w:trPr>
        <w:tc>
          <w:tcPr>
            <w:tcW w:w="864" w:type="dxa"/>
            <w:tcBorders>
              <w:top w:val="single" w:sz="4" w:space="0" w:color="000000"/>
              <w:left w:val="single" w:sz="4" w:space="0" w:color="000000"/>
              <w:bottom w:val="single" w:sz="4" w:space="0" w:color="000000"/>
              <w:right w:val="single" w:sz="4" w:space="0" w:color="000000"/>
            </w:tcBorders>
          </w:tcPr>
          <w:p w14:paraId="1DF4D5DD" w14:textId="77777777" w:rsidR="00D72D3D" w:rsidRPr="00BD3B1B" w:rsidRDefault="00D72D3D" w:rsidP="00BD3B1B">
            <w:pPr>
              <w:spacing w:after="0" w:line="360" w:lineRule="auto"/>
              <w:ind w:left="2"/>
              <w:jc w:val="left"/>
              <w:rPr>
                <w:rFonts w:cstheme="minorHAnsi"/>
                <w:sz w:val="22"/>
                <w:szCs w:val="22"/>
              </w:rPr>
            </w:pPr>
            <w:r w:rsidRPr="00BD3B1B">
              <w:rPr>
                <w:rFonts w:cstheme="minorHAnsi"/>
                <w:sz w:val="22"/>
                <w:szCs w:val="22"/>
              </w:rPr>
              <w:t>LC01</w:t>
            </w:r>
          </w:p>
        </w:tc>
        <w:tc>
          <w:tcPr>
            <w:tcW w:w="1476" w:type="dxa"/>
            <w:tcBorders>
              <w:top w:val="single" w:sz="4" w:space="0" w:color="000000"/>
              <w:left w:val="single" w:sz="4" w:space="0" w:color="000000"/>
              <w:bottom w:val="single" w:sz="4" w:space="0" w:color="000000"/>
              <w:right w:val="single" w:sz="4" w:space="0" w:color="000000"/>
            </w:tcBorders>
          </w:tcPr>
          <w:p w14:paraId="7D61C5B1" w14:textId="7B12B28B"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Admin with valid data tries to login.</w:t>
            </w:r>
          </w:p>
        </w:tc>
        <w:tc>
          <w:tcPr>
            <w:tcW w:w="1772" w:type="dxa"/>
            <w:tcBorders>
              <w:top w:val="single" w:sz="4" w:space="0" w:color="000000"/>
              <w:left w:val="single" w:sz="4" w:space="0" w:color="000000"/>
              <w:bottom w:val="single" w:sz="4" w:space="0" w:color="000000"/>
              <w:right w:val="single" w:sz="4" w:space="0" w:color="000000"/>
            </w:tcBorders>
          </w:tcPr>
          <w:p w14:paraId="7229FAE2" w14:textId="10FB4F6A" w:rsidR="00D72D3D" w:rsidRPr="00BD3B1B" w:rsidRDefault="00D72D3D" w:rsidP="00BD3B1B">
            <w:pPr>
              <w:tabs>
                <w:tab w:val="right" w:pos="1318"/>
              </w:tabs>
              <w:spacing w:after="0" w:line="360" w:lineRule="auto"/>
              <w:jc w:val="left"/>
              <w:rPr>
                <w:rFonts w:cstheme="minorHAnsi"/>
                <w:sz w:val="22"/>
                <w:szCs w:val="22"/>
              </w:rPr>
            </w:pPr>
            <w:r w:rsidRPr="00BD3B1B">
              <w:rPr>
                <w:rFonts w:cstheme="minorHAnsi"/>
                <w:sz w:val="22"/>
                <w:szCs w:val="22"/>
              </w:rPr>
              <w:t xml:space="preserve">1. Go to localhost:4200 </w:t>
            </w:r>
          </w:p>
          <w:p w14:paraId="4F8AA058" w14:textId="77777777" w:rsidR="00D72D3D" w:rsidRPr="00BD3B1B" w:rsidRDefault="00D72D3D" w:rsidP="00BD3B1B">
            <w:pPr>
              <w:spacing w:after="0" w:line="360" w:lineRule="auto"/>
              <w:ind w:right="2"/>
              <w:jc w:val="left"/>
              <w:rPr>
                <w:rFonts w:cstheme="minorHAnsi"/>
                <w:sz w:val="22"/>
                <w:szCs w:val="22"/>
              </w:rPr>
            </w:pPr>
            <w:r w:rsidRPr="00BD3B1B">
              <w:rPr>
                <w:rFonts w:cstheme="minorHAnsi"/>
                <w:sz w:val="22"/>
                <w:szCs w:val="22"/>
              </w:rPr>
              <w:t>2. Click on Login link.</w:t>
            </w:r>
          </w:p>
          <w:p w14:paraId="14362DB5" w14:textId="77777777" w:rsidR="00D72D3D" w:rsidRPr="00BD3B1B" w:rsidRDefault="00D72D3D" w:rsidP="00BD3B1B">
            <w:pPr>
              <w:spacing w:after="0" w:line="360" w:lineRule="auto"/>
              <w:ind w:right="2"/>
              <w:jc w:val="left"/>
              <w:rPr>
                <w:rFonts w:cstheme="minorHAnsi"/>
                <w:sz w:val="22"/>
                <w:szCs w:val="22"/>
              </w:rPr>
            </w:pPr>
            <w:r w:rsidRPr="00BD3B1B">
              <w:rPr>
                <w:rFonts w:cstheme="minorHAnsi"/>
                <w:sz w:val="22"/>
                <w:szCs w:val="22"/>
              </w:rPr>
              <w:t xml:space="preserve"> 3. Enter credentials.</w:t>
            </w:r>
          </w:p>
          <w:p w14:paraId="7D843525"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4. Login</w:t>
            </w:r>
          </w:p>
        </w:tc>
        <w:tc>
          <w:tcPr>
            <w:tcW w:w="1278" w:type="dxa"/>
            <w:tcBorders>
              <w:top w:val="single" w:sz="4" w:space="0" w:color="000000"/>
              <w:left w:val="single" w:sz="4" w:space="0" w:color="000000"/>
              <w:bottom w:val="single" w:sz="4" w:space="0" w:color="000000"/>
              <w:right w:val="single" w:sz="4" w:space="0" w:color="000000"/>
            </w:tcBorders>
          </w:tcPr>
          <w:p w14:paraId="53F7B5B7"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Username</w:t>
            </w:r>
          </w:p>
          <w:p w14:paraId="61030F43"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Password</w:t>
            </w:r>
          </w:p>
          <w:p w14:paraId="4D6D58C0" w14:textId="77777777" w:rsidR="00D72D3D" w:rsidRPr="00BD3B1B" w:rsidRDefault="00D72D3D" w:rsidP="00BD3B1B">
            <w:pPr>
              <w:spacing w:after="0" w:line="360" w:lineRule="auto"/>
              <w:ind w:left="1"/>
              <w:jc w:val="left"/>
              <w:rPr>
                <w:rFonts w:cstheme="minorHAnsi"/>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76F2AEAA"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Admin should be able</w:t>
            </w:r>
            <w:r w:rsidRPr="00BD3B1B">
              <w:rPr>
                <w:rFonts w:cstheme="minorHAnsi"/>
                <w:sz w:val="22"/>
                <w:szCs w:val="22"/>
              </w:rPr>
              <w:tab/>
              <w:t>to login.</w:t>
            </w:r>
          </w:p>
        </w:tc>
        <w:tc>
          <w:tcPr>
            <w:tcW w:w="1370" w:type="dxa"/>
            <w:tcBorders>
              <w:top w:val="single" w:sz="4" w:space="0" w:color="000000"/>
              <w:left w:val="single" w:sz="4" w:space="0" w:color="000000"/>
              <w:bottom w:val="single" w:sz="4" w:space="0" w:color="000000"/>
              <w:right w:val="single" w:sz="4" w:space="0" w:color="000000"/>
            </w:tcBorders>
          </w:tcPr>
          <w:p w14:paraId="5723A5B2"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Login Successful</w:t>
            </w:r>
          </w:p>
        </w:tc>
        <w:tc>
          <w:tcPr>
            <w:tcW w:w="1181" w:type="dxa"/>
            <w:tcBorders>
              <w:top w:val="single" w:sz="4" w:space="0" w:color="000000"/>
              <w:left w:val="single" w:sz="4" w:space="0" w:color="000000"/>
              <w:bottom w:val="single" w:sz="4" w:space="0" w:color="000000"/>
              <w:right w:val="single" w:sz="4" w:space="0" w:color="000000"/>
            </w:tcBorders>
          </w:tcPr>
          <w:p w14:paraId="0D9873E9"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t>
            </w:r>
          </w:p>
        </w:tc>
      </w:tr>
      <w:tr w:rsidR="00D72D3D" w:rsidRPr="00BD3B1B" w14:paraId="770FDF9F" w14:textId="77777777" w:rsidTr="00D72D3D">
        <w:trPr>
          <w:trHeight w:val="1425"/>
        </w:trPr>
        <w:tc>
          <w:tcPr>
            <w:tcW w:w="864" w:type="dxa"/>
            <w:tcBorders>
              <w:top w:val="single" w:sz="4" w:space="0" w:color="000000"/>
              <w:left w:val="single" w:sz="4" w:space="0" w:color="000000"/>
              <w:bottom w:val="single" w:sz="4" w:space="0" w:color="000000"/>
              <w:right w:val="single" w:sz="4" w:space="0" w:color="000000"/>
            </w:tcBorders>
          </w:tcPr>
          <w:p w14:paraId="13CFC369" w14:textId="77777777" w:rsidR="00D72D3D" w:rsidRPr="00BD3B1B" w:rsidRDefault="00D72D3D" w:rsidP="00BD3B1B">
            <w:pPr>
              <w:spacing w:after="0" w:line="360" w:lineRule="auto"/>
              <w:ind w:left="2"/>
              <w:jc w:val="left"/>
              <w:rPr>
                <w:rFonts w:cstheme="minorHAnsi"/>
                <w:sz w:val="22"/>
                <w:szCs w:val="22"/>
              </w:rPr>
            </w:pPr>
            <w:r w:rsidRPr="00BD3B1B">
              <w:rPr>
                <w:rFonts w:cstheme="minorHAnsi"/>
                <w:sz w:val="22"/>
                <w:szCs w:val="22"/>
              </w:rPr>
              <w:t>LC02</w:t>
            </w:r>
          </w:p>
        </w:tc>
        <w:tc>
          <w:tcPr>
            <w:tcW w:w="1476" w:type="dxa"/>
            <w:tcBorders>
              <w:top w:val="single" w:sz="4" w:space="0" w:color="000000"/>
              <w:left w:val="single" w:sz="4" w:space="0" w:color="000000"/>
              <w:bottom w:val="single" w:sz="4" w:space="0" w:color="000000"/>
              <w:right w:val="single" w:sz="4" w:space="0" w:color="000000"/>
            </w:tcBorders>
          </w:tcPr>
          <w:p w14:paraId="24884F64"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Admin with incorrect credential s.</w:t>
            </w:r>
          </w:p>
        </w:tc>
        <w:tc>
          <w:tcPr>
            <w:tcW w:w="1772" w:type="dxa"/>
            <w:tcBorders>
              <w:top w:val="single" w:sz="4" w:space="0" w:color="000000"/>
              <w:left w:val="single" w:sz="4" w:space="0" w:color="000000"/>
              <w:bottom w:val="single" w:sz="4" w:space="0" w:color="000000"/>
              <w:right w:val="single" w:sz="4" w:space="0" w:color="000000"/>
            </w:tcBorders>
          </w:tcPr>
          <w:p w14:paraId="781AAB0B" w14:textId="104D1EF1"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1. Go</w:t>
            </w:r>
            <w:r w:rsidR="00D72D3D" w:rsidRPr="00BD3B1B">
              <w:rPr>
                <w:rFonts w:cstheme="minorHAnsi"/>
                <w:sz w:val="22"/>
                <w:szCs w:val="22"/>
              </w:rPr>
              <w:t xml:space="preserve"> to localhost</w:t>
            </w:r>
            <w:r w:rsidRPr="00BD3B1B">
              <w:rPr>
                <w:rFonts w:cstheme="minorHAnsi"/>
                <w:sz w:val="22"/>
                <w:szCs w:val="22"/>
              </w:rPr>
              <w:t>: 4200</w:t>
            </w:r>
            <w:r w:rsidR="00D72D3D" w:rsidRPr="00BD3B1B">
              <w:rPr>
                <w:rFonts w:cstheme="minorHAnsi"/>
                <w:sz w:val="22"/>
                <w:szCs w:val="22"/>
              </w:rPr>
              <w:t>.</w:t>
            </w:r>
          </w:p>
          <w:p w14:paraId="2EF07C6E" w14:textId="1237163D"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2. Click</w:t>
            </w:r>
            <w:r w:rsidR="00D72D3D" w:rsidRPr="00BD3B1B">
              <w:rPr>
                <w:rFonts w:cstheme="minorHAnsi"/>
                <w:sz w:val="22"/>
                <w:szCs w:val="22"/>
              </w:rPr>
              <w:t xml:space="preserve"> on Login link. </w:t>
            </w:r>
          </w:p>
          <w:p w14:paraId="156673A7" w14:textId="26195410"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3. Enter credentials.</w:t>
            </w:r>
          </w:p>
          <w:p w14:paraId="3930AE42"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4. Login</w:t>
            </w:r>
          </w:p>
        </w:tc>
        <w:tc>
          <w:tcPr>
            <w:tcW w:w="1278" w:type="dxa"/>
            <w:tcBorders>
              <w:top w:val="single" w:sz="4" w:space="0" w:color="000000"/>
              <w:left w:val="single" w:sz="4" w:space="0" w:color="000000"/>
              <w:bottom w:val="single" w:sz="4" w:space="0" w:color="000000"/>
              <w:right w:val="single" w:sz="4" w:space="0" w:color="000000"/>
            </w:tcBorders>
          </w:tcPr>
          <w:p w14:paraId="1B99EFD9"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Username</w:t>
            </w:r>
          </w:p>
          <w:p w14:paraId="7B931173"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Password</w:t>
            </w:r>
          </w:p>
          <w:p w14:paraId="54115CC4" w14:textId="77777777" w:rsidR="00D72D3D" w:rsidRPr="00BD3B1B" w:rsidRDefault="00D72D3D" w:rsidP="00BD3B1B">
            <w:pPr>
              <w:spacing w:after="0" w:line="360" w:lineRule="auto"/>
              <w:ind w:left="1"/>
              <w:jc w:val="left"/>
              <w:rPr>
                <w:rFonts w:cstheme="minorHAnsi"/>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3920ABF0"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Admin should</w:t>
            </w:r>
          </w:p>
          <w:p w14:paraId="3570DCC5" w14:textId="3E22226F" w:rsidR="00D72D3D" w:rsidRPr="00BD3B1B" w:rsidRDefault="00BD3B1B" w:rsidP="00BD3B1B">
            <w:pPr>
              <w:spacing w:after="0" w:line="360" w:lineRule="auto"/>
              <w:ind w:left="1" w:right="2"/>
              <w:jc w:val="left"/>
              <w:rPr>
                <w:rFonts w:cstheme="minorHAnsi"/>
                <w:sz w:val="22"/>
                <w:szCs w:val="22"/>
              </w:rPr>
            </w:pPr>
            <w:r w:rsidRPr="00BD3B1B">
              <w:rPr>
                <w:rFonts w:cstheme="minorHAnsi"/>
                <w:sz w:val="22"/>
                <w:szCs w:val="22"/>
              </w:rPr>
              <w:t>Not</w:t>
            </w:r>
            <w:r w:rsidR="00D72D3D" w:rsidRPr="00BD3B1B">
              <w:rPr>
                <w:rFonts w:cstheme="minorHAnsi"/>
                <w:sz w:val="22"/>
                <w:szCs w:val="22"/>
              </w:rPr>
              <w:t xml:space="preserve"> be able to login.</w:t>
            </w:r>
          </w:p>
        </w:tc>
        <w:tc>
          <w:tcPr>
            <w:tcW w:w="1370" w:type="dxa"/>
            <w:tcBorders>
              <w:top w:val="single" w:sz="4" w:space="0" w:color="000000"/>
              <w:left w:val="single" w:sz="4" w:space="0" w:color="000000"/>
              <w:bottom w:val="single" w:sz="4" w:space="0" w:color="000000"/>
              <w:right w:val="single" w:sz="4" w:space="0" w:color="000000"/>
            </w:tcBorders>
          </w:tcPr>
          <w:p w14:paraId="45D24F74"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Login Unsuccessful</w:t>
            </w:r>
          </w:p>
        </w:tc>
        <w:tc>
          <w:tcPr>
            <w:tcW w:w="1181" w:type="dxa"/>
            <w:tcBorders>
              <w:top w:val="single" w:sz="4" w:space="0" w:color="000000"/>
              <w:left w:val="single" w:sz="4" w:space="0" w:color="000000"/>
              <w:bottom w:val="single" w:sz="4" w:space="0" w:color="000000"/>
              <w:right w:val="single" w:sz="4" w:space="0" w:color="000000"/>
            </w:tcBorders>
          </w:tcPr>
          <w:p w14:paraId="303EDF79"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t>
            </w:r>
          </w:p>
        </w:tc>
      </w:tr>
      <w:tr w:rsidR="00D72D3D" w:rsidRPr="00BD3B1B" w14:paraId="62ADBE1A" w14:textId="77777777" w:rsidTr="00D72D3D">
        <w:trPr>
          <w:trHeight w:val="1452"/>
        </w:trPr>
        <w:tc>
          <w:tcPr>
            <w:tcW w:w="864" w:type="dxa"/>
            <w:tcBorders>
              <w:top w:val="single" w:sz="4" w:space="0" w:color="000000"/>
              <w:left w:val="single" w:sz="4" w:space="0" w:color="000000"/>
              <w:bottom w:val="single" w:sz="4" w:space="0" w:color="000000"/>
              <w:right w:val="single" w:sz="4" w:space="0" w:color="000000"/>
            </w:tcBorders>
          </w:tcPr>
          <w:p w14:paraId="3702DF95" w14:textId="77777777" w:rsidR="00D72D3D" w:rsidRPr="00BD3B1B" w:rsidRDefault="00D72D3D" w:rsidP="00BD3B1B">
            <w:pPr>
              <w:spacing w:after="0" w:line="360" w:lineRule="auto"/>
              <w:ind w:left="2"/>
              <w:jc w:val="left"/>
              <w:rPr>
                <w:rFonts w:cstheme="minorHAnsi"/>
                <w:sz w:val="22"/>
                <w:szCs w:val="22"/>
              </w:rPr>
            </w:pPr>
            <w:r w:rsidRPr="00BD3B1B">
              <w:rPr>
                <w:rFonts w:cstheme="minorHAnsi"/>
                <w:sz w:val="22"/>
                <w:szCs w:val="22"/>
              </w:rPr>
              <w:t>LC03</w:t>
            </w:r>
          </w:p>
        </w:tc>
        <w:tc>
          <w:tcPr>
            <w:tcW w:w="1476" w:type="dxa"/>
            <w:tcBorders>
              <w:top w:val="single" w:sz="4" w:space="0" w:color="000000"/>
              <w:left w:val="single" w:sz="4" w:space="0" w:color="000000"/>
              <w:bottom w:val="single" w:sz="4" w:space="0" w:color="000000"/>
              <w:right w:val="single" w:sz="4" w:space="0" w:color="000000"/>
            </w:tcBorders>
          </w:tcPr>
          <w:p w14:paraId="5EB400F9" w14:textId="65971CB2"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Owner with incorrect credential</w:t>
            </w:r>
          </w:p>
          <w:p w14:paraId="3A964186"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s tries to</w:t>
            </w:r>
          </w:p>
          <w:p w14:paraId="315C8F31"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login</w:t>
            </w:r>
          </w:p>
        </w:tc>
        <w:tc>
          <w:tcPr>
            <w:tcW w:w="1772" w:type="dxa"/>
            <w:tcBorders>
              <w:top w:val="single" w:sz="4" w:space="0" w:color="000000"/>
              <w:left w:val="single" w:sz="4" w:space="0" w:color="000000"/>
              <w:bottom w:val="single" w:sz="4" w:space="0" w:color="000000"/>
              <w:right w:val="single" w:sz="4" w:space="0" w:color="000000"/>
            </w:tcBorders>
          </w:tcPr>
          <w:p w14:paraId="46EE18A7" w14:textId="2E9B0797"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1. Go</w:t>
            </w:r>
            <w:r w:rsidR="00D72D3D" w:rsidRPr="00BD3B1B">
              <w:rPr>
                <w:rFonts w:cstheme="minorHAnsi"/>
                <w:sz w:val="22"/>
                <w:szCs w:val="22"/>
              </w:rPr>
              <w:t xml:space="preserve"> to localhost</w:t>
            </w:r>
            <w:r w:rsidRPr="00BD3B1B">
              <w:rPr>
                <w:rFonts w:cstheme="minorHAnsi"/>
                <w:sz w:val="22"/>
                <w:szCs w:val="22"/>
              </w:rPr>
              <w:t>: 4200</w:t>
            </w:r>
            <w:r w:rsidR="00D72D3D" w:rsidRPr="00BD3B1B">
              <w:rPr>
                <w:rFonts w:cstheme="minorHAnsi"/>
                <w:sz w:val="22"/>
                <w:szCs w:val="22"/>
              </w:rPr>
              <w:t>.</w:t>
            </w:r>
          </w:p>
          <w:p w14:paraId="37348DF1" w14:textId="79210DDF"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2. Click</w:t>
            </w:r>
            <w:r w:rsidR="00D72D3D" w:rsidRPr="00BD3B1B">
              <w:rPr>
                <w:rFonts w:cstheme="minorHAnsi"/>
                <w:sz w:val="22"/>
                <w:szCs w:val="22"/>
              </w:rPr>
              <w:t xml:space="preserve"> on Login link.</w:t>
            </w:r>
          </w:p>
          <w:p w14:paraId="76363721"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3. Enter credentials.</w:t>
            </w:r>
          </w:p>
          <w:p w14:paraId="18EDF25D"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4. Login</w:t>
            </w:r>
          </w:p>
        </w:tc>
        <w:tc>
          <w:tcPr>
            <w:tcW w:w="1278" w:type="dxa"/>
            <w:tcBorders>
              <w:top w:val="single" w:sz="4" w:space="0" w:color="000000"/>
              <w:left w:val="single" w:sz="4" w:space="0" w:color="000000"/>
              <w:bottom w:val="single" w:sz="4" w:space="0" w:color="000000"/>
              <w:right w:val="single" w:sz="4" w:space="0" w:color="000000"/>
            </w:tcBorders>
          </w:tcPr>
          <w:p w14:paraId="7B77998C"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Username</w:t>
            </w:r>
          </w:p>
          <w:p w14:paraId="364A7FCE"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Password</w:t>
            </w:r>
          </w:p>
          <w:p w14:paraId="6315C3B2" w14:textId="77777777" w:rsidR="00D72D3D" w:rsidRPr="00BD3B1B" w:rsidRDefault="00D72D3D" w:rsidP="00BD3B1B">
            <w:pPr>
              <w:spacing w:after="0" w:line="360" w:lineRule="auto"/>
              <w:ind w:left="1"/>
              <w:jc w:val="left"/>
              <w:rPr>
                <w:rFonts w:cstheme="minorHAnsi"/>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550176E7"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Error -&gt; Unauthorized</w:t>
            </w:r>
          </w:p>
        </w:tc>
        <w:tc>
          <w:tcPr>
            <w:tcW w:w="1370" w:type="dxa"/>
            <w:tcBorders>
              <w:top w:val="single" w:sz="4" w:space="0" w:color="000000"/>
              <w:left w:val="single" w:sz="4" w:space="0" w:color="000000"/>
              <w:bottom w:val="single" w:sz="4" w:space="0" w:color="000000"/>
              <w:right w:val="single" w:sz="4" w:space="0" w:color="000000"/>
            </w:tcBorders>
          </w:tcPr>
          <w:p w14:paraId="343B63B2"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Login</w:t>
            </w:r>
          </w:p>
          <w:p w14:paraId="656C6D18"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Unsuccessful</w:t>
            </w:r>
          </w:p>
        </w:tc>
        <w:tc>
          <w:tcPr>
            <w:tcW w:w="1181" w:type="dxa"/>
            <w:tcBorders>
              <w:top w:val="single" w:sz="4" w:space="0" w:color="000000"/>
              <w:left w:val="single" w:sz="4" w:space="0" w:color="000000"/>
              <w:bottom w:val="single" w:sz="4" w:space="0" w:color="000000"/>
              <w:right w:val="single" w:sz="4" w:space="0" w:color="000000"/>
            </w:tcBorders>
          </w:tcPr>
          <w:p w14:paraId="0BA20BDC"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t>
            </w:r>
          </w:p>
        </w:tc>
      </w:tr>
      <w:tr w:rsidR="00D72D3D" w:rsidRPr="00BD3B1B" w14:paraId="51430955" w14:textId="77777777" w:rsidTr="00D72D3D">
        <w:trPr>
          <w:trHeight w:val="1317"/>
        </w:trPr>
        <w:tc>
          <w:tcPr>
            <w:tcW w:w="864" w:type="dxa"/>
            <w:tcBorders>
              <w:top w:val="single" w:sz="4" w:space="0" w:color="000000"/>
              <w:left w:val="single" w:sz="4" w:space="0" w:color="000000"/>
              <w:bottom w:val="single" w:sz="4" w:space="0" w:color="000000"/>
              <w:right w:val="single" w:sz="4" w:space="0" w:color="000000"/>
            </w:tcBorders>
          </w:tcPr>
          <w:p w14:paraId="3E62DAB7" w14:textId="77777777" w:rsidR="00D72D3D" w:rsidRPr="00BD3B1B" w:rsidRDefault="00D72D3D" w:rsidP="00BD3B1B">
            <w:pPr>
              <w:spacing w:after="0" w:line="360" w:lineRule="auto"/>
              <w:ind w:left="2"/>
              <w:jc w:val="left"/>
              <w:rPr>
                <w:rFonts w:cstheme="minorHAnsi"/>
                <w:sz w:val="22"/>
                <w:szCs w:val="22"/>
              </w:rPr>
            </w:pPr>
            <w:r w:rsidRPr="00BD3B1B">
              <w:rPr>
                <w:rFonts w:cstheme="minorHAnsi"/>
                <w:sz w:val="22"/>
                <w:szCs w:val="22"/>
              </w:rPr>
              <w:t>LC04</w:t>
            </w:r>
          </w:p>
        </w:tc>
        <w:tc>
          <w:tcPr>
            <w:tcW w:w="1476" w:type="dxa"/>
            <w:tcBorders>
              <w:top w:val="single" w:sz="4" w:space="0" w:color="000000"/>
              <w:left w:val="single" w:sz="4" w:space="0" w:color="000000"/>
              <w:bottom w:val="single" w:sz="4" w:space="0" w:color="000000"/>
              <w:right w:val="single" w:sz="4" w:space="0" w:color="000000"/>
            </w:tcBorders>
          </w:tcPr>
          <w:p w14:paraId="716D6E34"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Owner with valid data tries to login.</w:t>
            </w:r>
          </w:p>
        </w:tc>
        <w:tc>
          <w:tcPr>
            <w:tcW w:w="1772" w:type="dxa"/>
            <w:tcBorders>
              <w:top w:val="single" w:sz="4" w:space="0" w:color="000000"/>
              <w:left w:val="single" w:sz="4" w:space="0" w:color="000000"/>
              <w:bottom w:val="single" w:sz="4" w:space="0" w:color="000000"/>
              <w:right w:val="single" w:sz="4" w:space="0" w:color="000000"/>
            </w:tcBorders>
          </w:tcPr>
          <w:p w14:paraId="0E29A4EC" w14:textId="189F3EE5"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1. Go</w:t>
            </w:r>
            <w:r w:rsidR="00D72D3D" w:rsidRPr="00BD3B1B">
              <w:rPr>
                <w:rFonts w:cstheme="minorHAnsi"/>
                <w:sz w:val="22"/>
                <w:szCs w:val="22"/>
              </w:rPr>
              <w:t xml:space="preserve"> to localhost</w:t>
            </w:r>
            <w:r w:rsidRPr="00BD3B1B">
              <w:rPr>
                <w:rFonts w:cstheme="minorHAnsi"/>
                <w:sz w:val="22"/>
                <w:szCs w:val="22"/>
              </w:rPr>
              <w:t>: 4200</w:t>
            </w:r>
            <w:r w:rsidR="00D72D3D" w:rsidRPr="00BD3B1B">
              <w:rPr>
                <w:rFonts w:cstheme="minorHAnsi"/>
                <w:sz w:val="22"/>
                <w:szCs w:val="22"/>
              </w:rPr>
              <w:t>.</w:t>
            </w:r>
          </w:p>
          <w:p w14:paraId="6EA8B817"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2. Click on Login link.</w:t>
            </w:r>
          </w:p>
          <w:p w14:paraId="18D15EDF" w14:textId="722051D5"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3. Enter credentials.</w:t>
            </w:r>
          </w:p>
          <w:p w14:paraId="3331587F"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4. Login</w:t>
            </w:r>
          </w:p>
        </w:tc>
        <w:tc>
          <w:tcPr>
            <w:tcW w:w="1278" w:type="dxa"/>
            <w:tcBorders>
              <w:top w:val="single" w:sz="4" w:space="0" w:color="000000"/>
              <w:left w:val="single" w:sz="4" w:space="0" w:color="000000"/>
              <w:bottom w:val="single" w:sz="4" w:space="0" w:color="000000"/>
              <w:right w:val="single" w:sz="4" w:space="0" w:color="000000"/>
            </w:tcBorders>
          </w:tcPr>
          <w:p w14:paraId="071CBE8E"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Username</w:t>
            </w:r>
          </w:p>
          <w:p w14:paraId="74C70CD3"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Password</w:t>
            </w:r>
          </w:p>
          <w:p w14:paraId="1343E02F" w14:textId="77777777" w:rsidR="00D72D3D" w:rsidRPr="00BD3B1B" w:rsidRDefault="00D72D3D" w:rsidP="00BD3B1B">
            <w:pPr>
              <w:spacing w:after="0" w:line="360" w:lineRule="auto"/>
              <w:ind w:left="1"/>
              <w:jc w:val="left"/>
              <w:rPr>
                <w:rFonts w:cstheme="minorHAnsi"/>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2DFC2359"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Owner should be able</w:t>
            </w:r>
            <w:r w:rsidRPr="00BD3B1B">
              <w:rPr>
                <w:rFonts w:cstheme="minorHAnsi"/>
                <w:sz w:val="22"/>
                <w:szCs w:val="22"/>
              </w:rPr>
              <w:tab/>
              <w:t>to login.</w:t>
            </w:r>
          </w:p>
        </w:tc>
        <w:tc>
          <w:tcPr>
            <w:tcW w:w="1370" w:type="dxa"/>
            <w:tcBorders>
              <w:top w:val="single" w:sz="4" w:space="0" w:color="000000"/>
              <w:left w:val="single" w:sz="4" w:space="0" w:color="000000"/>
              <w:bottom w:val="single" w:sz="4" w:space="0" w:color="000000"/>
              <w:right w:val="single" w:sz="4" w:space="0" w:color="000000"/>
            </w:tcBorders>
          </w:tcPr>
          <w:p w14:paraId="3CE4D09E"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Login Successful</w:t>
            </w:r>
          </w:p>
        </w:tc>
        <w:tc>
          <w:tcPr>
            <w:tcW w:w="1181" w:type="dxa"/>
            <w:tcBorders>
              <w:top w:val="single" w:sz="4" w:space="0" w:color="000000"/>
              <w:left w:val="single" w:sz="4" w:space="0" w:color="000000"/>
              <w:bottom w:val="single" w:sz="4" w:space="0" w:color="000000"/>
              <w:right w:val="single" w:sz="4" w:space="0" w:color="000000"/>
            </w:tcBorders>
          </w:tcPr>
          <w:p w14:paraId="31241B96"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t>
            </w:r>
          </w:p>
        </w:tc>
      </w:tr>
      <w:tr w:rsidR="00D72D3D" w:rsidRPr="00BD3B1B" w14:paraId="7DD61AFD" w14:textId="77777777" w:rsidTr="00D72D3D">
        <w:trPr>
          <w:trHeight w:val="1326"/>
        </w:trPr>
        <w:tc>
          <w:tcPr>
            <w:tcW w:w="864" w:type="dxa"/>
            <w:tcBorders>
              <w:top w:val="single" w:sz="4" w:space="0" w:color="000000"/>
              <w:left w:val="single" w:sz="4" w:space="0" w:color="000000"/>
              <w:bottom w:val="single" w:sz="4" w:space="0" w:color="000000"/>
              <w:right w:val="single" w:sz="4" w:space="0" w:color="000000"/>
            </w:tcBorders>
          </w:tcPr>
          <w:p w14:paraId="13C9D26E" w14:textId="77777777" w:rsidR="00D72D3D" w:rsidRPr="00BD3B1B" w:rsidRDefault="00D72D3D" w:rsidP="00BD3B1B">
            <w:pPr>
              <w:spacing w:after="0" w:line="360" w:lineRule="auto"/>
              <w:ind w:left="2"/>
              <w:jc w:val="left"/>
              <w:rPr>
                <w:rFonts w:cstheme="minorHAnsi"/>
                <w:sz w:val="22"/>
                <w:szCs w:val="22"/>
              </w:rPr>
            </w:pPr>
            <w:r w:rsidRPr="00BD3B1B">
              <w:rPr>
                <w:rFonts w:cstheme="minorHAnsi"/>
                <w:sz w:val="22"/>
                <w:szCs w:val="22"/>
              </w:rPr>
              <w:lastRenderedPageBreak/>
              <w:t>LC05</w:t>
            </w:r>
          </w:p>
        </w:tc>
        <w:tc>
          <w:tcPr>
            <w:tcW w:w="1476" w:type="dxa"/>
            <w:tcBorders>
              <w:top w:val="single" w:sz="4" w:space="0" w:color="000000"/>
              <w:left w:val="single" w:sz="4" w:space="0" w:color="000000"/>
              <w:bottom w:val="single" w:sz="4" w:space="0" w:color="000000"/>
              <w:right w:val="single" w:sz="4" w:space="0" w:color="000000"/>
            </w:tcBorders>
          </w:tcPr>
          <w:p w14:paraId="409A838D"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Player with</w:t>
            </w:r>
          </w:p>
          <w:p w14:paraId="02B59DE8"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incorrect credential</w:t>
            </w:r>
          </w:p>
          <w:p w14:paraId="0C776D0E"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s tries to</w:t>
            </w:r>
          </w:p>
          <w:p w14:paraId="5C9F6629"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login</w:t>
            </w:r>
          </w:p>
        </w:tc>
        <w:tc>
          <w:tcPr>
            <w:tcW w:w="1772" w:type="dxa"/>
            <w:tcBorders>
              <w:top w:val="single" w:sz="4" w:space="0" w:color="000000"/>
              <w:left w:val="single" w:sz="4" w:space="0" w:color="000000"/>
              <w:bottom w:val="single" w:sz="4" w:space="0" w:color="000000"/>
              <w:right w:val="single" w:sz="4" w:space="0" w:color="000000"/>
            </w:tcBorders>
          </w:tcPr>
          <w:p w14:paraId="6A1F2CF1" w14:textId="43C6E6C9"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1. Go</w:t>
            </w:r>
            <w:r w:rsidR="00D72D3D" w:rsidRPr="00BD3B1B">
              <w:rPr>
                <w:rFonts w:cstheme="minorHAnsi"/>
                <w:sz w:val="22"/>
                <w:szCs w:val="22"/>
              </w:rPr>
              <w:t xml:space="preserve"> to localhost</w:t>
            </w:r>
            <w:r w:rsidRPr="00BD3B1B">
              <w:rPr>
                <w:rFonts w:cstheme="minorHAnsi"/>
                <w:sz w:val="22"/>
                <w:szCs w:val="22"/>
              </w:rPr>
              <w:t>: 4200</w:t>
            </w:r>
            <w:r w:rsidR="00D72D3D" w:rsidRPr="00BD3B1B">
              <w:rPr>
                <w:rFonts w:cstheme="minorHAnsi"/>
                <w:sz w:val="22"/>
                <w:szCs w:val="22"/>
              </w:rPr>
              <w:t>.</w:t>
            </w:r>
          </w:p>
          <w:p w14:paraId="5017E101"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2. Click on Login link.</w:t>
            </w:r>
          </w:p>
          <w:p w14:paraId="3F1FD388"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3. Enter credentials.</w:t>
            </w:r>
          </w:p>
          <w:p w14:paraId="490C0659" w14:textId="4302DF06"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4. Login</w:t>
            </w:r>
          </w:p>
          <w:p w14:paraId="0A1A20BB" w14:textId="6F172C30" w:rsidR="00D72D3D" w:rsidRPr="00BD3B1B" w:rsidRDefault="00D72D3D" w:rsidP="00BD3B1B">
            <w:pPr>
              <w:spacing w:after="0" w:line="360" w:lineRule="auto"/>
              <w:jc w:val="left"/>
              <w:rPr>
                <w:rFonts w:cstheme="minorHAnsi"/>
                <w:sz w:val="22"/>
                <w:szCs w:val="22"/>
              </w:rPr>
            </w:pPr>
          </w:p>
        </w:tc>
        <w:tc>
          <w:tcPr>
            <w:tcW w:w="1278" w:type="dxa"/>
            <w:tcBorders>
              <w:top w:val="single" w:sz="4" w:space="0" w:color="000000"/>
              <w:left w:val="single" w:sz="4" w:space="0" w:color="000000"/>
              <w:bottom w:val="single" w:sz="4" w:space="0" w:color="000000"/>
              <w:right w:val="single" w:sz="4" w:space="0" w:color="000000"/>
            </w:tcBorders>
          </w:tcPr>
          <w:p w14:paraId="27666001"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Username</w:t>
            </w:r>
          </w:p>
          <w:p w14:paraId="1D7DD770"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Password</w:t>
            </w:r>
          </w:p>
          <w:p w14:paraId="7FBEABB1" w14:textId="77777777" w:rsidR="00D72D3D" w:rsidRPr="00BD3B1B" w:rsidRDefault="00D72D3D" w:rsidP="00BD3B1B">
            <w:pPr>
              <w:spacing w:after="0" w:line="360" w:lineRule="auto"/>
              <w:ind w:left="1"/>
              <w:jc w:val="left"/>
              <w:rPr>
                <w:rFonts w:cstheme="minorHAnsi"/>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50CD947E"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Error -&gt; Unauthorized</w:t>
            </w:r>
          </w:p>
        </w:tc>
        <w:tc>
          <w:tcPr>
            <w:tcW w:w="1370" w:type="dxa"/>
            <w:tcBorders>
              <w:top w:val="single" w:sz="4" w:space="0" w:color="000000"/>
              <w:left w:val="single" w:sz="4" w:space="0" w:color="000000"/>
              <w:bottom w:val="single" w:sz="4" w:space="0" w:color="000000"/>
              <w:right w:val="single" w:sz="4" w:space="0" w:color="000000"/>
            </w:tcBorders>
          </w:tcPr>
          <w:p w14:paraId="79C694E4"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Login</w:t>
            </w:r>
          </w:p>
          <w:p w14:paraId="524AD6FA"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Unsuccessful</w:t>
            </w:r>
          </w:p>
        </w:tc>
        <w:tc>
          <w:tcPr>
            <w:tcW w:w="1181" w:type="dxa"/>
            <w:tcBorders>
              <w:top w:val="single" w:sz="4" w:space="0" w:color="000000"/>
              <w:left w:val="single" w:sz="4" w:space="0" w:color="000000"/>
              <w:bottom w:val="single" w:sz="4" w:space="0" w:color="000000"/>
              <w:right w:val="single" w:sz="4" w:space="0" w:color="000000"/>
            </w:tcBorders>
          </w:tcPr>
          <w:p w14:paraId="1C26213E"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t>
            </w:r>
          </w:p>
        </w:tc>
      </w:tr>
      <w:tr w:rsidR="00D72D3D" w:rsidRPr="00BD3B1B" w14:paraId="036906AC" w14:textId="77777777" w:rsidTr="00D72D3D">
        <w:trPr>
          <w:trHeight w:val="1362"/>
        </w:trPr>
        <w:tc>
          <w:tcPr>
            <w:tcW w:w="864" w:type="dxa"/>
            <w:tcBorders>
              <w:top w:val="single" w:sz="4" w:space="0" w:color="000000"/>
              <w:left w:val="single" w:sz="4" w:space="0" w:color="000000"/>
              <w:bottom w:val="single" w:sz="4" w:space="0" w:color="000000"/>
              <w:right w:val="single" w:sz="4" w:space="0" w:color="000000"/>
            </w:tcBorders>
          </w:tcPr>
          <w:p w14:paraId="19D66974" w14:textId="77777777" w:rsidR="00D72D3D" w:rsidRPr="00BD3B1B" w:rsidRDefault="00D72D3D" w:rsidP="00BD3B1B">
            <w:pPr>
              <w:spacing w:after="0" w:line="360" w:lineRule="auto"/>
              <w:ind w:left="2"/>
              <w:jc w:val="left"/>
              <w:rPr>
                <w:rFonts w:cstheme="minorHAnsi"/>
                <w:sz w:val="22"/>
                <w:szCs w:val="22"/>
              </w:rPr>
            </w:pPr>
            <w:r w:rsidRPr="00BD3B1B">
              <w:rPr>
                <w:rFonts w:cstheme="minorHAnsi"/>
                <w:sz w:val="22"/>
                <w:szCs w:val="22"/>
              </w:rPr>
              <w:t>LC06</w:t>
            </w:r>
          </w:p>
        </w:tc>
        <w:tc>
          <w:tcPr>
            <w:tcW w:w="1476" w:type="dxa"/>
            <w:tcBorders>
              <w:top w:val="single" w:sz="4" w:space="0" w:color="000000"/>
              <w:left w:val="single" w:sz="4" w:space="0" w:color="000000"/>
              <w:bottom w:val="single" w:sz="4" w:space="0" w:color="000000"/>
              <w:right w:val="single" w:sz="4" w:space="0" w:color="000000"/>
            </w:tcBorders>
          </w:tcPr>
          <w:p w14:paraId="51983F43"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Player with valid data tries to login.</w:t>
            </w:r>
          </w:p>
        </w:tc>
        <w:tc>
          <w:tcPr>
            <w:tcW w:w="1772" w:type="dxa"/>
            <w:tcBorders>
              <w:top w:val="single" w:sz="4" w:space="0" w:color="000000"/>
              <w:left w:val="single" w:sz="4" w:space="0" w:color="000000"/>
              <w:bottom w:val="single" w:sz="4" w:space="0" w:color="000000"/>
              <w:right w:val="single" w:sz="4" w:space="0" w:color="000000"/>
            </w:tcBorders>
          </w:tcPr>
          <w:p w14:paraId="58BFC90D" w14:textId="5F891048"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1. Go</w:t>
            </w:r>
            <w:r w:rsidR="00D72D3D" w:rsidRPr="00BD3B1B">
              <w:rPr>
                <w:rFonts w:cstheme="minorHAnsi"/>
                <w:sz w:val="22"/>
                <w:szCs w:val="22"/>
              </w:rPr>
              <w:t xml:space="preserve"> to localhost</w:t>
            </w:r>
            <w:r w:rsidRPr="00BD3B1B">
              <w:rPr>
                <w:rFonts w:cstheme="minorHAnsi"/>
                <w:sz w:val="22"/>
                <w:szCs w:val="22"/>
              </w:rPr>
              <w:t>: 4200</w:t>
            </w:r>
            <w:r w:rsidR="00D72D3D" w:rsidRPr="00BD3B1B">
              <w:rPr>
                <w:rFonts w:cstheme="minorHAnsi"/>
                <w:sz w:val="22"/>
                <w:szCs w:val="22"/>
              </w:rPr>
              <w:t>.</w:t>
            </w:r>
          </w:p>
          <w:p w14:paraId="5090DE26"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2. Click on Login link.</w:t>
            </w:r>
          </w:p>
          <w:p w14:paraId="0AE5E492" w14:textId="349F439E"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3. Enter credentials.</w:t>
            </w:r>
          </w:p>
          <w:p w14:paraId="307E757B"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4. Login</w:t>
            </w:r>
          </w:p>
        </w:tc>
        <w:tc>
          <w:tcPr>
            <w:tcW w:w="1278" w:type="dxa"/>
            <w:tcBorders>
              <w:top w:val="single" w:sz="4" w:space="0" w:color="000000"/>
              <w:left w:val="single" w:sz="4" w:space="0" w:color="000000"/>
              <w:bottom w:val="single" w:sz="4" w:space="0" w:color="000000"/>
              <w:right w:val="single" w:sz="4" w:space="0" w:color="000000"/>
            </w:tcBorders>
          </w:tcPr>
          <w:p w14:paraId="7E6DAB40"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Username</w:t>
            </w:r>
          </w:p>
          <w:p w14:paraId="504F9F99"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Password</w:t>
            </w:r>
          </w:p>
          <w:p w14:paraId="19AA9969" w14:textId="77777777" w:rsidR="00D72D3D" w:rsidRPr="00BD3B1B" w:rsidRDefault="00D72D3D" w:rsidP="00BD3B1B">
            <w:pPr>
              <w:spacing w:after="0" w:line="360" w:lineRule="auto"/>
              <w:ind w:left="1"/>
              <w:jc w:val="left"/>
              <w:rPr>
                <w:rFonts w:cstheme="minorHAnsi"/>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40CC090B"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Player should be able</w:t>
            </w:r>
            <w:r w:rsidRPr="00BD3B1B">
              <w:rPr>
                <w:rFonts w:cstheme="minorHAnsi"/>
                <w:sz w:val="22"/>
                <w:szCs w:val="22"/>
              </w:rPr>
              <w:tab/>
              <w:t>to login.</w:t>
            </w:r>
          </w:p>
        </w:tc>
        <w:tc>
          <w:tcPr>
            <w:tcW w:w="1370" w:type="dxa"/>
            <w:tcBorders>
              <w:top w:val="single" w:sz="4" w:space="0" w:color="000000"/>
              <w:left w:val="single" w:sz="4" w:space="0" w:color="000000"/>
              <w:bottom w:val="single" w:sz="4" w:space="0" w:color="000000"/>
              <w:right w:val="single" w:sz="4" w:space="0" w:color="000000"/>
            </w:tcBorders>
          </w:tcPr>
          <w:p w14:paraId="6E83B1CD"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Login Successful</w:t>
            </w:r>
          </w:p>
        </w:tc>
        <w:tc>
          <w:tcPr>
            <w:tcW w:w="1181" w:type="dxa"/>
            <w:tcBorders>
              <w:top w:val="single" w:sz="4" w:space="0" w:color="000000"/>
              <w:left w:val="single" w:sz="4" w:space="0" w:color="000000"/>
              <w:bottom w:val="single" w:sz="4" w:space="0" w:color="000000"/>
              <w:right w:val="single" w:sz="4" w:space="0" w:color="000000"/>
            </w:tcBorders>
          </w:tcPr>
          <w:p w14:paraId="4D48F843"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t>
            </w:r>
          </w:p>
        </w:tc>
      </w:tr>
      <w:tr w:rsidR="00D72D3D" w:rsidRPr="00BD3B1B" w14:paraId="6E4DA6AF" w14:textId="77777777" w:rsidTr="00D72D3D">
        <w:trPr>
          <w:trHeight w:val="1677"/>
        </w:trPr>
        <w:tc>
          <w:tcPr>
            <w:tcW w:w="864" w:type="dxa"/>
            <w:tcBorders>
              <w:top w:val="single" w:sz="4" w:space="0" w:color="000000"/>
              <w:left w:val="single" w:sz="4" w:space="0" w:color="000000"/>
              <w:bottom w:val="single" w:sz="4" w:space="0" w:color="000000"/>
              <w:right w:val="single" w:sz="4" w:space="0" w:color="000000"/>
            </w:tcBorders>
          </w:tcPr>
          <w:p w14:paraId="6F31B046" w14:textId="77777777" w:rsidR="00D72D3D" w:rsidRPr="00BD3B1B" w:rsidRDefault="00D72D3D" w:rsidP="00BD3B1B">
            <w:pPr>
              <w:spacing w:after="0" w:line="360" w:lineRule="auto"/>
              <w:ind w:left="2"/>
              <w:jc w:val="left"/>
              <w:rPr>
                <w:rFonts w:cstheme="minorHAnsi"/>
                <w:sz w:val="22"/>
                <w:szCs w:val="22"/>
              </w:rPr>
            </w:pPr>
            <w:r w:rsidRPr="00BD3B1B">
              <w:rPr>
                <w:rFonts w:cstheme="minorHAnsi"/>
                <w:sz w:val="22"/>
                <w:szCs w:val="22"/>
              </w:rPr>
              <w:t>LC07</w:t>
            </w:r>
          </w:p>
        </w:tc>
        <w:tc>
          <w:tcPr>
            <w:tcW w:w="1476" w:type="dxa"/>
            <w:tcBorders>
              <w:top w:val="single" w:sz="4" w:space="0" w:color="000000"/>
              <w:left w:val="single" w:sz="4" w:space="0" w:color="000000"/>
              <w:bottom w:val="single" w:sz="4" w:space="0" w:color="000000"/>
              <w:right w:val="single" w:sz="4" w:space="0" w:color="000000"/>
            </w:tcBorders>
          </w:tcPr>
          <w:p w14:paraId="60446BAF"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Nothing is entered.</w:t>
            </w:r>
          </w:p>
        </w:tc>
        <w:tc>
          <w:tcPr>
            <w:tcW w:w="1772" w:type="dxa"/>
            <w:tcBorders>
              <w:top w:val="single" w:sz="4" w:space="0" w:color="000000"/>
              <w:left w:val="single" w:sz="4" w:space="0" w:color="000000"/>
              <w:bottom w:val="single" w:sz="4" w:space="0" w:color="000000"/>
              <w:right w:val="single" w:sz="4" w:space="0" w:color="000000"/>
            </w:tcBorders>
          </w:tcPr>
          <w:p w14:paraId="333959C9" w14:textId="67EAC6F5"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1 .Go to localhost</w:t>
            </w:r>
            <w:r w:rsidR="00BD3B1B" w:rsidRPr="00BD3B1B">
              <w:rPr>
                <w:rFonts w:cstheme="minorHAnsi"/>
                <w:sz w:val="22"/>
                <w:szCs w:val="22"/>
              </w:rPr>
              <w:t>: 4200</w:t>
            </w:r>
            <w:r w:rsidRPr="00BD3B1B">
              <w:rPr>
                <w:rFonts w:cstheme="minorHAnsi"/>
                <w:sz w:val="22"/>
                <w:szCs w:val="22"/>
              </w:rPr>
              <w:t>.</w:t>
            </w:r>
          </w:p>
          <w:p w14:paraId="3A363462" w14:textId="40628A8E"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2. Click</w:t>
            </w:r>
            <w:r w:rsidR="00D72D3D" w:rsidRPr="00BD3B1B">
              <w:rPr>
                <w:rFonts w:cstheme="minorHAnsi"/>
                <w:sz w:val="22"/>
                <w:szCs w:val="22"/>
              </w:rPr>
              <w:t xml:space="preserve"> on Login link.</w:t>
            </w:r>
          </w:p>
          <w:p w14:paraId="0F9277C9" w14:textId="68E6FADE"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3. Enter credentials.</w:t>
            </w:r>
          </w:p>
        </w:tc>
        <w:tc>
          <w:tcPr>
            <w:tcW w:w="1278" w:type="dxa"/>
            <w:tcBorders>
              <w:top w:val="single" w:sz="4" w:space="0" w:color="000000"/>
              <w:left w:val="single" w:sz="4" w:space="0" w:color="000000"/>
              <w:bottom w:val="single" w:sz="4" w:space="0" w:color="000000"/>
              <w:right w:val="single" w:sz="4" w:space="0" w:color="000000"/>
            </w:tcBorders>
          </w:tcPr>
          <w:p w14:paraId="010A1BF6"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none</w:t>
            </w:r>
          </w:p>
        </w:tc>
        <w:tc>
          <w:tcPr>
            <w:tcW w:w="1434" w:type="dxa"/>
            <w:tcBorders>
              <w:top w:val="single" w:sz="4" w:space="0" w:color="000000"/>
              <w:left w:val="single" w:sz="4" w:space="0" w:color="000000"/>
              <w:bottom w:val="single" w:sz="4" w:space="0" w:color="000000"/>
              <w:right w:val="single" w:sz="4" w:space="0" w:color="000000"/>
            </w:tcBorders>
          </w:tcPr>
          <w:p w14:paraId="7BDF59D8"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Username and</w:t>
            </w:r>
          </w:p>
          <w:p w14:paraId="4286BD7D"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Password required</w:t>
            </w:r>
          </w:p>
        </w:tc>
        <w:tc>
          <w:tcPr>
            <w:tcW w:w="1370" w:type="dxa"/>
            <w:tcBorders>
              <w:top w:val="single" w:sz="4" w:space="0" w:color="000000"/>
              <w:left w:val="single" w:sz="4" w:space="0" w:color="000000"/>
              <w:bottom w:val="single" w:sz="4" w:space="0" w:color="000000"/>
              <w:right w:val="single" w:sz="4" w:space="0" w:color="000000"/>
            </w:tcBorders>
          </w:tcPr>
          <w:p w14:paraId="462039C1"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Username and</w:t>
            </w:r>
          </w:p>
          <w:p w14:paraId="5D5476AE"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Password required</w:t>
            </w:r>
          </w:p>
        </w:tc>
        <w:tc>
          <w:tcPr>
            <w:tcW w:w="1181" w:type="dxa"/>
            <w:tcBorders>
              <w:top w:val="single" w:sz="4" w:space="0" w:color="000000"/>
              <w:left w:val="single" w:sz="4" w:space="0" w:color="000000"/>
              <w:bottom w:val="single" w:sz="4" w:space="0" w:color="000000"/>
              <w:right w:val="single" w:sz="4" w:space="0" w:color="000000"/>
            </w:tcBorders>
          </w:tcPr>
          <w:p w14:paraId="0C59DBB0"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t>
            </w:r>
          </w:p>
        </w:tc>
      </w:tr>
      <w:tr w:rsidR="00D72D3D" w:rsidRPr="00BD3B1B" w14:paraId="0A5A28BB" w14:textId="77777777" w:rsidTr="00D72D3D">
        <w:trPr>
          <w:trHeight w:val="1677"/>
        </w:trPr>
        <w:tc>
          <w:tcPr>
            <w:tcW w:w="864" w:type="dxa"/>
            <w:tcBorders>
              <w:top w:val="single" w:sz="4" w:space="0" w:color="000000"/>
              <w:left w:val="single" w:sz="4" w:space="0" w:color="000000"/>
              <w:bottom w:val="single" w:sz="4" w:space="0" w:color="000000"/>
              <w:right w:val="single" w:sz="4" w:space="0" w:color="000000"/>
            </w:tcBorders>
          </w:tcPr>
          <w:p w14:paraId="340066CF"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LC06</w:t>
            </w:r>
          </w:p>
        </w:tc>
        <w:tc>
          <w:tcPr>
            <w:tcW w:w="1476" w:type="dxa"/>
            <w:tcBorders>
              <w:top w:val="single" w:sz="4" w:space="0" w:color="000000"/>
              <w:left w:val="single" w:sz="4" w:space="0" w:color="000000"/>
              <w:bottom w:val="single" w:sz="4" w:space="0" w:color="000000"/>
              <w:right w:val="single" w:sz="4" w:space="0" w:color="000000"/>
            </w:tcBorders>
          </w:tcPr>
          <w:p w14:paraId="0E74E7F2"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Logout</w:t>
            </w:r>
          </w:p>
        </w:tc>
        <w:tc>
          <w:tcPr>
            <w:tcW w:w="1772" w:type="dxa"/>
            <w:tcBorders>
              <w:top w:val="single" w:sz="4" w:space="0" w:color="000000"/>
              <w:left w:val="single" w:sz="4" w:space="0" w:color="000000"/>
              <w:bottom w:val="single" w:sz="4" w:space="0" w:color="000000"/>
              <w:right w:val="single" w:sz="4" w:space="0" w:color="000000"/>
            </w:tcBorders>
          </w:tcPr>
          <w:p w14:paraId="35F2F31A"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1 .Go to</w:t>
            </w:r>
          </w:p>
          <w:p w14:paraId="4464EB29" w14:textId="41957FF9" w:rsidR="00D72D3D" w:rsidRPr="00BD3B1B" w:rsidRDefault="00BD3B1B" w:rsidP="00BD3B1B">
            <w:pPr>
              <w:spacing w:after="0" w:line="360" w:lineRule="auto"/>
              <w:jc w:val="left"/>
              <w:rPr>
                <w:rFonts w:cstheme="minorHAnsi"/>
                <w:sz w:val="22"/>
                <w:szCs w:val="22"/>
              </w:rPr>
            </w:pPr>
            <w:r w:rsidRPr="00BD3B1B">
              <w:rPr>
                <w:rFonts w:cstheme="minorHAnsi"/>
                <w:sz w:val="22"/>
                <w:szCs w:val="22"/>
              </w:rPr>
              <w:t>Localhost: 4200</w:t>
            </w:r>
            <w:r w:rsidR="00D72D3D" w:rsidRPr="00BD3B1B">
              <w:rPr>
                <w:rFonts w:cstheme="minorHAnsi"/>
                <w:sz w:val="22"/>
                <w:szCs w:val="22"/>
              </w:rPr>
              <w:t>.</w:t>
            </w:r>
          </w:p>
          <w:p w14:paraId="6E9E5F01" w14:textId="7007E693"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2. Click</w:t>
            </w:r>
            <w:r w:rsidR="00D72D3D" w:rsidRPr="00BD3B1B">
              <w:rPr>
                <w:rFonts w:cstheme="minorHAnsi"/>
                <w:sz w:val="22"/>
                <w:szCs w:val="22"/>
              </w:rPr>
              <w:t xml:space="preserve"> on Login link.</w:t>
            </w:r>
          </w:p>
          <w:p w14:paraId="4CAFA4C5"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3. Enter</w:t>
            </w:r>
          </w:p>
          <w:p w14:paraId="0950F9B4" w14:textId="3122D8A5" w:rsidR="00D72D3D" w:rsidRPr="00BD3B1B" w:rsidRDefault="00BD3B1B" w:rsidP="00BD3B1B">
            <w:pPr>
              <w:spacing w:after="0" w:line="360" w:lineRule="auto"/>
              <w:ind w:right="1"/>
              <w:jc w:val="left"/>
              <w:rPr>
                <w:rFonts w:cstheme="minorHAnsi"/>
                <w:sz w:val="22"/>
                <w:szCs w:val="22"/>
              </w:rPr>
            </w:pPr>
            <w:r w:rsidRPr="00BD3B1B">
              <w:rPr>
                <w:rFonts w:cstheme="minorHAnsi"/>
                <w:sz w:val="22"/>
                <w:szCs w:val="22"/>
              </w:rPr>
              <w:t>Credentials</w:t>
            </w:r>
            <w:r w:rsidR="00D72D3D" w:rsidRPr="00BD3B1B">
              <w:rPr>
                <w:rFonts w:cstheme="minorHAnsi"/>
                <w:sz w:val="22"/>
                <w:szCs w:val="22"/>
              </w:rPr>
              <w:t>.</w:t>
            </w:r>
          </w:p>
          <w:p w14:paraId="02882398" w14:textId="77777777" w:rsidR="00D72D3D" w:rsidRPr="00BD3B1B" w:rsidRDefault="00D72D3D" w:rsidP="00BD3B1B">
            <w:pPr>
              <w:spacing w:after="0" w:line="360" w:lineRule="auto"/>
              <w:ind w:right="1"/>
              <w:jc w:val="left"/>
              <w:rPr>
                <w:rFonts w:cstheme="minorHAnsi"/>
                <w:sz w:val="22"/>
                <w:szCs w:val="22"/>
              </w:rPr>
            </w:pPr>
            <w:r w:rsidRPr="00BD3B1B">
              <w:rPr>
                <w:rFonts w:cstheme="minorHAnsi"/>
                <w:sz w:val="22"/>
                <w:szCs w:val="22"/>
              </w:rPr>
              <w:t>4.Click on logout Link</w:t>
            </w:r>
          </w:p>
        </w:tc>
        <w:tc>
          <w:tcPr>
            <w:tcW w:w="1278" w:type="dxa"/>
            <w:tcBorders>
              <w:top w:val="single" w:sz="4" w:space="0" w:color="000000"/>
              <w:left w:val="single" w:sz="4" w:space="0" w:color="000000"/>
              <w:bottom w:val="single" w:sz="4" w:space="0" w:color="000000"/>
              <w:right w:val="single" w:sz="4" w:space="0" w:color="000000"/>
            </w:tcBorders>
          </w:tcPr>
          <w:p w14:paraId="3BCA3059"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Click on Logout</w:t>
            </w:r>
          </w:p>
        </w:tc>
        <w:tc>
          <w:tcPr>
            <w:tcW w:w="1434" w:type="dxa"/>
            <w:tcBorders>
              <w:top w:val="single" w:sz="4" w:space="0" w:color="000000"/>
              <w:left w:val="single" w:sz="4" w:space="0" w:color="000000"/>
              <w:bottom w:val="single" w:sz="4" w:space="0" w:color="000000"/>
              <w:right w:val="single" w:sz="4" w:space="0" w:color="000000"/>
            </w:tcBorders>
          </w:tcPr>
          <w:p w14:paraId="56AD8DAA"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Logout Successful</w:t>
            </w:r>
          </w:p>
        </w:tc>
        <w:tc>
          <w:tcPr>
            <w:tcW w:w="1370" w:type="dxa"/>
            <w:tcBorders>
              <w:top w:val="single" w:sz="4" w:space="0" w:color="000000"/>
              <w:left w:val="single" w:sz="4" w:space="0" w:color="000000"/>
              <w:bottom w:val="single" w:sz="4" w:space="0" w:color="000000"/>
              <w:right w:val="single" w:sz="4" w:space="0" w:color="000000"/>
            </w:tcBorders>
          </w:tcPr>
          <w:p w14:paraId="5B20A09A" w14:textId="77777777" w:rsidR="00D72D3D" w:rsidRPr="00BD3B1B" w:rsidRDefault="00D72D3D" w:rsidP="00BD3B1B">
            <w:pPr>
              <w:spacing w:after="0" w:line="360" w:lineRule="auto"/>
              <w:ind w:left="1"/>
              <w:jc w:val="left"/>
              <w:rPr>
                <w:rFonts w:cstheme="minorHAnsi"/>
                <w:sz w:val="22"/>
                <w:szCs w:val="22"/>
              </w:rPr>
            </w:pPr>
            <w:r w:rsidRPr="00BD3B1B">
              <w:rPr>
                <w:rFonts w:cstheme="minorHAnsi"/>
                <w:sz w:val="22"/>
                <w:szCs w:val="22"/>
              </w:rPr>
              <w:t>Logout</w:t>
            </w:r>
          </w:p>
        </w:tc>
        <w:tc>
          <w:tcPr>
            <w:tcW w:w="1181" w:type="dxa"/>
            <w:tcBorders>
              <w:top w:val="single" w:sz="4" w:space="0" w:color="000000"/>
              <w:left w:val="single" w:sz="4" w:space="0" w:color="000000"/>
              <w:bottom w:val="single" w:sz="4" w:space="0" w:color="000000"/>
              <w:right w:val="single" w:sz="4" w:space="0" w:color="000000"/>
            </w:tcBorders>
          </w:tcPr>
          <w:p w14:paraId="50C756CF" w14:textId="77777777" w:rsidR="00D72D3D" w:rsidRPr="00BD3B1B" w:rsidRDefault="00D72D3D" w:rsidP="00BD3B1B">
            <w:pPr>
              <w:spacing w:after="0" w:line="360" w:lineRule="auto"/>
              <w:jc w:val="left"/>
              <w:rPr>
                <w:rFonts w:cstheme="minorHAnsi"/>
                <w:sz w:val="22"/>
                <w:szCs w:val="22"/>
              </w:rPr>
            </w:pPr>
            <w:r w:rsidRPr="00BD3B1B">
              <w:rPr>
                <w:rFonts w:cstheme="minorHAnsi"/>
                <w:sz w:val="22"/>
                <w:szCs w:val="22"/>
              </w:rPr>
              <w:t>Pass</w:t>
            </w:r>
          </w:p>
        </w:tc>
      </w:tr>
    </w:tbl>
    <w:p w14:paraId="3FD94621" w14:textId="77777777" w:rsidR="00D72D3D" w:rsidRPr="00BD3B1B" w:rsidRDefault="00D72D3D" w:rsidP="00BD3B1B">
      <w:pPr>
        <w:pStyle w:val="ListParagraph"/>
        <w:spacing w:line="360" w:lineRule="auto"/>
        <w:rPr>
          <w:rFonts w:cstheme="minorHAnsi"/>
        </w:rPr>
      </w:pPr>
    </w:p>
    <w:p w14:paraId="0D6442AC" w14:textId="7A4CB52E" w:rsidR="00D72D3D" w:rsidRDefault="00D72D3D" w:rsidP="00BD3B1B">
      <w:pPr>
        <w:spacing w:line="360" w:lineRule="auto"/>
        <w:jc w:val="left"/>
        <w:rPr>
          <w:rFonts w:asciiTheme="minorHAnsi" w:hAnsiTheme="minorHAnsi" w:cstheme="minorHAnsi"/>
          <w:sz w:val="22"/>
          <w:szCs w:val="22"/>
        </w:rPr>
      </w:pPr>
    </w:p>
    <w:p w14:paraId="6BCF9E1E" w14:textId="0C310244" w:rsidR="00BD3B1B" w:rsidRDefault="00BD3B1B" w:rsidP="00BD3B1B">
      <w:pPr>
        <w:pStyle w:val="Notebodycopy"/>
      </w:pPr>
    </w:p>
    <w:p w14:paraId="4F309094" w14:textId="7A426FC0" w:rsidR="00BD3B1B" w:rsidRDefault="00BD3B1B" w:rsidP="00BD3B1B">
      <w:pPr>
        <w:pStyle w:val="Notebodycopy"/>
      </w:pPr>
    </w:p>
    <w:p w14:paraId="61C60039" w14:textId="6912A587" w:rsidR="00BD3B1B" w:rsidRDefault="00BD3B1B" w:rsidP="00BD3B1B">
      <w:pPr>
        <w:pStyle w:val="Notebodycopy"/>
      </w:pPr>
    </w:p>
    <w:p w14:paraId="085A4498" w14:textId="678143E7" w:rsidR="00D72D3D" w:rsidRPr="00BD3B1B" w:rsidRDefault="00BD3B1B" w:rsidP="00BD3B1B">
      <w:pPr>
        <w:pStyle w:val="Notebodycopy"/>
        <w:numPr>
          <w:ilvl w:val="0"/>
          <w:numId w:val="6"/>
        </w:numPr>
        <w:rPr>
          <w:rFonts w:asciiTheme="minorHAnsi" w:hAnsiTheme="minorHAnsi" w:cstheme="minorHAnsi"/>
          <w:sz w:val="22"/>
          <w:szCs w:val="22"/>
        </w:rPr>
      </w:pPr>
      <w:r w:rsidRPr="00BD3B1B">
        <w:rPr>
          <w:rFonts w:asciiTheme="minorHAnsi" w:hAnsiTheme="minorHAnsi" w:cstheme="minorHAnsi"/>
          <w:sz w:val="22"/>
          <w:szCs w:val="22"/>
        </w:rPr>
        <w:lastRenderedPageBreak/>
        <w:t>Test case for Player:</w:t>
      </w:r>
    </w:p>
    <w:tbl>
      <w:tblPr>
        <w:tblStyle w:val="TableGrid"/>
        <w:tblpPr w:leftFromText="180" w:rightFromText="180" w:vertAnchor="page" w:horzAnchor="margin" w:tblpXSpec="center" w:tblpY="2130"/>
        <w:tblW w:w="9664" w:type="dxa"/>
        <w:tblLayout w:type="fixed"/>
        <w:tblLook w:val="04A0" w:firstRow="1" w:lastRow="0" w:firstColumn="1" w:lastColumn="0" w:noHBand="0" w:noVBand="1"/>
      </w:tblPr>
      <w:tblGrid>
        <w:gridCol w:w="985"/>
        <w:gridCol w:w="1260"/>
        <w:gridCol w:w="1800"/>
        <w:gridCol w:w="1565"/>
        <w:gridCol w:w="1436"/>
        <w:gridCol w:w="1547"/>
        <w:gridCol w:w="1071"/>
      </w:tblGrid>
      <w:tr w:rsidR="00D72D3D" w:rsidRPr="00BD3B1B" w14:paraId="5F52AAEA" w14:textId="77777777" w:rsidTr="00D72D3D">
        <w:trPr>
          <w:trHeight w:val="620"/>
        </w:trPr>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937D9C"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Case ID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46980C" w14:textId="77777777" w:rsidR="00D72D3D" w:rsidRPr="00BD3B1B" w:rsidRDefault="00D72D3D" w:rsidP="00BD3B1B">
            <w:pPr>
              <w:spacing w:line="360" w:lineRule="auto"/>
              <w:ind w:left="1"/>
              <w:jc w:val="left"/>
              <w:rPr>
                <w:rFonts w:asciiTheme="minorHAnsi" w:hAnsiTheme="minorHAnsi" w:cstheme="minorHAnsi"/>
                <w:b/>
                <w:sz w:val="22"/>
                <w:szCs w:val="22"/>
              </w:rPr>
            </w:pPr>
            <w:r w:rsidRPr="00BD3B1B">
              <w:rPr>
                <w:rFonts w:asciiTheme="minorHAnsi" w:hAnsiTheme="minorHAnsi" w:cstheme="minorHAnsi"/>
                <w:b/>
                <w:sz w:val="22"/>
                <w:szCs w:val="22"/>
              </w:rPr>
              <w:t>Test</w:t>
            </w:r>
          </w:p>
          <w:p w14:paraId="7A43DE0C"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Scenario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AA5C76" w14:textId="77777777" w:rsidR="00D72D3D" w:rsidRPr="00BD3B1B" w:rsidRDefault="00D72D3D" w:rsidP="00BD3B1B">
            <w:pPr>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Steps</w:t>
            </w:r>
          </w:p>
        </w:tc>
        <w:tc>
          <w:tcPr>
            <w:tcW w:w="1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A9D622"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Data</w:t>
            </w:r>
          </w:p>
        </w:tc>
        <w:tc>
          <w:tcPr>
            <w:tcW w:w="14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88CA31"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Expected Result</w:t>
            </w:r>
          </w:p>
        </w:tc>
        <w:tc>
          <w:tcPr>
            <w:tcW w:w="15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C18C98"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Actual Result</w:t>
            </w:r>
          </w:p>
        </w:tc>
        <w:tc>
          <w:tcPr>
            <w:tcW w:w="10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3B9868"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Pass/Fail</w:t>
            </w:r>
          </w:p>
        </w:tc>
      </w:tr>
      <w:tr w:rsidR="00D72D3D" w:rsidRPr="00BD3B1B" w14:paraId="54986AA6" w14:textId="77777777" w:rsidTr="00D72D3D">
        <w:trPr>
          <w:trHeight w:val="1453"/>
        </w:trPr>
        <w:tc>
          <w:tcPr>
            <w:tcW w:w="985" w:type="dxa"/>
            <w:tcBorders>
              <w:top w:val="single" w:sz="4" w:space="0" w:color="auto"/>
              <w:left w:val="single" w:sz="4" w:space="0" w:color="auto"/>
              <w:bottom w:val="single" w:sz="4" w:space="0" w:color="auto"/>
              <w:right w:val="single" w:sz="4" w:space="0" w:color="auto"/>
            </w:tcBorders>
          </w:tcPr>
          <w:p w14:paraId="0173CABF"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PC01</w:t>
            </w:r>
          </w:p>
        </w:tc>
        <w:tc>
          <w:tcPr>
            <w:tcW w:w="1260" w:type="dxa"/>
            <w:tcBorders>
              <w:top w:val="single" w:sz="4" w:space="0" w:color="auto"/>
              <w:left w:val="single" w:sz="4" w:space="0" w:color="auto"/>
              <w:bottom w:val="single" w:sz="4" w:space="0" w:color="auto"/>
              <w:right w:val="single" w:sz="4" w:space="0" w:color="auto"/>
            </w:tcBorders>
          </w:tcPr>
          <w:p w14:paraId="5235BEE7"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Views the list of team’s registered by owners</w:t>
            </w:r>
          </w:p>
        </w:tc>
        <w:tc>
          <w:tcPr>
            <w:tcW w:w="1800" w:type="dxa"/>
            <w:tcBorders>
              <w:top w:val="single" w:sz="4" w:space="0" w:color="auto"/>
              <w:left w:val="single" w:sz="4" w:space="0" w:color="auto"/>
              <w:bottom w:val="single" w:sz="4" w:space="0" w:color="auto"/>
              <w:right w:val="single" w:sz="4" w:space="0" w:color="auto"/>
            </w:tcBorders>
          </w:tcPr>
          <w:p w14:paraId="72E982A0" w14:textId="4CDECB70"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03453036" w14:textId="53911969"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7C57E6D7" w14:textId="1231BC73"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533FBD17" w14:textId="77777777" w:rsidR="00D72D3D" w:rsidRPr="00BD3B1B" w:rsidRDefault="00D72D3D" w:rsidP="00BD3B1B">
            <w:pPr>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4.Click on list of team button</w:t>
            </w:r>
          </w:p>
        </w:tc>
        <w:tc>
          <w:tcPr>
            <w:tcW w:w="1565" w:type="dxa"/>
            <w:tcBorders>
              <w:top w:val="single" w:sz="4" w:space="0" w:color="auto"/>
              <w:left w:val="single" w:sz="4" w:space="0" w:color="auto"/>
              <w:bottom w:val="single" w:sz="4" w:space="0" w:color="auto"/>
              <w:right w:val="single" w:sz="4" w:space="0" w:color="auto"/>
            </w:tcBorders>
          </w:tcPr>
          <w:p w14:paraId="4F460647"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List of teams</w:t>
            </w:r>
          </w:p>
        </w:tc>
        <w:tc>
          <w:tcPr>
            <w:tcW w:w="1436" w:type="dxa"/>
            <w:tcBorders>
              <w:top w:val="single" w:sz="4" w:space="0" w:color="auto"/>
              <w:left w:val="single" w:sz="4" w:space="0" w:color="auto"/>
              <w:bottom w:val="single" w:sz="4" w:space="0" w:color="auto"/>
              <w:right w:val="single" w:sz="4" w:space="0" w:color="auto"/>
            </w:tcBorders>
          </w:tcPr>
          <w:p w14:paraId="4C6BB359"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teams</w:t>
            </w:r>
          </w:p>
        </w:tc>
        <w:tc>
          <w:tcPr>
            <w:tcW w:w="1547" w:type="dxa"/>
            <w:tcBorders>
              <w:top w:val="single" w:sz="4" w:space="0" w:color="auto"/>
              <w:left w:val="single" w:sz="4" w:space="0" w:color="auto"/>
              <w:bottom w:val="single" w:sz="4" w:space="0" w:color="auto"/>
              <w:right w:val="single" w:sz="4" w:space="0" w:color="auto"/>
            </w:tcBorders>
          </w:tcPr>
          <w:p w14:paraId="5ACC4A34"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List of teams</w:t>
            </w:r>
          </w:p>
        </w:tc>
        <w:tc>
          <w:tcPr>
            <w:tcW w:w="1071" w:type="dxa"/>
            <w:tcBorders>
              <w:top w:val="single" w:sz="4" w:space="0" w:color="auto"/>
              <w:left w:val="single" w:sz="4" w:space="0" w:color="auto"/>
              <w:bottom w:val="single" w:sz="4" w:space="0" w:color="auto"/>
              <w:right w:val="single" w:sz="4" w:space="0" w:color="auto"/>
            </w:tcBorders>
          </w:tcPr>
          <w:p w14:paraId="6A4783CE"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r w:rsidR="00D72D3D" w:rsidRPr="00BD3B1B" w14:paraId="0F345D6B" w14:textId="77777777" w:rsidTr="00D72D3D">
        <w:trPr>
          <w:trHeight w:val="1703"/>
        </w:trPr>
        <w:tc>
          <w:tcPr>
            <w:tcW w:w="985" w:type="dxa"/>
            <w:tcBorders>
              <w:top w:val="single" w:sz="4" w:space="0" w:color="auto"/>
              <w:left w:val="single" w:sz="4" w:space="0" w:color="auto"/>
              <w:bottom w:val="single" w:sz="4" w:space="0" w:color="auto"/>
              <w:right w:val="single" w:sz="4" w:space="0" w:color="auto"/>
            </w:tcBorders>
          </w:tcPr>
          <w:p w14:paraId="764042F6"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PC02</w:t>
            </w:r>
          </w:p>
        </w:tc>
        <w:tc>
          <w:tcPr>
            <w:tcW w:w="1260" w:type="dxa"/>
            <w:tcBorders>
              <w:top w:val="single" w:sz="4" w:space="0" w:color="auto"/>
              <w:left w:val="single" w:sz="4" w:space="0" w:color="auto"/>
              <w:bottom w:val="single" w:sz="4" w:space="0" w:color="auto"/>
              <w:right w:val="single" w:sz="4" w:space="0" w:color="auto"/>
            </w:tcBorders>
          </w:tcPr>
          <w:p w14:paraId="1A55BD59"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Player registration for particular team.</w:t>
            </w:r>
          </w:p>
        </w:tc>
        <w:tc>
          <w:tcPr>
            <w:tcW w:w="1800" w:type="dxa"/>
            <w:tcBorders>
              <w:top w:val="single" w:sz="4" w:space="0" w:color="auto"/>
              <w:left w:val="single" w:sz="4" w:space="0" w:color="auto"/>
              <w:bottom w:val="single" w:sz="4" w:space="0" w:color="auto"/>
              <w:right w:val="single" w:sz="4" w:space="0" w:color="auto"/>
            </w:tcBorders>
          </w:tcPr>
          <w:p w14:paraId="664DBB0C" w14:textId="0B73FF62"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4F0DB2A5" w14:textId="4618C04E"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08CAE7F3" w14:textId="673D2662"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6B311D48"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4.Click on list of team button</w:t>
            </w:r>
          </w:p>
          <w:p w14:paraId="563D4259" w14:textId="28A8A84D" w:rsidR="00D72D3D" w:rsidRPr="00BD3B1B" w:rsidRDefault="00BD3B1B"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5. Click</w:t>
            </w:r>
            <w:r w:rsidR="00D72D3D" w:rsidRPr="00BD3B1B">
              <w:rPr>
                <w:rFonts w:asciiTheme="minorHAnsi" w:hAnsiTheme="minorHAnsi" w:cstheme="minorHAnsi"/>
                <w:sz w:val="22"/>
                <w:szCs w:val="22"/>
              </w:rPr>
              <w:t xml:space="preserve"> on particular team for registration.</w:t>
            </w:r>
          </w:p>
        </w:tc>
        <w:tc>
          <w:tcPr>
            <w:tcW w:w="1565" w:type="dxa"/>
            <w:tcBorders>
              <w:top w:val="single" w:sz="4" w:space="0" w:color="auto"/>
              <w:left w:val="single" w:sz="4" w:space="0" w:color="auto"/>
              <w:bottom w:val="single" w:sz="4" w:space="0" w:color="auto"/>
              <w:right w:val="single" w:sz="4" w:space="0" w:color="auto"/>
            </w:tcBorders>
          </w:tcPr>
          <w:p w14:paraId="07273F74" w14:textId="77777777" w:rsidR="00D72D3D" w:rsidRPr="00BD3B1B" w:rsidRDefault="00D72D3D" w:rsidP="00BD3B1B">
            <w:pPr>
              <w:spacing w:line="360" w:lineRule="auto"/>
              <w:jc w:val="left"/>
              <w:rPr>
                <w:rFonts w:asciiTheme="minorHAnsi" w:hAnsiTheme="minorHAnsi" w:cstheme="minorHAnsi"/>
                <w:bCs/>
                <w:sz w:val="22"/>
                <w:szCs w:val="22"/>
              </w:rPr>
            </w:pPr>
            <w:r w:rsidRPr="00BD3B1B">
              <w:rPr>
                <w:rFonts w:asciiTheme="minorHAnsi" w:hAnsiTheme="minorHAnsi" w:cstheme="minorHAnsi"/>
                <w:bCs/>
                <w:sz w:val="22"/>
                <w:szCs w:val="22"/>
              </w:rPr>
              <w:t>player_id,average,date_of_birth,email,experience,Major_team,matches_played,mobile_no,player_address,player_name,player_rank,player_role,selected_team,strike_rate</w:t>
            </w:r>
          </w:p>
        </w:tc>
        <w:tc>
          <w:tcPr>
            <w:tcW w:w="1436" w:type="dxa"/>
            <w:tcBorders>
              <w:top w:val="single" w:sz="4" w:space="0" w:color="auto"/>
              <w:left w:val="single" w:sz="4" w:space="0" w:color="auto"/>
              <w:bottom w:val="single" w:sz="4" w:space="0" w:color="auto"/>
              <w:right w:val="single" w:sz="4" w:space="0" w:color="auto"/>
            </w:tcBorders>
          </w:tcPr>
          <w:p w14:paraId="07BA06EE"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Registration successful.</w:t>
            </w:r>
          </w:p>
        </w:tc>
        <w:tc>
          <w:tcPr>
            <w:tcW w:w="1547" w:type="dxa"/>
            <w:tcBorders>
              <w:top w:val="single" w:sz="4" w:space="0" w:color="auto"/>
              <w:left w:val="single" w:sz="4" w:space="0" w:color="auto"/>
              <w:bottom w:val="single" w:sz="4" w:space="0" w:color="auto"/>
              <w:right w:val="single" w:sz="4" w:space="0" w:color="auto"/>
            </w:tcBorders>
          </w:tcPr>
          <w:p w14:paraId="06A89E5F"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Registration successful.</w:t>
            </w:r>
          </w:p>
        </w:tc>
        <w:tc>
          <w:tcPr>
            <w:tcW w:w="1071" w:type="dxa"/>
            <w:tcBorders>
              <w:top w:val="single" w:sz="4" w:space="0" w:color="auto"/>
              <w:left w:val="single" w:sz="4" w:space="0" w:color="auto"/>
              <w:bottom w:val="single" w:sz="4" w:space="0" w:color="auto"/>
              <w:right w:val="single" w:sz="4" w:space="0" w:color="auto"/>
            </w:tcBorders>
          </w:tcPr>
          <w:p w14:paraId="0DD0680C"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r w:rsidR="00D72D3D" w:rsidRPr="00BD3B1B" w14:paraId="04745AF6" w14:textId="77777777" w:rsidTr="00BD3B1B">
        <w:trPr>
          <w:trHeight w:val="1880"/>
        </w:trPr>
        <w:tc>
          <w:tcPr>
            <w:tcW w:w="985" w:type="dxa"/>
            <w:tcBorders>
              <w:top w:val="single" w:sz="4" w:space="0" w:color="auto"/>
              <w:left w:val="single" w:sz="4" w:space="0" w:color="auto"/>
              <w:bottom w:val="single" w:sz="4" w:space="0" w:color="auto"/>
              <w:right w:val="single" w:sz="4" w:space="0" w:color="auto"/>
            </w:tcBorders>
          </w:tcPr>
          <w:p w14:paraId="66F0892B"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PC03</w:t>
            </w:r>
          </w:p>
        </w:tc>
        <w:tc>
          <w:tcPr>
            <w:tcW w:w="1260" w:type="dxa"/>
            <w:tcBorders>
              <w:top w:val="single" w:sz="4" w:space="0" w:color="auto"/>
              <w:left w:val="single" w:sz="4" w:space="0" w:color="auto"/>
              <w:bottom w:val="single" w:sz="4" w:space="0" w:color="auto"/>
              <w:right w:val="single" w:sz="4" w:space="0" w:color="auto"/>
            </w:tcBorders>
          </w:tcPr>
          <w:p w14:paraId="34CB1269"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Edit Profile</w:t>
            </w:r>
          </w:p>
        </w:tc>
        <w:tc>
          <w:tcPr>
            <w:tcW w:w="1800" w:type="dxa"/>
            <w:tcBorders>
              <w:top w:val="single" w:sz="4" w:space="0" w:color="auto"/>
              <w:left w:val="single" w:sz="4" w:space="0" w:color="auto"/>
              <w:bottom w:val="single" w:sz="4" w:space="0" w:color="auto"/>
              <w:right w:val="single" w:sz="4" w:space="0" w:color="auto"/>
            </w:tcBorders>
          </w:tcPr>
          <w:p w14:paraId="6D8E0D2D" w14:textId="33092819"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7D9C58AD" w14:textId="1D1CB39E"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73D4F892" w14:textId="494F41BE"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4C50EFA6"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lastRenderedPageBreak/>
              <w:t>4.Click on list of team button</w:t>
            </w:r>
          </w:p>
          <w:p w14:paraId="5806A1D3"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5.Click on Edit button</w:t>
            </w:r>
          </w:p>
        </w:tc>
        <w:tc>
          <w:tcPr>
            <w:tcW w:w="1565" w:type="dxa"/>
            <w:tcBorders>
              <w:top w:val="single" w:sz="4" w:space="0" w:color="auto"/>
              <w:left w:val="single" w:sz="4" w:space="0" w:color="auto"/>
              <w:bottom w:val="single" w:sz="4" w:space="0" w:color="auto"/>
              <w:right w:val="single" w:sz="4" w:space="0" w:color="auto"/>
            </w:tcBorders>
          </w:tcPr>
          <w:p w14:paraId="117AF26C"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lastRenderedPageBreak/>
              <w:t>Player Id</w:t>
            </w:r>
          </w:p>
          <w:p w14:paraId="34B2D9C0"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Player Name</w:t>
            </w:r>
          </w:p>
          <w:p w14:paraId="4C585D49"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Selected Team</w:t>
            </w:r>
          </w:p>
        </w:tc>
        <w:tc>
          <w:tcPr>
            <w:tcW w:w="1436" w:type="dxa"/>
            <w:tcBorders>
              <w:top w:val="single" w:sz="4" w:space="0" w:color="auto"/>
              <w:left w:val="single" w:sz="4" w:space="0" w:color="auto"/>
              <w:bottom w:val="single" w:sz="4" w:space="0" w:color="auto"/>
              <w:right w:val="single" w:sz="4" w:space="0" w:color="auto"/>
            </w:tcBorders>
          </w:tcPr>
          <w:p w14:paraId="74FF9EBF"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Edit Successful</w:t>
            </w:r>
          </w:p>
        </w:tc>
        <w:tc>
          <w:tcPr>
            <w:tcW w:w="1547" w:type="dxa"/>
            <w:tcBorders>
              <w:top w:val="single" w:sz="4" w:space="0" w:color="auto"/>
              <w:left w:val="single" w:sz="4" w:space="0" w:color="auto"/>
              <w:bottom w:val="single" w:sz="4" w:space="0" w:color="auto"/>
              <w:right w:val="single" w:sz="4" w:space="0" w:color="auto"/>
            </w:tcBorders>
          </w:tcPr>
          <w:p w14:paraId="0D79EE71"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Edit Successful.</w:t>
            </w:r>
          </w:p>
        </w:tc>
        <w:tc>
          <w:tcPr>
            <w:tcW w:w="1071" w:type="dxa"/>
            <w:tcBorders>
              <w:top w:val="single" w:sz="4" w:space="0" w:color="auto"/>
              <w:left w:val="single" w:sz="4" w:space="0" w:color="auto"/>
              <w:bottom w:val="single" w:sz="4" w:space="0" w:color="auto"/>
              <w:right w:val="single" w:sz="4" w:space="0" w:color="auto"/>
            </w:tcBorders>
          </w:tcPr>
          <w:p w14:paraId="19BD0BA4"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bl>
    <w:p w14:paraId="0EBE14DE" w14:textId="15A9B603" w:rsidR="00D72D3D" w:rsidRPr="00BD3B1B" w:rsidRDefault="00D72D3D" w:rsidP="00BD3B1B">
      <w:pPr>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br w:type="page"/>
      </w:r>
    </w:p>
    <w:p w14:paraId="222215CC" w14:textId="1B7B6B5C" w:rsidR="00D72D3D" w:rsidRPr="00BD3B1B" w:rsidRDefault="00D72D3D" w:rsidP="00BD3B1B">
      <w:pPr>
        <w:pStyle w:val="ListParagraph"/>
        <w:numPr>
          <w:ilvl w:val="0"/>
          <w:numId w:val="6"/>
        </w:numPr>
        <w:spacing w:line="360" w:lineRule="auto"/>
        <w:rPr>
          <w:rFonts w:cstheme="minorHAnsi"/>
        </w:rPr>
      </w:pPr>
      <w:r w:rsidRPr="00BD3B1B">
        <w:rPr>
          <w:rFonts w:cstheme="minorHAnsi"/>
        </w:rPr>
        <w:lastRenderedPageBreak/>
        <w:t>Test case for Owner:</w:t>
      </w:r>
    </w:p>
    <w:tbl>
      <w:tblPr>
        <w:tblStyle w:val="TableGrid"/>
        <w:tblW w:w="0" w:type="auto"/>
        <w:tblLook w:val="04A0" w:firstRow="1" w:lastRow="0" w:firstColumn="1" w:lastColumn="0" w:noHBand="0" w:noVBand="1"/>
      </w:tblPr>
      <w:tblGrid>
        <w:gridCol w:w="743"/>
        <w:gridCol w:w="1227"/>
        <w:gridCol w:w="2046"/>
        <w:gridCol w:w="1351"/>
        <w:gridCol w:w="1308"/>
        <w:gridCol w:w="1302"/>
        <w:gridCol w:w="1030"/>
      </w:tblGrid>
      <w:tr w:rsidR="00D72D3D" w:rsidRPr="00BD3B1B" w14:paraId="76706C38" w14:textId="77777777" w:rsidTr="00BD3B1B">
        <w:trPr>
          <w:trHeight w:val="814"/>
        </w:trPr>
        <w:tc>
          <w:tcPr>
            <w:tcW w:w="7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5A04D"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Case ID</w:t>
            </w:r>
          </w:p>
        </w:tc>
        <w:tc>
          <w:tcPr>
            <w:tcW w:w="12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838157" w14:textId="77777777" w:rsidR="00D72D3D" w:rsidRPr="00BD3B1B" w:rsidRDefault="00D72D3D" w:rsidP="00BD3B1B">
            <w:pPr>
              <w:spacing w:line="360" w:lineRule="auto"/>
              <w:ind w:left="1"/>
              <w:jc w:val="left"/>
              <w:rPr>
                <w:rFonts w:asciiTheme="minorHAnsi" w:hAnsiTheme="minorHAnsi" w:cstheme="minorHAnsi"/>
                <w:b/>
                <w:sz w:val="22"/>
                <w:szCs w:val="22"/>
              </w:rPr>
            </w:pPr>
            <w:r w:rsidRPr="00BD3B1B">
              <w:rPr>
                <w:rFonts w:asciiTheme="minorHAnsi" w:hAnsiTheme="minorHAnsi" w:cstheme="minorHAnsi"/>
                <w:b/>
                <w:sz w:val="22"/>
                <w:szCs w:val="22"/>
              </w:rPr>
              <w:t>Test   Scenario</w:t>
            </w:r>
          </w:p>
        </w:tc>
        <w:tc>
          <w:tcPr>
            <w:tcW w:w="2046" w:type="dxa"/>
            <w:tcBorders>
              <w:top w:val="single" w:sz="4" w:space="0" w:color="auto"/>
              <w:left w:val="single" w:sz="4" w:space="0" w:color="auto"/>
              <w:bottom w:val="single" w:sz="4" w:space="0" w:color="auto"/>
              <w:right w:val="single" w:sz="4" w:space="0" w:color="auto"/>
            </w:tcBorders>
            <w:shd w:val="clear" w:color="auto" w:fill="FFFFFF" w:themeFill="background1"/>
          </w:tcPr>
          <w:p w14:paraId="6305B880"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Steps</w:t>
            </w: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83F4CB"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Data</w:t>
            </w:r>
          </w:p>
        </w:tc>
        <w:tc>
          <w:tcPr>
            <w:tcW w:w="13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52F7F8"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Expected Result</w:t>
            </w:r>
          </w:p>
        </w:tc>
        <w:tc>
          <w:tcPr>
            <w:tcW w:w="13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FFD868"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Actual Result</w:t>
            </w:r>
          </w:p>
        </w:tc>
        <w:tc>
          <w:tcPr>
            <w:tcW w:w="9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1DFC9B" w14:textId="77777777" w:rsidR="00D72D3D" w:rsidRPr="00BD3B1B" w:rsidRDefault="00D72D3D" w:rsidP="00BD3B1B">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Pass/Fail</w:t>
            </w:r>
          </w:p>
        </w:tc>
      </w:tr>
      <w:tr w:rsidR="00D72D3D" w:rsidRPr="00BD3B1B" w14:paraId="46E1538D" w14:textId="77777777" w:rsidTr="00D72D3D">
        <w:trPr>
          <w:trHeight w:val="1331"/>
        </w:trPr>
        <w:tc>
          <w:tcPr>
            <w:tcW w:w="743" w:type="dxa"/>
            <w:tcBorders>
              <w:top w:val="single" w:sz="4" w:space="0" w:color="auto"/>
              <w:left w:val="single" w:sz="4" w:space="0" w:color="auto"/>
              <w:bottom w:val="single" w:sz="4" w:space="0" w:color="auto"/>
              <w:right w:val="single" w:sz="4" w:space="0" w:color="auto"/>
            </w:tcBorders>
          </w:tcPr>
          <w:p w14:paraId="51F49D1A"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OC01</w:t>
            </w:r>
          </w:p>
          <w:p w14:paraId="303BBE18"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p>
        </w:tc>
        <w:tc>
          <w:tcPr>
            <w:tcW w:w="1227" w:type="dxa"/>
            <w:tcBorders>
              <w:top w:val="single" w:sz="4" w:space="0" w:color="auto"/>
              <w:left w:val="single" w:sz="4" w:space="0" w:color="auto"/>
              <w:bottom w:val="single" w:sz="4" w:space="0" w:color="auto"/>
              <w:right w:val="single" w:sz="4" w:space="0" w:color="auto"/>
            </w:tcBorders>
          </w:tcPr>
          <w:p w14:paraId="7EF87BC7"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Views the list of team’s registered by owners</w:t>
            </w:r>
          </w:p>
        </w:tc>
        <w:tc>
          <w:tcPr>
            <w:tcW w:w="2046" w:type="dxa"/>
            <w:tcBorders>
              <w:top w:val="single" w:sz="4" w:space="0" w:color="auto"/>
              <w:left w:val="single" w:sz="4" w:space="0" w:color="auto"/>
              <w:bottom w:val="single" w:sz="4" w:space="0" w:color="auto"/>
              <w:right w:val="single" w:sz="4" w:space="0" w:color="auto"/>
            </w:tcBorders>
          </w:tcPr>
          <w:p w14:paraId="1DB17210" w14:textId="77777777"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1.Go to localhost:4200.</w:t>
            </w:r>
          </w:p>
          <w:p w14:paraId="3B719186" w14:textId="77777777"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 xml:space="preserve">2.Click on Login link. </w:t>
            </w:r>
          </w:p>
          <w:p w14:paraId="0E5ADB34" w14:textId="4C0983D9"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4E982292"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4.Click on list of team button</w:t>
            </w:r>
          </w:p>
        </w:tc>
        <w:tc>
          <w:tcPr>
            <w:tcW w:w="1351" w:type="dxa"/>
            <w:tcBorders>
              <w:top w:val="single" w:sz="4" w:space="0" w:color="auto"/>
              <w:left w:val="single" w:sz="4" w:space="0" w:color="auto"/>
              <w:bottom w:val="single" w:sz="4" w:space="0" w:color="auto"/>
              <w:right w:val="single" w:sz="4" w:space="0" w:color="auto"/>
            </w:tcBorders>
          </w:tcPr>
          <w:p w14:paraId="3D731C39"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List of teams</w:t>
            </w:r>
          </w:p>
        </w:tc>
        <w:tc>
          <w:tcPr>
            <w:tcW w:w="1308" w:type="dxa"/>
            <w:tcBorders>
              <w:top w:val="single" w:sz="4" w:space="0" w:color="auto"/>
              <w:left w:val="single" w:sz="4" w:space="0" w:color="auto"/>
              <w:bottom w:val="single" w:sz="4" w:space="0" w:color="auto"/>
              <w:right w:val="single" w:sz="4" w:space="0" w:color="auto"/>
            </w:tcBorders>
          </w:tcPr>
          <w:p w14:paraId="040E80BD"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teams</w:t>
            </w:r>
          </w:p>
        </w:tc>
        <w:tc>
          <w:tcPr>
            <w:tcW w:w="1302" w:type="dxa"/>
            <w:tcBorders>
              <w:top w:val="single" w:sz="4" w:space="0" w:color="auto"/>
              <w:left w:val="single" w:sz="4" w:space="0" w:color="auto"/>
              <w:bottom w:val="single" w:sz="4" w:space="0" w:color="auto"/>
              <w:right w:val="single" w:sz="4" w:space="0" w:color="auto"/>
            </w:tcBorders>
          </w:tcPr>
          <w:p w14:paraId="3B6D97D2"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List of teams</w:t>
            </w:r>
          </w:p>
        </w:tc>
        <w:tc>
          <w:tcPr>
            <w:tcW w:w="928" w:type="dxa"/>
            <w:tcBorders>
              <w:top w:val="single" w:sz="4" w:space="0" w:color="auto"/>
              <w:left w:val="single" w:sz="4" w:space="0" w:color="auto"/>
              <w:bottom w:val="single" w:sz="4" w:space="0" w:color="auto"/>
              <w:right w:val="single" w:sz="4" w:space="0" w:color="auto"/>
            </w:tcBorders>
          </w:tcPr>
          <w:p w14:paraId="76661FDD"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r w:rsidR="00D72D3D" w:rsidRPr="00BD3B1B" w14:paraId="20CD1C41" w14:textId="77777777" w:rsidTr="00D72D3D">
        <w:trPr>
          <w:trHeight w:val="926"/>
        </w:trPr>
        <w:tc>
          <w:tcPr>
            <w:tcW w:w="743" w:type="dxa"/>
            <w:tcBorders>
              <w:top w:val="single" w:sz="4" w:space="0" w:color="auto"/>
              <w:left w:val="single" w:sz="4" w:space="0" w:color="auto"/>
              <w:bottom w:val="single" w:sz="4" w:space="0" w:color="auto"/>
              <w:right w:val="single" w:sz="4" w:space="0" w:color="auto"/>
            </w:tcBorders>
          </w:tcPr>
          <w:p w14:paraId="4D4F2236"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OC02</w:t>
            </w:r>
          </w:p>
        </w:tc>
        <w:tc>
          <w:tcPr>
            <w:tcW w:w="1227" w:type="dxa"/>
            <w:tcBorders>
              <w:top w:val="single" w:sz="4" w:space="0" w:color="auto"/>
              <w:left w:val="single" w:sz="4" w:space="0" w:color="auto"/>
              <w:bottom w:val="single" w:sz="4" w:space="0" w:color="auto"/>
              <w:right w:val="single" w:sz="4" w:space="0" w:color="auto"/>
            </w:tcBorders>
          </w:tcPr>
          <w:p w14:paraId="6FE05139"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Views the list of players registered for his team.</w:t>
            </w:r>
          </w:p>
        </w:tc>
        <w:tc>
          <w:tcPr>
            <w:tcW w:w="2046" w:type="dxa"/>
            <w:tcBorders>
              <w:top w:val="single" w:sz="4" w:space="0" w:color="auto"/>
              <w:left w:val="single" w:sz="4" w:space="0" w:color="auto"/>
              <w:bottom w:val="single" w:sz="4" w:space="0" w:color="auto"/>
              <w:right w:val="single" w:sz="4" w:space="0" w:color="auto"/>
            </w:tcBorders>
          </w:tcPr>
          <w:p w14:paraId="0B98EF39" w14:textId="57A0B9CC"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051E0666" w14:textId="49145023"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42952D85" w14:textId="5196929E"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70002C64"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4.Click on list of Player button</w:t>
            </w:r>
          </w:p>
        </w:tc>
        <w:tc>
          <w:tcPr>
            <w:tcW w:w="1351" w:type="dxa"/>
            <w:tcBorders>
              <w:top w:val="single" w:sz="4" w:space="0" w:color="auto"/>
              <w:left w:val="single" w:sz="4" w:space="0" w:color="auto"/>
              <w:bottom w:val="single" w:sz="4" w:space="0" w:color="auto"/>
              <w:right w:val="single" w:sz="4" w:space="0" w:color="auto"/>
            </w:tcBorders>
          </w:tcPr>
          <w:p w14:paraId="51B3F9CE"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List of players</w:t>
            </w:r>
          </w:p>
        </w:tc>
        <w:tc>
          <w:tcPr>
            <w:tcW w:w="1308" w:type="dxa"/>
            <w:tcBorders>
              <w:top w:val="single" w:sz="4" w:space="0" w:color="auto"/>
              <w:left w:val="single" w:sz="4" w:space="0" w:color="auto"/>
              <w:bottom w:val="single" w:sz="4" w:space="0" w:color="auto"/>
              <w:right w:val="single" w:sz="4" w:space="0" w:color="auto"/>
            </w:tcBorders>
          </w:tcPr>
          <w:p w14:paraId="008328E2"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players</w:t>
            </w:r>
          </w:p>
          <w:p w14:paraId="42C41FCC"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Viewed</w:t>
            </w:r>
          </w:p>
          <w:p w14:paraId="7904A9B4"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successfully</w:t>
            </w:r>
          </w:p>
        </w:tc>
        <w:tc>
          <w:tcPr>
            <w:tcW w:w="1302" w:type="dxa"/>
            <w:tcBorders>
              <w:top w:val="single" w:sz="4" w:space="0" w:color="auto"/>
              <w:left w:val="single" w:sz="4" w:space="0" w:color="auto"/>
              <w:bottom w:val="single" w:sz="4" w:space="0" w:color="auto"/>
              <w:right w:val="single" w:sz="4" w:space="0" w:color="auto"/>
            </w:tcBorders>
          </w:tcPr>
          <w:p w14:paraId="42EF4677"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players</w:t>
            </w:r>
          </w:p>
          <w:p w14:paraId="706F289B"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Viewed</w:t>
            </w:r>
          </w:p>
          <w:p w14:paraId="7375B94B"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successfully</w:t>
            </w:r>
          </w:p>
        </w:tc>
        <w:tc>
          <w:tcPr>
            <w:tcW w:w="928" w:type="dxa"/>
            <w:tcBorders>
              <w:top w:val="single" w:sz="4" w:space="0" w:color="auto"/>
              <w:left w:val="single" w:sz="4" w:space="0" w:color="auto"/>
              <w:bottom w:val="single" w:sz="4" w:space="0" w:color="auto"/>
              <w:right w:val="single" w:sz="4" w:space="0" w:color="auto"/>
            </w:tcBorders>
          </w:tcPr>
          <w:p w14:paraId="06525D2C"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r w:rsidR="00D72D3D" w:rsidRPr="00BD3B1B" w14:paraId="16F7E222" w14:textId="77777777" w:rsidTr="00D72D3D">
        <w:trPr>
          <w:trHeight w:val="368"/>
        </w:trPr>
        <w:tc>
          <w:tcPr>
            <w:tcW w:w="743" w:type="dxa"/>
            <w:tcBorders>
              <w:top w:val="single" w:sz="4" w:space="0" w:color="auto"/>
              <w:left w:val="single" w:sz="4" w:space="0" w:color="auto"/>
              <w:bottom w:val="single" w:sz="4" w:space="0" w:color="auto"/>
              <w:right w:val="single" w:sz="4" w:space="0" w:color="auto"/>
            </w:tcBorders>
          </w:tcPr>
          <w:p w14:paraId="77C1B716"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OC03</w:t>
            </w:r>
          </w:p>
        </w:tc>
        <w:tc>
          <w:tcPr>
            <w:tcW w:w="1227" w:type="dxa"/>
            <w:tcBorders>
              <w:top w:val="single" w:sz="4" w:space="0" w:color="auto"/>
              <w:left w:val="single" w:sz="4" w:space="0" w:color="auto"/>
              <w:bottom w:val="single" w:sz="4" w:space="0" w:color="auto"/>
              <w:right w:val="single" w:sz="4" w:space="0" w:color="auto"/>
            </w:tcBorders>
          </w:tcPr>
          <w:p w14:paraId="5D99C026"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 xml:space="preserve">Registered a team </w:t>
            </w:r>
          </w:p>
        </w:tc>
        <w:tc>
          <w:tcPr>
            <w:tcW w:w="2046" w:type="dxa"/>
            <w:tcBorders>
              <w:top w:val="single" w:sz="4" w:space="0" w:color="auto"/>
              <w:left w:val="single" w:sz="4" w:space="0" w:color="auto"/>
              <w:bottom w:val="single" w:sz="4" w:space="0" w:color="auto"/>
              <w:right w:val="single" w:sz="4" w:space="0" w:color="auto"/>
            </w:tcBorders>
          </w:tcPr>
          <w:p w14:paraId="6E6D6711" w14:textId="5A2F0D35"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7617DB47" w14:textId="2529F9DE"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2D82481D" w14:textId="2EF967FE"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7A153C53" w14:textId="77777777" w:rsidR="00D72D3D" w:rsidRPr="00BD3B1B" w:rsidRDefault="00D72D3D" w:rsidP="00BD3B1B">
            <w:pPr>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 xml:space="preserve">4.Register team </w:t>
            </w:r>
          </w:p>
        </w:tc>
        <w:tc>
          <w:tcPr>
            <w:tcW w:w="1351" w:type="dxa"/>
            <w:tcBorders>
              <w:top w:val="single" w:sz="4" w:space="0" w:color="auto"/>
              <w:left w:val="single" w:sz="4" w:space="0" w:color="auto"/>
              <w:bottom w:val="single" w:sz="4" w:space="0" w:color="auto"/>
              <w:right w:val="single" w:sz="4" w:space="0" w:color="auto"/>
            </w:tcBorders>
          </w:tcPr>
          <w:p w14:paraId="1BB83A69"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team_id,</w:t>
            </w:r>
          </w:p>
          <w:p w14:paraId="05A5842C"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team_name,</w:t>
            </w:r>
          </w:p>
          <w:p w14:paraId="39CC3E0A"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p>
        </w:tc>
        <w:tc>
          <w:tcPr>
            <w:tcW w:w="1308" w:type="dxa"/>
            <w:tcBorders>
              <w:top w:val="single" w:sz="4" w:space="0" w:color="auto"/>
              <w:left w:val="single" w:sz="4" w:space="0" w:color="auto"/>
              <w:bottom w:val="single" w:sz="4" w:space="0" w:color="auto"/>
              <w:right w:val="single" w:sz="4" w:space="0" w:color="auto"/>
            </w:tcBorders>
          </w:tcPr>
          <w:p w14:paraId="6B74C5FE"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Registered</w:t>
            </w:r>
          </w:p>
          <w:p w14:paraId="79DCA299"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 xml:space="preserve">Successfully  </w:t>
            </w:r>
          </w:p>
        </w:tc>
        <w:tc>
          <w:tcPr>
            <w:tcW w:w="1302" w:type="dxa"/>
            <w:tcBorders>
              <w:top w:val="single" w:sz="4" w:space="0" w:color="auto"/>
              <w:left w:val="single" w:sz="4" w:space="0" w:color="auto"/>
              <w:bottom w:val="single" w:sz="4" w:space="0" w:color="auto"/>
              <w:right w:val="single" w:sz="4" w:space="0" w:color="auto"/>
            </w:tcBorders>
          </w:tcPr>
          <w:p w14:paraId="2056B534"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Registered</w:t>
            </w:r>
          </w:p>
          <w:p w14:paraId="39725BD7"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 xml:space="preserve">Successfully  </w:t>
            </w:r>
          </w:p>
        </w:tc>
        <w:tc>
          <w:tcPr>
            <w:tcW w:w="928" w:type="dxa"/>
            <w:tcBorders>
              <w:top w:val="single" w:sz="4" w:space="0" w:color="auto"/>
              <w:left w:val="single" w:sz="4" w:space="0" w:color="auto"/>
              <w:bottom w:val="single" w:sz="4" w:space="0" w:color="auto"/>
              <w:right w:val="single" w:sz="4" w:space="0" w:color="auto"/>
            </w:tcBorders>
          </w:tcPr>
          <w:p w14:paraId="733A19AC"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r w:rsidR="00D72D3D" w:rsidRPr="00BD3B1B" w14:paraId="6FD14EEF" w14:textId="77777777" w:rsidTr="00D72D3D">
        <w:trPr>
          <w:trHeight w:val="368"/>
        </w:trPr>
        <w:tc>
          <w:tcPr>
            <w:tcW w:w="743" w:type="dxa"/>
            <w:tcBorders>
              <w:top w:val="single" w:sz="4" w:space="0" w:color="auto"/>
              <w:left w:val="single" w:sz="4" w:space="0" w:color="auto"/>
              <w:bottom w:val="single" w:sz="4" w:space="0" w:color="auto"/>
              <w:right w:val="single" w:sz="4" w:space="0" w:color="auto"/>
            </w:tcBorders>
          </w:tcPr>
          <w:p w14:paraId="3EAAF590"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OC04</w:t>
            </w:r>
          </w:p>
        </w:tc>
        <w:tc>
          <w:tcPr>
            <w:tcW w:w="1227" w:type="dxa"/>
            <w:tcBorders>
              <w:top w:val="single" w:sz="4" w:space="0" w:color="auto"/>
              <w:left w:val="single" w:sz="4" w:space="0" w:color="auto"/>
              <w:bottom w:val="single" w:sz="4" w:space="0" w:color="auto"/>
              <w:right w:val="single" w:sz="4" w:space="0" w:color="auto"/>
            </w:tcBorders>
          </w:tcPr>
          <w:p w14:paraId="3F9B6C88"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Edit Role of player</w:t>
            </w:r>
          </w:p>
        </w:tc>
        <w:tc>
          <w:tcPr>
            <w:tcW w:w="2046" w:type="dxa"/>
            <w:tcBorders>
              <w:top w:val="single" w:sz="4" w:space="0" w:color="auto"/>
              <w:left w:val="single" w:sz="4" w:space="0" w:color="auto"/>
              <w:bottom w:val="single" w:sz="4" w:space="0" w:color="auto"/>
              <w:right w:val="single" w:sz="4" w:space="0" w:color="auto"/>
            </w:tcBorders>
          </w:tcPr>
          <w:p w14:paraId="489F615E" w14:textId="246136C5"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25672353" w14:textId="4B5BAF8B" w:rsidR="00D72D3D" w:rsidRPr="00BD3B1B" w:rsidRDefault="00BD3B1B"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50554C9F" w14:textId="344E2732"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73695A62" w14:textId="77777777"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lastRenderedPageBreak/>
              <w:t>4. Click on list of player button</w:t>
            </w:r>
          </w:p>
          <w:p w14:paraId="2BBD591D" w14:textId="77777777"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 xml:space="preserve">5.Click on edit </w:t>
            </w:r>
          </w:p>
        </w:tc>
        <w:tc>
          <w:tcPr>
            <w:tcW w:w="1351" w:type="dxa"/>
            <w:tcBorders>
              <w:top w:val="single" w:sz="4" w:space="0" w:color="auto"/>
              <w:left w:val="single" w:sz="4" w:space="0" w:color="auto"/>
              <w:bottom w:val="single" w:sz="4" w:space="0" w:color="auto"/>
              <w:right w:val="single" w:sz="4" w:space="0" w:color="auto"/>
            </w:tcBorders>
          </w:tcPr>
          <w:p w14:paraId="1A107C96"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lastRenderedPageBreak/>
              <w:t>Player_id ,player_role</w:t>
            </w:r>
          </w:p>
        </w:tc>
        <w:tc>
          <w:tcPr>
            <w:tcW w:w="1308" w:type="dxa"/>
            <w:tcBorders>
              <w:top w:val="single" w:sz="4" w:space="0" w:color="auto"/>
              <w:left w:val="single" w:sz="4" w:space="0" w:color="auto"/>
              <w:bottom w:val="single" w:sz="4" w:space="0" w:color="auto"/>
              <w:right w:val="single" w:sz="4" w:space="0" w:color="auto"/>
            </w:tcBorders>
          </w:tcPr>
          <w:p w14:paraId="0588522C"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 xml:space="preserve">Edit Successfully </w:t>
            </w:r>
          </w:p>
        </w:tc>
        <w:tc>
          <w:tcPr>
            <w:tcW w:w="1302" w:type="dxa"/>
            <w:tcBorders>
              <w:top w:val="single" w:sz="4" w:space="0" w:color="auto"/>
              <w:left w:val="single" w:sz="4" w:space="0" w:color="auto"/>
              <w:bottom w:val="single" w:sz="4" w:space="0" w:color="auto"/>
              <w:right w:val="single" w:sz="4" w:space="0" w:color="auto"/>
            </w:tcBorders>
          </w:tcPr>
          <w:p w14:paraId="59C526FE"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Edit Successfully</w:t>
            </w:r>
          </w:p>
        </w:tc>
        <w:tc>
          <w:tcPr>
            <w:tcW w:w="928" w:type="dxa"/>
            <w:tcBorders>
              <w:top w:val="single" w:sz="4" w:space="0" w:color="auto"/>
              <w:left w:val="single" w:sz="4" w:space="0" w:color="auto"/>
              <w:bottom w:val="single" w:sz="4" w:space="0" w:color="auto"/>
              <w:right w:val="single" w:sz="4" w:space="0" w:color="auto"/>
            </w:tcBorders>
          </w:tcPr>
          <w:p w14:paraId="7B75C346"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r w:rsidR="00D72D3D" w:rsidRPr="00BD3B1B" w14:paraId="20BCD8A9" w14:textId="77777777" w:rsidTr="00D72D3D">
        <w:trPr>
          <w:trHeight w:val="368"/>
        </w:trPr>
        <w:tc>
          <w:tcPr>
            <w:tcW w:w="743" w:type="dxa"/>
            <w:tcBorders>
              <w:top w:val="single" w:sz="4" w:space="0" w:color="auto"/>
              <w:left w:val="single" w:sz="4" w:space="0" w:color="auto"/>
              <w:bottom w:val="single" w:sz="4" w:space="0" w:color="auto"/>
              <w:right w:val="single" w:sz="4" w:space="0" w:color="auto"/>
            </w:tcBorders>
          </w:tcPr>
          <w:p w14:paraId="4BCE266D"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OC05</w:t>
            </w:r>
          </w:p>
        </w:tc>
        <w:tc>
          <w:tcPr>
            <w:tcW w:w="1227" w:type="dxa"/>
            <w:tcBorders>
              <w:top w:val="single" w:sz="4" w:space="0" w:color="auto"/>
              <w:left w:val="single" w:sz="4" w:space="0" w:color="auto"/>
              <w:bottom w:val="single" w:sz="4" w:space="0" w:color="auto"/>
              <w:right w:val="single" w:sz="4" w:space="0" w:color="auto"/>
            </w:tcBorders>
          </w:tcPr>
          <w:p w14:paraId="3EA50A53"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Delete player</w:t>
            </w:r>
          </w:p>
        </w:tc>
        <w:tc>
          <w:tcPr>
            <w:tcW w:w="2046" w:type="dxa"/>
            <w:tcBorders>
              <w:top w:val="single" w:sz="4" w:space="0" w:color="auto"/>
              <w:left w:val="single" w:sz="4" w:space="0" w:color="auto"/>
              <w:bottom w:val="single" w:sz="4" w:space="0" w:color="auto"/>
              <w:right w:val="single" w:sz="4" w:space="0" w:color="auto"/>
            </w:tcBorders>
          </w:tcPr>
          <w:p w14:paraId="5C89ED1D" w14:textId="77777777"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 to localhost: 4200.</w:t>
            </w:r>
          </w:p>
          <w:p w14:paraId="325A5F02" w14:textId="77777777"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 xml:space="preserve">2. Click on Login link. </w:t>
            </w:r>
          </w:p>
          <w:p w14:paraId="010FFA9B" w14:textId="3A1D1D2B"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5D0DC999" w14:textId="77777777"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4. Click on list of player button</w:t>
            </w:r>
          </w:p>
          <w:p w14:paraId="74FBE2BF" w14:textId="77777777" w:rsidR="00D72D3D" w:rsidRPr="00BD3B1B" w:rsidRDefault="00D72D3D" w:rsidP="00BD3B1B">
            <w:pPr>
              <w:spacing w:line="360" w:lineRule="auto"/>
              <w:ind w:right="1"/>
              <w:jc w:val="left"/>
              <w:rPr>
                <w:rFonts w:asciiTheme="minorHAnsi" w:hAnsiTheme="minorHAnsi" w:cstheme="minorHAnsi"/>
                <w:sz w:val="22"/>
                <w:szCs w:val="22"/>
              </w:rPr>
            </w:pPr>
            <w:r w:rsidRPr="00BD3B1B">
              <w:rPr>
                <w:rFonts w:asciiTheme="minorHAnsi" w:hAnsiTheme="minorHAnsi" w:cstheme="minorHAnsi"/>
                <w:sz w:val="22"/>
                <w:szCs w:val="22"/>
              </w:rPr>
              <w:t>5.Click on Delete</w:t>
            </w:r>
          </w:p>
        </w:tc>
        <w:tc>
          <w:tcPr>
            <w:tcW w:w="1351" w:type="dxa"/>
            <w:tcBorders>
              <w:top w:val="single" w:sz="4" w:space="0" w:color="auto"/>
              <w:left w:val="single" w:sz="4" w:space="0" w:color="auto"/>
              <w:bottom w:val="single" w:sz="4" w:space="0" w:color="auto"/>
              <w:right w:val="single" w:sz="4" w:space="0" w:color="auto"/>
            </w:tcBorders>
          </w:tcPr>
          <w:p w14:paraId="7E36C1D4"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 xml:space="preserve">Player list </w:t>
            </w:r>
          </w:p>
        </w:tc>
        <w:tc>
          <w:tcPr>
            <w:tcW w:w="1308" w:type="dxa"/>
            <w:tcBorders>
              <w:top w:val="single" w:sz="4" w:space="0" w:color="auto"/>
              <w:left w:val="single" w:sz="4" w:space="0" w:color="auto"/>
              <w:bottom w:val="single" w:sz="4" w:space="0" w:color="auto"/>
              <w:right w:val="single" w:sz="4" w:space="0" w:color="auto"/>
            </w:tcBorders>
          </w:tcPr>
          <w:p w14:paraId="15B6D961"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Delete Successfully</w:t>
            </w:r>
          </w:p>
        </w:tc>
        <w:tc>
          <w:tcPr>
            <w:tcW w:w="1302" w:type="dxa"/>
            <w:tcBorders>
              <w:top w:val="single" w:sz="4" w:space="0" w:color="auto"/>
              <w:left w:val="single" w:sz="4" w:space="0" w:color="auto"/>
              <w:bottom w:val="single" w:sz="4" w:space="0" w:color="auto"/>
              <w:right w:val="single" w:sz="4" w:space="0" w:color="auto"/>
            </w:tcBorders>
          </w:tcPr>
          <w:p w14:paraId="22BE1F5A"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Delete Successfully</w:t>
            </w:r>
          </w:p>
        </w:tc>
        <w:tc>
          <w:tcPr>
            <w:tcW w:w="928" w:type="dxa"/>
            <w:tcBorders>
              <w:top w:val="single" w:sz="4" w:space="0" w:color="auto"/>
              <w:left w:val="single" w:sz="4" w:space="0" w:color="auto"/>
              <w:bottom w:val="single" w:sz="4" w:space="0" w:color="auto"/>
              <w:right w:val="single" w:sz="4" w:space="0" w:color="auto"/>
            </w:tcBorders>
          </w:tcPr>
          <w:p w14:paraId="72C5939D" w14:textId="77777777" w:rsidR="00D72D3D" w:rsidRPr="00BD3B1B" w:rsidRDefault="00D72D3D" w:rsidP="00BD3B1B">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bl>
    <w:p w14:paraId="07D09128" w14:textId="77777777" w:rsidR="00D72D3D" w:rsidRPr="00BD3B1B" w:rsidRDefault="00D72D3D" w:rsidP="00D72D3D">
      <w:pPr>
        <w:jc w:val="left"/>
        <w:rPr>
          <w:rFonts w:asciiTheme="minorHAnsi" w:hAnsiTheme="minorHAnsi" w:cstheme="minorHAnsi"/>
          <w:sz w:val="22"/>
          <w:szCs w:val="22"/>
        </w:rPr>
      </w:pPr>
    </w:p>
    <w:p w14:paraId="675D6320" w14:textId="2DE12981" w:rsidR="00D72D3D" w:rsidRPr="00BD3B1B" w:rsidRDefault="00D72D3D" w:rsidP="00D72D3D">
      <w:pPr>
        <w:jc w:val="left"/>
        <w:rPr>
          <w:rFonts w:asciiTheme="minorHAnsi" w:hAnsiTheme="minorHAnsi" w:cstheme="minorHAnsi"/>
          <w:sz w:val="22"/>
          <w:szCs w:val="22"/>
        </w:rPr>
      </w:pPr>
    </w:p>
    <w:p w14:paraId="3201F954" w14:textId="3E49BE3F" w:rsidR="00D72D3D" w:rsidRPr="00BD3B1B" w:rsidRDefault="00D72D3D" w:rsidP="00D72D3D">
      <w:pPr>
        <w:pStyle w:val="Notebodycopy"/>
        <w:jc w:val="left"/>
        <w:rPr>
          <w:rFonts w:asciiTheme="minorHAnsi" w:hAnsiTheme="minorHAnsi" w:cstheme="minorHAnsi"/>
          <w:sz w:val="22"/>
          <w:szCs w:val="22"/>
        </w:rPr>
      </w:pPr>
    </w:p>
    <w:p w14:paraId="2E144676" w14:textId="631F05B7" w:rsidR="00D72D3D" w:rsidRPr="00BD3B1B" w:rsidRDefault="00D72D3D" w:rsidP="00D72D3D">
      <w:pPr>
        <w:pStyle w:val="Notebodycopy"/>
        <w:jc w:val="left"/>
        <w:rPr>
          <w:rFonts w:asciiTheme="minorHAnsi" w:hAnsiTheme="minorHAnsi" w:cstheme="minorHAnsi"/>
          <w:sz w:val="22"/>
          <w:szCs w:val="22"/>
        </w:rPr>
      </w:pPr>
    </w:p>
    <w:p w14:paraId="382B2029" w14:textId="6C498684" w:rsidR="00D72D3D" w:rsidRPr="00BD3B1B" w:rsidRDefault="00D72D3D" w:rsidP="00D72D3D">
      <w:pPr>
        <w:pStyle w:val="Notebodycopy"/>
        <w:jc w:val="left"/>
        <w:rPr>
          <w:rFonts w:asciiTheme="minorHAnsi" w:hAnsiTheme="minorHAnsi" w:cstheme="minorHAnsi"/>
          <w:sz w:val="22"/>
          <w:szCs w:val="22"/>
        </w:rPr>
      </w:pPr>
    </w:p>
    <w:p w14:paraId="5BBA69CA" w14:textId="7993D2B9" w:rsidR="00D72D3D" w:rsidRDefault="00D72D3D" w:rsidP="00D72D3D">
      <w:pPr>
        <w:pStyle w:val="Notebodycopy"/>
        <w:jc w:val="left"/>
        <w:rPr>
          <w:rFonts w:asciiTheme="minorHAnsi" w:hAnsiTheme="minorHAnsi" w:cstheme="minorHAnsi"/>
          <w:sz w:val="22"/>
          <w:szCs w:val="22"/>
        </w:rPr>
      </w:pPr>
    </w:p>
    <w:p w14:paraId="3707F240" w14:textId="0A1E02D5" w:rsidR="00BD3B1B" w:rsidRDefault="00BD3B1B" w:rsidP="00D72D3D">
      <w:pPr>
        <w:pStyle w:val="Notebodycopy"/>
        <w:jc w:val="left"/>
        <w:rPr>
          <w:rFonts w:asciiTheme="minorHAnsi" w:hAnsiTheme="minorHAnsi" w:cstheme="minorHAnsi"/>
          <w:sz w:val="22"/>
          <w:szCs w:val="22"/>
        </w:rPr>
      </w:pPr>
    </w:p>
    <w:p w14:paraId="3C5F5FD3" w14:textId="113D50E2" w:rsidR="00BD3B1B" w:rsidRDefault="00BD3B1B" w:rsidP="00D72D3D">
      <w:pPr>
        <w:pStyle w:val="Notebodycopy"/>
        <w:jc w:val="left"/>
        <w:rPr>
          <w:rFonts w:asciiTheme="minorHAnsi" w:hAnsiTheme="minorHAnsi" w:cstheme="minorHAnsi"/>
          <w:sz w:val="22"/>
          <w:szCs w:val="22"/>
        </w:rPr>
      </w:pPr>
    </w:p>
    <w:p w14:paraId="78549609" w14:textId="4766DB9D" w:rsidR="00BD3B1B" w:rsidRDefault="00BD3B1B" w:rsidP="00D72D3D">
      <w:pPr>
        <w:pStyle w:val="Notebodycopy"/>
        <w:jc w:val="left"/>
        <w:rPr>
          <w:rFonts w:asciiTheme="minorHAnsi" w:hAnsiTheme="minorHAnsi" w:cstheme="minorHAnsi"/>
          <w:sz w:val="22"/>
          <w:szCs w:val="22"/>
        </w:rPr>
      </w:pPr>
    </w:p>
    <w:p w14:paraId="5003F558" w14:textId="62D100BC" w:rsidR="00BD3B1B" w:rsidRDefault="00BD3B1B" w:rsidP="00D72D3D">
      <w:pPr>
        <w:pStyle w:val="Notebodycopy"/>
        <w:jc w:val="left"/>
        <w:rPr>
          <w:rFonts w:asciiTheme="minorHAnsi" w:hAnsiTheme="minorHAnsi" w:cstheme="minorHAnsi"/>
          <w:sz w:val="22"/>
          <w:szCs w:val="22"/>
        </w:rPr>
      </w:pPr>
    </w:p>
    <w:p w14:paraId="07161247" w14:textId="241AF528" w:rsidR="00BD3B1B" w:rsidRDefault="00BD3B1B" w:rsidP="00D72D3D">
      <w:pPr>
        <w:pStyle w:val="Notebodycopy"/>
        <w:jc w:val="left"/>
        <w:rPr>
          <w:rFonts w:asciiTheme="minorHAnsi" w:hAnsiTheme="minorHAnsi" w:cstheme="minorHAnsi"/>
          <w:sz w:val="22"/>
          <w:szCs w:val="22"/>
        </w:rPr>
      </w:pPr>
    </w:p>
    <w:p w14:paraId="393BB40F" w14:textId="6B983F95" w:rsidR="00BD3B1B" w:rsidRDefault="00BD3B1B" w:rsidP="00D72D3D">
      <w:pPr>
        <w:pStyle w:val="Notebodycopy"/>
        <w:jc w:val="left"/>
        <w:rPr>
          <w:rFonts w:asciiTheme="minorHAnsi" w:hAnsiTheme="minorHAnsi" w:cstheme="minorHAnsi"/>
          <w:sz w:val="22"/>
          <w:szCs w:val="22"/>
        </w:rPr>
      </w:pPr>
    </w:p>
    <w:p w14:paraId="4ACC1E31" w14:textId="549119EA" w:rsidR="00BD3B1B" w:rsidRDefault="00BD3B1B" w:rsidP="00D72D3D">
      <w:pPr>
        <w:pStyle w:val="Notebodycopy"/>
        <w:jc w:val="left"/>
        <w:rPr>
          <w:rFonts w:asciiTheme="minorHAnsi" w:hAnsiTheme="minorHAnsi" w:cstheme="minorHAnsi"/>
          <w:sz w:val="22"/>
          <w:szCs w:val="22"/>
        </w:rPr>
      </w:pPr>
    </w:p>
    <w:p w14:paraId="5D9C0ED5" w14:textId="5BF0C438" w:rsidR="00BD3B1B" w:rsidRDefault="00BD3B1B" w:rsidP="00D72D3D">
      <w:pPr>
        <w:pStyle w:val="Notebodycopy"/>
        <w:jc w:val="left"/>
        <w:rPr>
          <w:rFonts w:asciiTheme="minorHAnsi" w:hAnsiTheme="minorHAnsi" w:cstheme="minorHAnsi"/>
          <w:sz w:val="22"/>
          <w:szCs w:val="22"/>
        </w:rPr>
      </w:pPr>
    </w:p>
    <w:p w14:paraId="3EA471F5" w14:textId="4267DDCE" w:rsidR="00BD3B1B" w:rsidRDefault="00BD3B1B" w:rsidP="00D72D3D">
      <w:pPr>
        <w:pStyle w:val="Notebodycopy"/>
        <w:jc w:val="left"/>
        <w:rPr>
          <w:rFonts w:asciiTheme="minorHAnsi" w:hAnsiTheme="minorHAnsi" w:cstheme="minorHAnsi"/>
          <w:sz w:val="22"/>
          <w:szCs w:val="22"/>
        </w:rPr>
      </w:pPr>
    </w:p>
    <w:p w14:paraId="25B507BF" w14:textId="380E7CBA" w:rsidR="00BD3B1B" w:rsidRDefault="00BD3B1B" w:rsidP="00D72D3D">
      <w:pPr>
        <w:pStyle w:val="Notebodycopy"/>
        <w:jc w:val="left"/>
        <w:rPr>
          <w:rFonts w:asciiTheme="minorHAnsi" w:hAnsiTheme="minorHAnsi" w:cstheme="minorHAnsi"/>
          <w:sz w:val="22"/>
          <w:szCs w:val="22"/>
        </w:rPr>
      </w:pPr>
    </w:p>
    <w:p w14:paraId="1ED3BDB2" w14:textId="1C33F962" w:rsidR="00BD3B1B" w:rsidRDefault="00BD3B1B" w:rsidP="00D72D3D">
      <w:pPr>
        <w:pStyle w:val="Notebodycopy"/>
        <w:jc w:val="left"/>
        <w:rPr>
          <w:rFonts w:asciiTheme="minorHAnsi" w:hAnsiTheme="minorHAnsi" w:cstheme="minorHAnsi"/>
          <w:sz w:val="22"/>
          <w:szCs w:val="22"/>
        </w:rPr>
      </w:pPr>
    </w:p>
    <w:p w14:paraId="10F2D90E" w14:textId="11DEC754" w:rsidR="00BD3B1B" w:rsidRDefault="00BD3B1B" w:rsidP="00D72D3D">
      <w:pPr>
        <w:pStyle w:val="Notebodycopy"/>
        <w:jc w:val="left"/>
        <w:rPr>
          <w:rFonts w:asciiTheme="minorHAnsi" w:hAnsiTheme="minorHAnsi" w:cstheme="minorHAnsi"/>
          <w:sz w:val="22"/>
          <w:szCs w:val="22"/>
        </w:rPr>
      </w:pPr>
    </w:p>
    <w:p w14:paraId="2A919F2F" w14:textId="6738F2FB" w:rsidR="00BD3B1B" w:rsidRDefault="00BD3B1B" w:rsidP="00D72D3D">
      <w:pPr>
        <w:pStyle w:val="Notebodycopy"/>
        <w:jc w:val="left"/>
        <w:rPr>
          <w:rFonts w:asciiTheme="minorHAnsi" w:hAnsiTheme="minorHAnsi" w:cstheme="minorHAnsi"/>
          <w:sz w:val="22"/>
          <w:szCs w:val="22"/>
        </w:rPr>
      </w:pPr>
    </w:p>
    <w:p w14:paraId="0ECE806C" w14:textId="2A55010A" w:rsidR="00BD3B1B" w:rsidRDefault="00BD3B1B" w:rsidP="00D72D3D">
      <w:pPr>
        <w:pStyle w:val="Notebodycopy"/>
        <w:jc w:val="left"/>
        <w:rPr>
          <w:rFonts w:asciiTheme="minorHAnsi" w:hAnsiTheme="minorHAnsi" w:cstheme="minorHAnsi"/>
          <w:sz w:val="22"/>
          <w:szCs w:val="22"/>
        </w:rPr>
      </w:pPr>
    </w:p>
    <w:p w14:paraId="1A15AF82" w14:textId="325895B2" w:rsidR="00BD3B1B" w:rsidRDefault="00BD3B1B" w:rsidP="00D72D3D">
      <w:pPr>
        <w:pStyle w:val="Notebodycopy"/>
        <w:jc w:val="left"/>
        <w:rPr>
          <w:rFonts w:asciiTheme="minorHAnsi" w:hAnsiTheme="minorHAnsi" w:cstheme="minorHAnsi"/>
          <w:sz w:val="22"/>
          <w:szCs w:val="22"/>
        </w:rPr>
      </w:pPr>
    </w:p>
    <w:p w14:paraId="4F352FA7" w14:textId="483263BC" w:rsidR="00BD3B1B" w:rsidRDefault="00BD3B1B" w:rsidP="00D72D3D">
      <w:pPr>
        <w:jc w:val="left"/>
        <w:rPr>
          <w:rFonts w:asciiTheme="minorHAnsi" w:hAnsiTheme="minorHAnsi" w:cstheme="minorHAnsi"/>
          <w:sz w:val="22"/>
          <w:szCs w:val="22"/>
        </w:rPr>
      </w:pPr>
      <w:bookmarkStart w:id="4" w:name="_GoBack"/>
      <w:bookmarkEnd w:id="4"/>
    </w:p>
    <w:p w14:paraId="04B0BA4A" w14:textId="62BC688C" w:rsidR="00D72D3D" w:rsidRPr="00BD3B1B" w:rsidRDefault="00D72D3D" w:rsidP="00BD3B1B">
      <w:pPr>
        <w:pStyle w:val="ListParagraph"/>
        <w:numPr>
          <w:ilvl w:val="0"/>
          <w:numId w:val="6"/>
        </w:numPr>
        <w:rPr>
          <w:rFonts w:cstheme="minorHAnsi"/>
        </w:rPr>
      </w:pPr>
      <w:r w:rsidRPr="00BD3B1B">
        <w:rPr>
          <w:rFonts w:cstheme="minorHAnsi"/>
        </w:rPr>
        <w:lastRenderedPageBreak/>
        <w:t>Test case for Admin:</w:t>
      </w:r>
    </w:p>
    <w:tbl>
      <w:tblPr>
        <w:tblStyle w:val="TableGrid"/>
        <w:tblpPr w:leftFromText="180" w:rightFromText="180" w:vertAnchor="page" w:horzAnchor="margin" w:tblpY="2205"/>
        <w:tblW w:w="9016" w:type="dxa"/>
        <w:tblLook w:val="04A0" w:firstRow="1" w:lastRow="0" w:firstColumn="1" w:lastColumn="0" w:noHBand="0" w:noVBand="1"/>
      </w:tblPr>
      <w:tblGrid>
        <w:gridCol w:w="788"/>
        <w:gridCol w:w="1362"/>
        <w:gridCol w:w="1792"/>
        <w:gridCol w:w="1343"/>
        <w:gridCol w:w="1417"/>
        <w:gridCol w:w="1284"/>
        <w:gridCol w:w="1030"/>
      </w:tblGrid>
      <w:tr w:rsidR="00D72D3D" w:rsidRPr="00BD3B1B" w14:paraId="13EDD6CE" w14:textId="77777777" w:rsidTr="00BD3B1B">
        <w:trPr>
          <w:trHeight w:val="465"/>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E75F6F" w14:textId="77777777" w:rsidR="00D72D3D" w:rsidRPr="00BD3B1B" w:rsidRDefault="00D72D3D" w:rsidP="00D72D3D">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Case ID</w:t>
            </w:r>
          </w:p>
        </w:tc>
        <w:tc>
          <w:tcPr>
            <w:tcW w:w="13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44E1CA" w14:textId="77777777" w:rsidR="00D72D3D" w:rsidRPr="00BD3B1B" w:rsidRDefault="00D72D3D" w:rsidP="00D72D3D">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Scenario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14:paraId="1296F2A1" w14:textId="77777777" w:rsidR="00D72D3D" w:rsidRPr="00BD3B1B" w:rsidRDefault="00D72D3D" w:rsidP="00D72D3D">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Steps</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6C1B6" w14:textId="77777777" w:rsidR="00D72D3D" w:rsidRPr="00BD3B1B" w:rsidRDefault="00D72D3D" w:rsidP="00D72D3D">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Test Data</w:t>
            </w:r>
          </w:p>
        </w:tc>
        <w:tc>
          <w:tcPr>
            <w:tcW w:w="141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237F1" w14:textId="77777777" w:rsidR="00D72D3D" w:rsidRPr="00BD3B1B" w:rsidRDefault="00D72D3D" w:rsidP="00D72D3D">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Expected Result</w:t>
            </w:r>
          </w:p>
        </w:tc>
        <w:tc>
          <w:tcPr>
            <w:tcW w:w="12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48BD58" w14:textId="77777777" w:rsidR="00D72D3D" w:rsidRPr="00BD3B1B" w:rsidRDefault="00D72D3D" w:rsidP="00D72D3D">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Actual Result</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949390" w14:textId="77777777" w:rsidR="00D72D3D" w:rsidRPr="00BD3B1B" w:rsidRDefault="00D72D3D" w:rsidP="00D72D3D">
            <w:pPr>
              <w:tabs>
                <w:tab w:val="left" w:pos="1020"/>
              </w:tabs>
              <w:spacing w:line="360" w:lineRule="auto"/>
              <w:jc w:val="left"/>
              <w:rPr>
                <w:rFonts w:asciiTheme="minorHAnsi" w:hAnsiTheme="minorHAnsi" w:cstheme="minorHAnsi"/>
                <w:b/>
                <w:sz w:val="22"/>
                <w:szCs w:val="22"/>
              </w:rPr>
            </w:pPr>
            <w:r w:rsidRPr="00BD3B1B">
              <w:rPr>
                <w:rFonts w:asciiTheme="minorHAnsi" w:hAnsiTheme="minorHAnsi" w:cstheme="minorHAnsi"/>
                <w:b/>
                <w:sz w:val="22"/>
                <w:szCs w:val="22"/>
              </w:rPr>
              <w:t>Pass/Fail</w:t>
            </w:r>
          </w:p>
        </w:tc>
      </w:tr>
      <w:tr w:rsidR="00D72D3D" w:rsidRPr="00BD3B1B" w14:paraId="6B095997" w14:textId="77777777" w:rsidTr="00D72D3D">
        <w:trPr>
          <w:trHeight w:val="553"/>
        </w:trPr>
        <w:tc>
          <w:tcPr>
            <w:tcW w:w="790" w:type="dxa"/>
            <w:tcBorders>
              <w:top w:val="single" w:sz="4" w:space="0" w:color="auto"/>
              <w:left w:val="single" w:sz="4" w:space="0" w:color="auto"/>
              <w:bottom w:val="single" w:sz="4" w:space="0" w:color="auto"/>
              <w:right w:val="single" w:sz="4" w:space="0" w:color="auto"/>
            </w:tcBorders>
          </w:tcPr>
          <w:p w14:paraId="5714CD17"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AC01</w:t>
            </w:r>
          </w:p>
          <w:p w14:paraId="540CC1D2"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p>
        </w:tc>
        <w:tc>
          <w:tcPr>
            <w:tcW w:w="1365" w:type="dxa"/>
            <w:tcBorders>
              <w:top w:val="single" w:sz="4" w:space="0" w:color="auto"/>
              <w:left w:val="single" w:sz="4" w:space="0" w:color="auto"/>
              <w:bottom w:val="single" w:sz="4" w:space="0" w:color="auto"/>
              <w:right w:val="single" w:sz="4" w:space="0" w:color="auto"/>
            </w:tcBorders>
          </w:tcPr>
          <w:p w14:paraId="087486A9"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View All registered user</w:t>
            </w:r>
          </w:p>
        </w:tc>
        <w:tc>
          <w:tcPr>
            <w:tcW w:w="1800" w:type="dxa"/>
            <w:tcBorders>
              <w:top w:val="single" w:sz="4" w:space="0" w:color="auto"/>
              <w:left w:val="single" w:sz="4" w:space="0" w:color="auto"/>
              <w:bottom w:val="single" w:sz="4" w:space="0" w:color="auto"/>
              <w:right w:val="single" w:sz="4" w:space="0" w:color="auto"/>
            </w:tcBorders>
          </w:tcPr>
          <w:p w14:paraId="795EAE0C" w14:textId="4147C3F7" w:rsidR="00D72D3D" w:rsidRPr="00BD3B1B" w:rsidRDefault="00BD3B1B"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40480C74" w14:textId="19C4817D" w:rsidR="00D72D3D" w:rsidRPr="00BD3B1B" w:rsidRDefault="00BD3B1B"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0E045961" w14:textId="5252A1E0" w:rsidR="00D72D3D" w:rsidRPr="00BD3B1B" w:rsidRDefault="00D72D3D" w:rsidP="00BD3B1B">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57E58D11"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4. Click on user list</w:t>
            </w:r>
          </w:p>
        </w:tc>
        <w:tc>
          <w:tcPr>
            <w:tcW w:w="1350" w:type="dxa"/>
            <w:tcBorders>
              <w:top w:val="single" w:sz="4" w:space="0" w:color="auto"/>
              <w:left w:val="single" w:sz="4" w:space="0" w:color="auto"/>
              <w:bottom w:val="single" w:sz="4" w:space="0" w:color="auto"/>
              <w:right w:val="single" w:sz="4" w:space="0" w:color="auto"/>
            </w:tcBorders>
          </w:tcPr>
          <w:p w14:paraId="1C61B32C"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List of user</w:t>
            </w:r>
          </w:p>
        </w:tc>
        <w:tc>
          <w:tcPr>
            <w:tcW w:w="1419" w:type="dxa"/>
            <w:tcBorders>
              <w:top w:val="single" w:sz="4" w:space="0" w:color="auto"/>
              <w:left w:val="single" w:sz="4" w:space="0" w:color="auto"/>
              <w:bottom w:val="single" w:sz="4" w:space="0" w:color="auto"/>
              <w:right w:val="single" w:sz="4" w:space="0" w:color="auto"/>
            </w:tcBorders>
          </w:tcPr>
          <w:p w14:paraId="6B236B56" w14:textId="77777777" w:rsidR="00D72D3D" w:rsidRPr="00BD3B1B" w:rsidRDefault="00D72D3D" w:rsidP="00D72D3D">
            <w:pPr>
              <w:tabs>
                <w:tab w:val="left" w:pos="1020"/>
              </w:tabs>
              <w:spacing w:line="276"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users</w:t>
            </w:r>
          </w:p>
          <w:p w14:paraId="48D99F9A"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p>
        </w:tc>
        <w:tc>
          <w:tcPr>
            <w:tcW w:w="1262" w:type="dxa"/>
            <w:tcBorders>
              <w:top w:val="single" w:sz="4" w:space="0" w:color="auto"/>
              <w:left w:val="single" w:sz="4" w:space="0" w:color="auto"/>
              <w:bottom w:val="single" w:sz="4" w:space="0" w:color="auto"/>
              <w:right w:val="single" w:sz="4" w:space="0" w:color="auto"/>
            </w:tcBorders>
          </w:tcPr>
          <w:p w14:paraId="5FCCBD5F" w14:textId="77777777" w:rsidR="00D72D3D" w:rsidRPr="00BD3B1B" w:rsidRDefault="00D72D3D" w:rsidP="00D72D3D">
            <w:pPr>
              <w:tabs>
                <w:tab w:val="left" w:pos="1020"/>
              </w:tabs>
              <w:spacing w:line="276"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users</w:t>
            </w:r>
          </w:p>
          <w:p w14:paraId="4C89CAF7"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p>
        </w:tc>
        <w:tc>
          <w:tcPr>
            <w:tcW w:w="1030" w:type="dxa"/>
            <w:tcBorders>
              <w:top w:val="single" w:sz="4" w:space="0" w:color="auto"/>
              <w:left w:val="single" w:sz="4" w:space="0" w:color="auto"/>
              <w:bottom w:val="single" w:sz="4" w:space="0" w:color="auto"/>
              <w:right w:val="single" w:sz="4" w:space="0" w:color="auto"/>
            </w:tcBorders>
          </w:tcPr>
          <w:p w14:paraId="5D3C3D52"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r w:rsidR="00D72D3D" w:rsidRPr="00BD3B1B" w14:paraId="7E56DA01" w14:textId="77777777" w:rsidTr="00D72D3D">
        <w:trPr>
          <w:trHeight w:val="1412"/>
        </w:trPr>
        <w:tc>
          <w:tcPr>
            <w:tcW w:w="790" w:type="dxa"/>
            <w:tcBorders>
              <w:top w:val="single" w:sz="4" w:space="0" w:color="auto"/>
              <w:left w:val="single" w:sz="4" w:space="0" w:color="auto"/>
              <w:bottom w:val="single" w:sz="4" w:space="0" w:color="auto"/>
              <w:right w:val="single" w:sz="4" w:space="0" w:color="auto"/>
            </w:tcBorders>
          </w:tcPr>
          <w:p w14:paraId="14692372"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AC02</w:t>
            </w:r>
          </w:p>
        </w:tc>
        <w:tc>
          <w:tcPr>
            <w:tcW w:w="1365" w:type="dxa"/>
            <w:tcBorders>
              <w:top w:val="single" w:sz="4" w:space="0" w:color="auto"/>
              <w:left w:val="single" w:sz="4" w:space="0" w:color="auto"/>
              <w:bottom w:val="single" w:sz="4" w:space="0" w:color="auto"/>
              <w:right w:val="single" w:sz="4" w:space="0" w:color="auto"/>
            </w:tcBorders>
          </w:tcPr>
          <w:p w14:paraId="208195B2"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View All registered team</w:t>
            </w:r>
          </w:p>
        </w:tc>
        <w:tc>
          <w:tcPr>
            <w:tcW w:w="1800" w:type="dxa"/>
            <w:tcBorders>
              <w:top w:val="single" w:sz="4" w:space="0" w:color="auto"/>
              <w:left w:val="single" w:sz="4" w:space="0" w:color="auto"/>
              <w:bottom w:val="single" w:sz="4" w:space="0" w:color="auto"/>
              <w:right w:val="single" w:sz="4" w:space="0" w:color="auto"/>
            </w:tcBorders>
          </w:tcPr>
          <w:p w14:paraId="265899DE" w14:textId="2B248863" w:rsidR="00D72D3D" w:rsidRPr="00BD3B1B" w:rsidRDefault="00BD3B1B"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3013A913" w14:textId="5AABD3D6" w:rsidR="00D72D3D" w:rsidRPr="00BD3B1B" w:rsidRDefault="00BD3B1B"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1BD74438" w14:textId="65624DFB" w:rsidR="00D72D3D" w:rsidRPr="00BD3B1B" w:rsidRDefault="00D72D3D" w:rsidP="00BD3B1B">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2C60D902"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4. Click on team list</w:t>
            </w:r>
          </w:p>
        </w:tc>
        <w:tc>
          <w:tcPr>
            <w:tcW w:w="1350" w:type="dxa"/>
            <w:tcBorders>
              <w:top w:val="single" w:sz="4" w:space="0" w:color="auto"/>
              <w:left w:val="single" w:sz="4" w:space="0" w:color="auto"/>
              <w:bottom w:val="single" w:sz="4" w:space="0" w:color="auto"/>
              <w:right w:val="single" w:sz="4" w:space="0" w:color="auto"/>
            </w:tcBorders>
          </w:tcPr>
          <w:p w14:paraId="1A71F234"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List of team</w:t>
            </w:r>
          </w:p>
        </w:tc>
        <w:tc>
          <w:tcPr>
            <w:tcW w:w="1419" w:type="dxa"/>
            <w:tcBorders>
              <w:top w:val="single" w:sz="4" w:space="0" w:color="auto"/>
              <w:left w:val="single" w:sz="4" w:space="0" w:color="auto"/>
              <w:bottom w:val="single" w:sz="4" w:space="0" w:color="auto"/>
              <w:right w:val="single" w:sz="4" w:space="0" w:color="auto"/>
            </w:tcBorders>
          </w:tcPr>
          <w:p w14:paraId="20656B84" w14:textId="77777777" w:rsidR="00D72D3D" w:rsidRPr="00BD3B1B" w:rsidRDefault="00D72D3D" w:rsidP="00D72D3D">
            <w:pPr>
              <w:tabs>
                <w:tab w:val="left" w:pos="1020"/>
              </w:tabs>
              <w:spacing w:line="276"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teams</w:t>
            </w:r>
          </w:p>
          <w:p w14:paraId="6DDA6A63"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p>
        </w:tc>
        <w:tc>
          <w:tcPr>
            <w:tcW w:w="1262" w:type="dxa"/>
            <w:tcBorders>
              <w:top w:val="single" w:sz="4" w:space="0" w:color="auto"/>
              <w:left w:val="single" w:sz="4" w:space="0" w:color="auto"/>
              <w:bottom w:val="single" w:sz="4" w:space="0" w:color="auto"/>
              <w:right w:val="single" w:sz="4" w:space="0" w:color="auto"/>
            </w:tcBorders>
          </w:tcPr>
          <w:p w14:paraId="6F304415" w14:textId="77777777" w:rsidR="00D72D3D" w:rsidRPr="00BD3B1B" w:rsidRDefault="00D72D3D" w:rsidP="00D72D3D">
            <w:pPr>
              <w:tabs>
                <w:tab w:val="left" w:pos="1020"/>
              </w:tabs>
              <w:spacing w:line="276"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teams</w:t>
            </w:r>
          </w:p>
          <w:p w14:paraId="29B0DE07"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p>
        </w:tc>
        <w:tc>
          <w:tcPr>
            <w:tcW w:w="1030" w:type="dxa"/>
            <w:tcBorders>
              <w:top w:val="single" w:sz="4" w:space="0" w:color="auto"/>
              <w:left w:val="single" w:sz="4" w:space="0" w:color="auto"/>
              <w:bottom w:val="single" w:sz="4" w:space="0" w:color="auto"/>
              <w:right w:val="single" w:sz="4" w:space="0" w:color="auto"/>
            </w:tcBorders>
          </w:tcPr>
          <w:p w14:paraId="70D6DFDB"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r w:rsidR="00D72D3D" w:rsidRPr="00BD3B1B" w14:paraId="6F11E4C9" w14:textId="77777777" w:rsidTr="00D72D3D">
        <w:trPr>
          <w:trHeight w:val="1520"/>
        </w:trPr>
        <w:tc>
          <w:tcPr>
            <w:tcW w:w="790" w:type="dxa"/>
            <w:tcBorders>
              <w:top w:val="single" w:sz="4" w:space="0" w:color="auto"/>
              <w:left w:val="single" w:sz="4" w:space="0" w:color="auto"/>
              <w:bottom w:val="single" w:sz="4" w:space="0" w:color="auto"/>
              <w:right w:val="single" w:sz="4" w:space="0" w:color="auto"/>
            </w:tcBorders>
          </w:tcPr>
          <w:p w14:paraId="5891115B"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AC03</w:t>
            </w:r>
          </w:p>
        </w:tc>
        <w:tc>
          <w:tcPr>
            <w:tcW w:w="1365" w:type="dxa"/>
            <w:tcBorders>
              <w:top w:val="single" w:sz="4" w:space="0" w:color="auto"/>
              <w:left w:val="single" w:sz="4" w:space="0" w:color="auto"/>
              <w:bottom w:val="single" w:sz="4" w:space="0" w:color="auto"/>
              <w:right w:val="single" w:sz="4" w:space="0" w:color="auto"/>
            </w:tcBorders>
          </w:tcPr>
          <w:p w14:paraId="5053A686"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View All registered player list</w:t>
            </w:r>
          </w:p>
        </w:tc>
        <w:tc>
          <w:tcPr>
            <w:tcW w:w="1800" w:type="dxa"/>
            <w:tcBorders>
              <w:top w:val="single" w:sz="4" w:space="0" w:color="auto"/>
              <w:left w:val="single" w:sz="4" w:space="0" w:color="auto"/>
              <w:bottom w:val="single" w:sz="4" w:space="0" w:color="auto"/>
              <w:right w:val="single" w:sz="4" w:space="0" w:color="auto"/>
            </w:tcBorders>
          </w:tcPr>
          <w:p w14:paraId="3428540C" w14:textId="04BD0B78" w:rsidR="00D72D3D" w:rsidRPr="00BD3B1B" w:rsidRDefault="00BD3B1B"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0A2D2362" w14:textId="268B7D57" w:rsidR="00D72D3D" w:rsidRPr="00BD3B1B" w:rsidRDefault="00BD3B1B"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7377B1DD" w14:textId="1EBC3959" w:rsidR="00D72D3D" w:rsidRPr="00BD3B1B" w:rsidRDefault="00D72D3D" w:rsidP="00BD3B1B">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51EF6425"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4. Click on player list</w:t>
            </w:r>
          </w:p>
        </w:tc>
        <w:tc>
          <w:tcPr>
            <w:tcW w:w="1350" w:type="dxa"/>
            <w:tcBorders>
              <w:top w:val="single" w:sz="4" w:space="0" w:color="auto"/>
              <w:left w:val="single" w:sz="4" w:space="0" w:color="auto"/>
              <w:bottom w:val="single" w:sz="4" w:space="0" w:color="auto"/>
              <w:right w:val="single" w:sz="4" w:space="0" w:color="auto"/>
            </w:tcBorders>
          </w:tcPr>
          <w:p w14:paraId="67E1C45E"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List of players</w:t>
            </w:r>
          </w:p>
        </w:tc>
        <w:tc>
          <w:tcPr>
            <w:tcW w:w="1419" w:type="dxa"/>
            <w:tcBorders>
              <w:top w:val="single" w:sz="4" w:space="0" w:color="auto"/>
              <w:left w:val="single" w:sz="4" w:space="0" w:color="auto"/>
              <w:bottom w:val="single" w:sz="4" w:space="0" w:color="auto"/>
              <w:right w:val="single" w:sz="4" w:space="0" w:color="auto"/>
            </w:tcBorders>
          </w:tcPr>
          <w:p w14:paraId="5B373DB0" w14:textId="77777777" w:rsidR="00D72D3D" w:rsidRPr="00BD3B1B" w:rsidRDefault="00D72D3D" w:rsidP="00D72D3D">
            <w:pPr>
              <w:tabs>
                <w:tab w:val="left" w:pos="1020"/>
              </w:tabs>
              <w:spacing w:line="276"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players</w:t>
            </w:r>
          </w:p>
          <w:p w14:paraId="71466638"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p>
        </w:tc>
        <w:tc>
          <w:tcPr>
            <w:tcW w:w="1262" w:type="dxa"/>
            <w:tcBorders>
              <w:top w:val="single" w:sz="4" w:space="0" w:color="auto"/>
              <w:left w:val="single" w:sz="4" w:space="0" w:color="auto"/>
              <w:bottom w:val="single" w:sz="4" w:space="0" w:color="auto"/>
              <w:right w:val="single" w:sz="4" w:space="0" w:color="auto"/>
            </w:tcBorders>
          </w:tcPr>
          <w:p w14:paraId="34CC7804" w14:textId="77777777" w:rsidR="00D72D3D" w:rsidRPr="00BD3B1B" w:rsidRDefault="00D72D3D" w:rsidP="00D72D3D">
            <w:pPr>
              <w:tabs>
                <w:tab w:val="left" w:pos="1020"/>
              </w:tabs>
              <w:spacing w:line="276" w:lineRule="auto"/>
              <w:jc w:val="left"/>
              <w:rPr>
                <w:rFonts w:asciiTheme="minorHAnsi" w:hAnsiTheme="minorHAnsi" w:cstheme="minorHAnsi"/>
                <w:sz w:val="22"/>
                <w:szCs w:val="22"/>
              </w:rPr>
            </w:pPr>
            <w:r w:rsidRPr="00BD3B1B">
              <w:rPr>
                <w:rFonts w:asciiTheme="minorHAnsi" w:hAnsiTheme="minorHAnsi" w:cstheme="minorHAnsi"/>
                <w:sz w:val="22"/>
                <w:szCs w:val="22"/>
              </w:rPr>
              <w:t>Display list of players</w:t>
            </w:r>
          </w:p>
          <w:p w14:paraId="23250D18"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p>
        </w:tc>
        <w:tc>
          <w:tcPr>
            <w:tcW w:w="1030" w:type="dxa"/>
            <w:tcBorders>
              <w:top w:val="single" w:sz="4" w:space="0" w:color="auto"/>
              <w:left w:val="single" w:sz="4" w:space="0" w:color="auto"/>
              <w:bottom w:val="single" w:sz="4" w:space="0" w:color="auto"/>
              <w:right w:val="single" w:sz="4" w:space="0" w:color="auto"/>
            </w:tcBorders>
          </w:tcPr>
          <w:p w14:paraId="01CFB724"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p w14:paraId="18B190EF"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p>
        </w:tc>
      </w:tr>
      <w:tr w:rsidR="00D72D3D" w:rsidRPr="00BD3B1B" w14:paraId="28A45404" w14:textId="77777777" w:rsidTr="00D72D3D">
        <w:trPr>
          <w:trHeight w:val="1520"/>
        </w:trPr>
        <w:tc>
          <w:tcPr>
            <w:tcW w:w="790" w:type="dxa"/>
            <w:tcBorders>
              <w:top w:val="single" w:sz="4" w:space="0" w:color="auto"/>
              <w:left w:val="single" w:sz="4" w:space="0" w:color="auto"/>
              <w:bottom w:val="single" w:sz="4" w:space="0" w:color="auto"/>
              <w:right w:val="single" w:sz="4" w:space="0" w:color="auto"/>
            </w:tcBorders>
          </w:tcPr>
          <w:p w14:paraId="1C82DA33"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AC04</w:t>
            </w:r>
          </w:p>
        </w:tc>
        <w:tc>
          <w:tcPr>
            <w:tcW w:w="1365" w:type="dxa"/>
            <w:tcBorders>
              <w:top w:val="single" w:sz="4" w:space="0" w:color="auto"/>
              <w:left w:val="single" w:sz="4" w:space="0" w:color="auto"/>
              <w:bottom w:val="single" w:sz="4" w:space="0" w:color="auto"/>
              <w:right w:val="single" w:sz="4" w:space="0" w:color="auto"/>
            </w:tcBorders>
          </w:tcPr>
          <w:p w14:paraId="62F98EA6"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Delete team</w:t>
            </w:r>
          </w:p>
        </w:tc>
        <w:tc>
          <w:tcPr>
            <w:tcW w:w="1800" w:type="dxa"/>
            <w:tcBorders>
              <w:top w:val="single" w:sz="4" w:space="0" w:color="auto"/>
              <w:left w:val="single" w:sz="4" w:space="0" w:color="auto"/>
              <w:bottom w:val="single" w:sz="4" w:space="0" w:color="auto"/>
              <w:right w:val="single" w:sz="4" w:space="0" w:color="auto"/>
            </w:tcBorders>
          </w:tcPr>
          <w:p w14:paraId="1AE25205" w14:textId="40BA3A29" w:rsidR="00D72D3D" w:rsidRPr="00BD3B1B" w:rsidRDefault="00BD3B1B"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1. Go</w:t>
            </w:r>
            <w:r w:rsidR="00D72D3D" w:rsidRPr="00BD3B1B">
              <w:rPr>
                <w:rFonts w:asciiTheme="minorHAnsi" w:hAnsiTheme="minorHAnsi" w:cstheme="minorHAnsi"/>
                <w:sz w:val="22"/>
                <w:szCs w:val="22"/>
              </w:rPr>
              <w:t xml:space="preserve"> to localhost</w:t>
            </w:r>
            <w:r w:rsidRPr="00BD3B1B">
              <w:rPr>
                <w:rFonts w:asciiTheme="minorHAnsi" w:hAnsiTheme="minorHAnsi" w:cstheme="minorHAnsi"/>
                <w:sz w:val="22"/>
                <w:szCs w:val="22"/>
              </w:rPr>
              <w:t>: 4200</w:t>
            </w:r>
            <w:r w:rsidR="00D72D3D" w:rsidRPr="00BD3B1B">
              <w:rPr>
                <w:rFonts w:asciiTheme="minorHAnsi" w:hAnsiTheme="minorHAnsi" w:cstheme="minorHAnsi"/>
                <w:sz w:val="22"/>
                <w:szCs w:val="22"/>
              </w:rPr>
              <w:t>.</w:t>
            </w:r>
          </w:p>
          <w:p w14:paraId="777149E1" w14:textId="4860A5ED" w:rsidR="00D72D3D" w:rsidRPr="00BD3B1B" w:rsidRDefault="00BD3B1B"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2. Click</w:t>
            </w:r>
            <w:r w:rsidR="00D72D3D" w:rsidRPr="00BD3B1B">
              <w:rPr>
                <w:rFonts w:asciiTheme="minorHAnsi" w:hAnsiTheme="minorHAnsi" w:cstheme="minorHAnsi"/>
                <w:sz w:val="22"/>
                <w:szCs w:val="22"/>
              </w:rPr>
              <w:t xml:space="preserve"> on Login link. </w:t>
            </w:r>
          </w:p>
          <w:p w14:paraId="4828898B" w14:textId="6203B619" w:rsidR="00D72D3D" w:rsidRPr="00BD3B1B" w:rsidRDefault="00D72D3D" w:rsidP="00BD3B1B">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3. Enter</w:t>
            </w:r>
            <w:r w:rsidR="00BD3B1B" w:rsidRPr="00BD3B1B">
              <w:rPr>
                <w:rFonts w:asciiTheme="minorHAnsi" w:hAnsiTheme="minorHAnsi" w:cstheme="minorHAnsi"/>
                <w:sz w:val="22"/>
                <w:szCs w:val="22"/>
              </w:rPr>
              <w:t xml:space="preserve"> </w:t>
            </w:r>
            <w:r w:rsidRPr="00BD3B1B">
              <w:rPr>
                <w:rFonts w:asciiTheme="minorHAnsi" w:hAnsiTheme="minorHAnsi" w:cstheme="minorHAnsi"/>
                <w:sz w:val="22"/>
                <w:szCs w:val="22"/>
              </w:rPr>
              <w:t>Credentials</w:t>
            </w:r>
          </w:p>
          <w:p w14:paraId="563167DF" w14:textId="77777777" w:rsidR="00D72D3D" w:rsidRPr="00BD3B1B" w:rsidRDefault="00D72D3D"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lastRenderedPageBreak/>
              <w:t>4. Click on team list</w:t>
            </w:r>
          </w:p>
          <w:p w14:paraId="406AAFB4" w14:textId="77777777" w:rsidR="00D72D3D" w:rsidRPr="00BD3B1B" w:rsidRDefault="00D72D3D" w:rsidP="00D72D3D">
            <w:pPr>
              <w:spacing w:line="276" w:lineRule="auto"/>
              <w:ind w:right="1"/>
              <w:jc w:val="left"/>
              <w:rPr>
                <w:rFonts w:asciiTheme="minorHAnsi" w:hAnsiTheme="minorHAnsi" w:cstheme="minorHAnsi"/>
                <w:sz w:val="22"/>
                <w:szCs w:val="22"/>
              </w:rPr>
            </w:pPr>
            <w:r w:rsidRPr="00BD3B1B">
              <w:rPr>
                <w:rFonts w:asciiTheme="minorHAnsi" w:hAnsiTheme="minorHAnsi" w:cstheme="minorHAnsi"/>
                <w:sz w:val="22"/>
                <w:szCs w:val="22"/>
              </w:rPr>
              <w:t>5.Click on Delete</w:t>
            </w:r>
          </w:p>
        </w:tc>
        <w:tc>
          <w:tcPr>
            <w:tcW w:w="1350" w:type="dxa"/>
            <w:tcBorders>
              <w:top w:val="single" w:sz="4" w:space="0" w:color="auto"/>
              <w:left w:val="single" w:sz="4" w:space="0" w:color="auto"/>
              <w:bottom w:val="single" w:sz="4" w:space="0" w:color="auto"/>
              <w:right w:val="single" w:sz="4" w:space="0" w:color="auto"/>
            </w:tcBorders>
          </w:tcPr>
          <w:p w14:paraId="57E35020"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lastRenderedPageBreak/>
              <w:t>Team details</w:t>
            </w:r>
          </w:p>
        </w:tc>
        <w:tc>
          <w:tcPr>
            <w:tcW w:w="1419" w:type="dxa"/>
            <w:tcBorders>
              <w:top w:val="single" w:sz="4" w:space="0" w:color="auto"/>
              <w:left w:val="single" w:sz="4" w:space="0" w:color="auto"/>
              <w:bottom w:val="single" w:sz="4" w:space="0" w:color="auto"/>
              <w:right w:val="single" w:sz="4" w:space="0" w:color="auto"/>
            </w:tcBorders>
          </w:tcPr>
          <w:p w14:paraId="4685BD42" w14:textId="77777777" w:rsidR="00D72D3D" w:rsidRPr="00BD3B1B" w:rsidRDefault="00D72D3D" w:rsidP="00D72D3D">
            <w:pPr>
              <w:tabs>
                <w:tab w:val="left" w:pos="1020"/>
              </w:tabs>
              <w:spacing w:line="276" w:lineRule="auto"/>
              <w:jc w:val="left"/>
              <w:rPr>
                <w:rFonts w:asciiTheme="minorHAnsi" w:hAnsiTheme="minorHAnsi" w:cstheme="minorHAnsi"/>
                <w:sz w:val="22"/>
                <w:szCs w:val="22"/>
              </w:rPr>
            </w:pPr>
            <w:r w:rsidRPr="00BD3B1B">
              <w:rPr>
                <w:rFonts w:asciiTheme="minorHAnsi" w:hAnsiTheme="minorHAnsi" w:cstheme="minorHAnsi"/>
                <w:sz w:val="22"/>
                <w:szCs w:val="22"/>
              </w:rPr>
              <w:t>Delete Successfully</w:t>
            </w:r>
          </w:p>
        </w:tc>
        <w:tc>
          <w:tcPr>
            <w:tcW w:w="1262" w:type="dxa"/>
            <w:tcBorders>
              <w:top w:val="single" w:sz="4" w:space="0" w:color="auto"/>
              <w:left w:val="single" w:sz="4" w:space="0" w:color="auto"/>
              <w:bottom w:val="single" w:sz="4" w:space="0" w:color="auto"/>
              <w:right w:val="single" w:sz="4" w:space="0" w:color="auto"/>
            </w:tcBorders>
          </w:tcPr>
          <w:p w14:paraId="13BA5A75" w14:textId="77777777" w:rsidR="00D72D3D" w:rsidRPr="00BD3B1B" w:rsidRDefault="00D72D3D" w:rsidP="00D72D3D">
            <w:pPr>
              <w:tabs>
                <w:tab w:val="left" w:pos="1020"/>
              </w:tabs>
              <w:spacing w:line="276" w:lineRule="auto"/>
              <w:jc w:val="left"/>
              <w:rPr>
                <w:rFonts w:asciiTheme="minorHAnsi" w:hAnsiTheme="minorHAnsi" w:cstheme="minorHAnsi"/>
                <w:sz w:val="22"/>
                <w:szCs w:val="22"/>
              </w:rPr>
            </w:pPr>
            <w:r w:rsidRPr="00BD3B1B">
              <w:rPr>
                <w:rFonts w:asciiTheme="minorHAnsi" w:hAnsiTheme="minorHAnsi" w:cstheme="minorHAnsi"/>
                <w:sz w:val="22"/>
                <w:szCs w:val="22"/>
              </w:rPr>
              <w:t>Delete Successfully</w:t>
            </w:r>
          </w:p>
        </w:tc>
        <w:tc>
          <w:tcPr>
            <w:tcW w:w="1030" w:type="dxa"/>
            <w:tcBorders>
              <w:top w:val="single" w:sz="4" w:space="0" w:color="auto"/>
              <w:left w:val="single" w:sz="4" w:space="0" w:color="auto"/>
              <w:bottom w:val="single" w:sz="4" w:space="0" w:color="auto"/>
              <w:right w:val="single" w:sz="4" w:space="0" w:color="auto"/>
            </w:tcBorders>
          </w:tcPr>
          <w:p w14:paraId="6F2CE6EF" w14:textId="77777777" w:rsidR="00D72D3D" w:rsidRPr="00BD3B1B" w:rsidRDefault="00D72D3D" w:rsidP="00D72D3D">
            <w:pPr>
              <w:tabs>
                <w:tab w:val="left" w:pos="1020"/>
              </w:tabs>
              <w:spacing w:line="360" w:lineRule="auto"/>
              <w:jc w:val="left"/>
              <w:rPr>
                <w:rFonts w:asciiTheme="minorHAnsi" w:hAnsiTheme="minorHAnsi" w:cstheme="minorHAnsi"/>
                <w:sz w:val="22"/>
                <w:szCs w:val="22"/>
              </w:rPr>
            </w:pPr>
            <w:r w:rsidRPr="00BD3B1B">
              <w:rPr>
                <w:rFonts w:asciiTheme="minorHAnsi" w:hAnsiTheme="minorHAnsi" w:cstheme="minorHAnsi"/>
                <w:sz w:val="22"/>
                <w:szCs w:val="22"/>
              </w:rPr>
              <w:t>Pass</w:t>
            </w:r>
          </w:p>
        </w:tc>
      </w:tr>
    </w:tbl>
    <w:p w14:paraId="4337D43A" w14:textId="77777777" w:rsidR="00D72D3D" w:rsidRPr="00BD3B1B" w:rsidRDefault="00D72D3D" w:rsidP="00D72D3D">
      <w:pPr>
        <w:rPr>
          <w:rFonts w:asciiTheme="minorHAnsi" w:hAnsiTheme="minorHAnsi" w:cstheme="minorHAnsi"/>
          <w:sz w:val="22"/>
          <w:szCs w:val="22"/>
        </w:rPr>
      </w:pPr>
    </w:p>
    <w:p w14:paraId="4FD58671" w14:textId="77777777" w:rsidR="00D72D3D" w:rsidRPr="00BD3B1B" w:rsidRDefault="00D72D3D" w:rsidP="00D72D3D">
      <w:pPr>
        <w:rPr>
          <w:rFonts w:asciiTheme="minorHAnsi" w:hAnsiTheme="minorHAnsi" w:cstheme="minorHAnsi"/>
          <w:sz w:val="22"/>
          <w:szCs w:val="22"/>
        </w:rPr>
      </w:pPr>
    </w:p>
    <w:p w14:paraId="4D9380EE" w14:textId="77777777" w:rsidR="00D72D3D" w:rsidRPr="00BD3B1B" w:rsidRDefault="00D72D3D" w:rsidP="00D72D3D">
      <w:pPr>
        <w:rPr>
          <w:rFonts w:asciiTheme="minorHAnsi" w:hAnsiTheme="minorHAnsi" w:cstheme="minorHAnsi"/>
          <w:sz w:val="22"/>
          <w:szCs w:val="22"/>
        </w:rPr>
      </w:pPr>
    </w:p>
    <w:p w14:paraId="6B6E83FC" w14:textId="77777777" w:rsidR="00D72D3D" w:rsidRPr="00BD3B1B" w:rsidRDefault="00D72D3D" w:rsidP="00D72D3D">
      <w:pPr>
        <w:rPr>
          <w:rFonts w:asciiTheme="minorHAnsi" w:hAnsiTheme="minorHAnsi" w:cstheme="minorHAnsi"/>
          <w:sz w:val="22"/>
          <w:szCs w:val="22"/>
        </w:rPr>
      </w:pPr>
    </w:p>
    <w:p w14:paraId="233FD0F0" w14:textId="77777777" w:rsidR="00D72D3D" w:rsidRPr="00BD3B1B" w:rsidRDefault="00D72D3D" w:rsidP="00D72D3D">
      <w:pPr>
        <w:rPr>
          <w:rFonts w:asciiTheme="minorHAnsi" w:hAnsiTheme="minorHAnsi" w:cstheme="minorHAnsi"/>
          <w:sz w:val="22"/>
          <w:szCs w:val="22"/>
        </w:rPr>
      </w:pPr>
    </w:p>
    <w:p w14:paraId="25DE94DE" w14:textId="77777777" w:rsidR="00D72D3D" w:rsidRPr="00BD3B1B" w:rsidRDefault="00D72D3D" w:rsidP="00D72D3D">
      <w:pPr>
        <w:rPr>
          <w:rFonts w:asciiTheme="minorHAnsi" w:hAnsiTheme="minorHAnsi" w:cstheme="minorHAnsi"/>
          <w:sz w:val="22"/>
          <w:szCs w:val="22"/>
        </w:rPr>
      </w:pPr>
    </w:p>
    <w:p w14:paraId="0D63F01A" w14:textId="77777777" w:rsidR="00D72D3D" w:rsidRPr="00BD3B1B" w:rsidRDefault="00D72D3D" w:rsidP="00D72D3D">
      <w:pPr>
        <w:rPr>
          <w:rFonts w:asciiTheme="minorHAnsi" w:hAnsiTheme="minorHAnsi" w:cstheme="minorHAnsi"/>
          <w:sz w:val="22"/>
          <w:szCs w:val="22"/>
        </w:rPr>
      </w:pPr>
    </w:p>
    <w:p w14:paraId="1AB53C40" w14:textId="77777777" w:rsidR="00D72D3D" w:rsidRPr="00BD3B1B" w:rsidRDefault="00D72D3D" w:rsidP="00D72D3D">
      <w:pPr>
        <w:rPr>
          <w:rFonts w:asciiTheme="minorHAnsi" w:hAnsiTheme="minorHAnsi" w:cstheme="minorHAnsi"/>
          <w:sz w:val="22"/>
          <w:szCs w:val="22"/>
        </w:rPr>
      </w:pPr>
    </w:p>
    <w:p w14:paraId="7D9C5989" w14:textId="77777777" w:rsidR="00D72D3D" w:rsidRPr="00BD3B1B" w:rsidRDefault="00D72D3D" w:rsidP="00D72D3D">
      <w:pPr>
        <w:rPr>
          <w:rFonts w:asciiTheme="minorHAnsi" w:hAnsiTheme="minorHAnsi" w:cstheme="minorHAnsi"/>
          <w:sz w:val="22"/>
          <w:szCs w:val="22"/>
        </w:rPr>
      </w:pPr>
    </w:p>
    <w:p w14:paraId="1EAA90F2" w14:textId="77777777" w:rsidR="00D72D3D" w:rsidRPr="00BD3B1B" w:rsidRDefault="00D72D3D" w:rsidP="00D72D3D">
      <w:pPr>
        <w:rPr>
          <w:rFonts w:asciiTheme="minorHAnsi" w:hAnsiTheme="minorHAnsi" w:cstheme="minorHAnsi"/>
          <w:sz w:val="22"/>
          <w:szCs w:val="22"/>
        </w:rPr>
      </w:pPr>
    </w:p>
    <w:p w14:paraId="13A9F7AB" w14:textId="466A78CD" w:rsidR="00D72D3D" w:rsidRDefault="00D72D3D" w:rsidP="00D72D3D">
      <w:pPr>
        <w:rPr>
          <w:rFonts w:asciiTheme="minorHAnsi" w:hAnsiTheme="minorHAnsi" w:cstheme="minorHAnsi"/>
          <w:sz w:val="24"/>
        </w:rPr>
      </w:pPr>
    </w:p>
    <w:p w14:paraId="7DA936BF" w14:textId="669F60E7" w:rsidR="00BD3B1B" w:rsidRDefault="00BD3B1B" w:rsidP="00BD3B1B">
      <w:pPr>
        <w:pStyle w:val="Notebodycopy"/>
      </w:pPr>
    </w:p>
    <w:p w14:paraId="0B557D26" w14:textId="4D5BB2A7" w:rsidR="00BD3B1B" w:rsidRDefault="00BD3B1B" w:rsidP="00BD3B1B">
      <w:pPr>
        <w:pStyle w:val="Notebodycopy"/>
      </w:pPr>
    </w:p>
    <w:p w14:paraId="51E18363" w14:textId="5B155C55" w:rsidR="00BD3B1B" w:rsidRDefault="00BD3B1B" w:rsidP="00BD3B1B">
      <w:pPr>
        <w:pStyle w:val="Notebodycopy"/>
      </w:pPr>
    </w:p>
    <w:p w14:paraId="5D842136" w14:textId="69BD011D" w:rsidR="00BD3B1B" w:rsidRDefault="00BD3B1B" w:rsidP="00BD3B1B">
      <w:pPr>
        <w:pStyle w:val="Notebodycopy"/>
      </w:pPr>
    </w:p>
    <w:p w14:paraId="12E0A0B0" w14:textId="060ACEAF" w:rsidR="00BD3B1B" w:rsidRDefault="00BD3B1B" w:rsidP="00BD3B1B">
      <w:pPr>
        <w:pStyle w:val="Notebodycopy"/>
      </w:pPr>
    </w:p>
    <w:p w14:paraId="67A7D5C8" w14:textId="26DF22E8" w:rsidR="00BD3B1B" w:rsidRDefault="00BD3B1B" w:rsidP="00BD3B1B">
      <w:pPr>
        <w:pStyle w:val="Notebodycopy"/>
      </w:pPr>
    </w:p>
    <w:p w14:paraId="594AD74D" w14:textId="07BD7CEA" w:rsidR="00BD3B1B" w:rsidRDefault="00BD3B1B" w:rsidP="00BD3B1B">
      <w:pPr>
        <w:pStyle w:val="Notebodycopy"/>
      </w:pPr>
    </w:p>
    <w:p w14:paraId="0B6DDC2D" w14:textId="706C7068" w:rsidR="00BD3B1B" w:rsidRDefault="00BD3B1B" w:rsidP="00BD3B1B">
      <w:pPr>
        <w:pStyle w:val="Notebodycopy"/>
      </w:pPr>
    </w:p>
    <w:p w14:paraId="0B213D98" w14:textId="63331646" w:rsidR="00BD3B1B" w:rsidRDefault="00BD3B1B" w:rsidP="00BD3B1B">
      <w:pPr>
        <w:pStyle w:val="Notebodycopy"/>
      </w:pPr>
    </w:p>
    <w:p w14:paraId="39EA5425" w14:textId="69CEFE74" w:rsidR="00BD3B1B" w:rsidRDefault="00BD3B1B" w:rsidP="00BD3B1B">
      <w:pPr>
        <w:pStyle w:val="Notebodycopy"/>
      </w:pPr>
    </w:p>
    <w:p w14:paraId="4504972F" w14:textId="4DDE610D" w:rsidR="00BD3B1B" w:rsidRDefault="00BD3B1B" w:rsidP="00BD3B1B">
      <w:pPr>
        <w:pStyle w:val="Notebodycopy"/>
      </w:pPr>
    </w:p>
    <w:p w14:paraId="673E04B0" w14:textId="4052A403" w:rsidR="00BD3B1B" w:rsidRDefault="00BD3B1B" w:rsidP="00BD3B1B">
      <w:pPr>
        <w:pStyle w:val="Notebodycopy"/>
      </w:pPr>
    </w:p>
    <w:p w14:paraId="3D6ACFEC" w14:textId="3F43A674" w:rsidR="00BD3B1B" w:rsidRDefault="00BD3B1B" w:rsidP="00BD3B1B">
      <w:pPr>
        <w:pStyle w:val="Notebodycopy"/>
      </w:pPr>
    </w:p>
    <w:p w14:paraId="2155978B" w14:textId="75EC7AA0" w:rsidR="00BD3B1B" w:rsidRDefault="00BD3B1B" w:rsidP="00BD3B1B">
      <w:pPr>
        <w:pStyle w:val="Notebodycopy"/>
      </w:pPr>
    </w:p>
    <w:p w14:paraId="0C292FEF" w14:textId="331ED5A1" w:rsidR="00BD3B1B" w:rsidRDefault="00BD3B1B" w:rsidP="00BD3B1B">
      <w:pPr>
        <w:pStyle w:val="Notebodycopy"/>
      </w:pPr>
    </w:p>
    <w:p w14:paraId="40F645D3" w14:textId="4738068C" w:rsidR="00BD3B1B" w:rsidRDefault="00BD3B1B" w:rsidP="00BD3B1B">
      <w:pPr>
        <w:pStyle w:val="Notebodycopy"/>
      </w:pPr>
    </w:p>
    <w:p w14:paraId="4B5FF61C" w14:textId="41667BA2" w:rsidR="00BD3B1B" w:rsidRDefault="00BD3B1B" w:rsidP="00BD3B1B">
      <w:pPr>
        <w:pStyle w:val="Notebodycopy"/>
      </w:pPr>
    </w:p>
    <w:p w14:paraId="13A1BEE9" w14:textId="38F06CDE" w:rsidR="00BD3B1B" w:rsidRDefault="00BD3B1B" w:rsidP="00BD3B1B">
      <w:pPr>
        <w:pStyle w:val="Notebodycopy"/>
      </w:pPr>
    </w:p>
    <w:p w14:paraId="7A8D44D4" w14:textId="77777777" w:rsidR="00BD3B1B" w:rsidRDefault="00BD3B1B" w:rsidP="00BD3B1B">
      <w:pPr>
        <w:pStyle w:val="Notebodycopy"/>
      </w:pPr>
    </w:p>
    <w:p w14:paraId="68934213" w14:textId="77CA985E" w:rsidR="00BD3B1B" w:rsidRDefault="00BD3B1B" w:rsidP="00BD3B1B">
      <w:pPr>
        <w:pStyle w:val="Notebodycopy"/>
      </w:pPr>
    </w:p>
    <w:p w14:paraId="324448F5" w14:textId="4386A494" w:rsidR="00BD3B1B" w:rsidRDefault="00BD3B1B" w:rsidP="00BD3B1B">
      <w:pPr>
        <w:pStyle w:val="Notebodycopy"/>
      </w:pPr>
    </w:p>
    <w:p w14:paraId="1F648BB9" w14:textId="5454E2FD" w:rsidR="00BD3B1B" w:rsidRDefault="00BD3B1B" w:rsidP="00BD3B1B">
      <w:pPr>
        <w:pStyle w:val="Notebodycopy"/>
      </w:pPr>
    </w:p>
    <w:p w14:paraId="5794D98D" w14:textId="53649CFF" w:rsidR="00BD3B1B" w:rsidRDefault="00BD3B1B" w:rsidP="00BD3B1B">
      <w:pPr>
        <w:pStyle w:val="Notebodycopy"/>
      </w:pPr>
    </w:p>
    <w:p w14:paraId="55E7D401" w14:textId="77777777" w:rsidR="00BD3B1B" w:rsidRPr="00BD3B1B" w:rsidRDefault="00BD3B1B" w:rsidP="00BD3B1B">
      <w:pPr>
        <w:pStyle w:val="Notebodycopy"/>
      </w:pPr>
    </w:p>
    <w:p w14:paraId="12738C82" w14:textId="66A112DF" w:rsidR="00D72D3D" w:rsidRPr="00BD3B1B" w:rsidRDefault="00D72D3D" w:rsidP="00D72D3D">
      <w:pPr>
        <w:rPr>
          <w:rFonts w:asciiTheme="minorHAnsi" w:hAnsiTheme="minorHAnsi" w:cstheme="minorHAnsi"/>
          <w:b/>
          <w:caps/>
          <w:color w:val="00727D" w:themeColor="accent2" w:themeShade="BF"/>
          <w:sz w:val="36"/>
          <w:szCs w:val="36"/>
        </w:rPr>
      </w:pPr>
      <w:r w:rsidRPr="00BD3B1B">
        <w:rPr>
          <w:rFonts w:asciiTheme="minorHAnsi" w:hAnsiTheme="minorHAnsi" w:cstheme="minorHAnsi"/>
          <w:b/>
          <w:caps/>
          <w:color w:val="00727D" w:themeColor="accent2" w:themeShade="BF"/>
          <w:sz w:val="36"/>
          <w:szCs w:val="36"/>
        </w:rPr>
        <w:t>Business features:</w:t>
      </w:r>
    </w:p>
    <w:p w14:paraId="567C5E53" w14:textId="77777777" w:rsidR="00D72D3D" w:rsidRPr="00BD3B1B" w:rsidRDefault="00D72D3D" w:rsidP="00D72D3D">
      <w:pPr>
        <w:rPr>
          <w:rFonts w:asciiTheme="minorHAnsi" w:hAnsiTheme="minorHAnsi" w:cstheme="minorHAnsi"/>
          <w:sz w:val="24"/>
        </w:rPr>
      </w:pPr>
    </w:p>
    <w:p w14:paraId="7E5AA73C" w14:textId="77777777" w:rsidR="00D72D3D" w:rsidRPr="00BD3B1B" w:rsidRDefault="00D72D3D" w:rsidP="00D72D3D">
      <w:pPr>
        <w:pStyle w:val="ListParagraph"/>
        <w:numPr>
          <w:ilvl w:val="0"/>
          <w:numId w:val="5"/>
        </w:numPr>
        <w:rPr>
          <w:rFonts w:cstheme="minorHAnsi"/>
          <w:bCs/>
          <w:sz w:val="24"/>
          <w:szCs w:val="24"/>
        </w:rPr>
      </w:pPr>
      <w:r w:rsidRPr="00BD3B1B">
        <w:rPr>
          <w:rFonts w:cstheme="minorHAnsi"/>
          <w:bCs/>
          <w:sz w:val="24"/>
          <w:szCs w:val="24"/>
        </w:rPr>
        <w:t>There will no delay in time as it is digitalized nomination.</w:t>
      </w:r>
    </w:p>
    <w:p w14:paraId="76CEA939" w14:textId="77777777" w:rsidR="00D72D3D" w:rsidRPr="00BD3B1B" w:rsidRDefault="00D72D3D" w:rsidP="00D72D3D">
      <w:pPr>
        <w:pStyle w:val="ListParagraph"/>
        <w:numPr>
          <w:ilvl w:val="0"/>
          <w:numId w:val="5"/>
        </w:numPr>
        <w:rPr>
          <w:rFonts w:cstheme="minorHAnsi"/>
          <w:bCs/>
          <w:sz w:val="24"/>
          <w:szCs w:val="24"/>
        </w:rPr>
      </w:pPr>
      <w:r w:rsidRPr="00BD3B1B">
        <w:rPr>
          <w:rFonts w:cstheme="minorHAnsi"/>
          <w:bCs/>
          <w:sz w:val="24"/>
          <w:szCs w:val="24"/>
        </w:rPr>
        <w:t>There will be complete transparency for all the owners and players who have registered.</w:t>
      </w:r>
    </w:p>
    <w:p w14:paraId="713ED66E" w14:textId="77777777" w:rsidR="00D72D3D" w:rsidRPr="00BD3B1B" w:rsidRDefault="00D72D3D" w:rsidP="00D72D3D">
      <w:pPr>
        <w:pStyle w:val="ListParagraph"/>
        <w:numPr>
          <w:ilvl w:val="0"/>
          <w:numId w:val="5"/>
        </w:numPr>
        <w:rPr>
          <w:rFonts w:cstheme="minorHAnsi"/>
          <w:bCs/>
          <w:sz w:val="24"/>
          <w:szCs w:val="24"/>
        </w:rPr>
      </w:pPr>
      <w:r w:rsidRPr="00BD3B1B">
        <w:rPr>
          <w:rFonts w:cstheme="minorHAnsi"/>
          <w:bCs/>
          <w:sz w:val="24"/>
          <w:szCs w:val="24"/>
        </w:rPr>
        <w:t>This user friendly website makes system easily manageable for Admin.</w:t>
      </w:r>
    </w:p>
    <w:p w14:paraId="12B53B5D" w14:textId="77777777" w:rsidR="00D72D3D" w:rsidRPr="00BD3B1B" w:rsidRDefault="00D72D3D" w:rsidP="00D72D3D">
      <w:pPr>
        <w:pStyle w:val="ListParagraph"/>
        <w:numPr>
          <w:ilvl w:val="0"/>
          <w:numId w:val="5"/>
        </w:numPr>
        <w:rPr>
          <w:rFonts w:cstheme="minorHAnsi"/>
          <w:bCs/>
          <w:sz w:val="24"/>
          <w:szCs w:val="24"/>
        </w:rPr>
      </w:pPr>
      <w:r w:rsidRPr="00BD3B1B">
        <w:rPr>
          <w:rFonts w:cstheme="minorHAnsi"/>
          <w:bCs/>
          <w:sz w:val="24"/>
          <w:szCs w:val="24"/>
        </w:rPr>
        <w:t>A digital management system allows owner to access all player’s data, retrieving information such as players profile which helps owner to edit the role of player as batsman, bowler and captain allowing website to respond faster.</w:t>
      </w:r>
    </w:p>
    <w:p w14:paraId="4DB32CEF" w14:textId="77777777" w:rsidR="00D72D3D" w:rsidRPr="00BD3B1B" w:rsidRDefault="00D72D3D" w:rsidP="00D72D3D">
      <w:pPr>
        <w:pStyle w:val="ListParagraph"/>
        <w:numPr>
          <w:ilvl w:val="0"/>
          <w:numId w:val="5"/>
        </w:numPr>
        <w:rPr>
          <w:rFonts w:cstheme="minorHAnsi"/>
          <w:bCs/>
          <w:sz w:val="24"/>
          <w:szCs w:val="24"/>
        </w:rPr>
      </w:pPr>
      <w:r w:rsidRPr="00BD3B1B">
        <w:rPr>
          <w:rFonts w:cstheme="minorHAnsi"/>
          <w:bCs/>
          <w:sz w:val="24"/>
          <w:szCs w:val="24"/>
        </w:rPr>
        <w:t>This digitalized system makes information more accessible to all users.</w:t>
      </w:r>
    </w:p>
    <w:p w14:paraId="6DCFB7F8" w14:textId="77777777" w:rsidR="00D72D3D" w:rsidRPr="00BD3B1B" w:rsidRDefault="00D72D3D" w:rsidP="00D72D3D">
      <w:pPr>
        <w:rPr>
          <w:rFonts w:asciiTheme="minorHAnsi" w:hAnsiTheme="minorHAnsi" w:cstheme="minorHAnsi"/>
          <w:b/>
          <w:bCs/>
          <w:sz w:val="24"/>
        </w:rPr>
      </w:pPr>
    </w:p>
    <w:p w14:paraId="3DB00668" w14:textId="5DBBC00B" w:rsidR="00631454" w:rsidRPr="00BD3B1B" w:rsidRDefault="00631454" w:rsidP="00027E88">
      <w:pPr>
        <w:tabs>
          <w:tab w:val="left" w:pos="3997"/>
        </w:tabs>
        <w:rPr>
          <w:rFonts w:asciiTheme="minorHAnsi" w:hAnsiTheme="minorHAnsi" w:cstheme="minorHAnsi"/>
          <w:lang w:eastAsia="en-GB"/>
        </w:rPr>
        <w:sectPr w:rsidR="00631454" w:rsidRPr="00BD3B1B" w:rsidSect="00D44035">
          <w:headerReference w:type="default" r:id="rId12"/>
          <w:footerReference w:type="even" r:id="rId13"/>
          <w:footerReference w:type="default" r:id="rId14"/>
          <w:headerReference w:type="first" r:id="rId15"/>
          <w:pgSz w:w="11909" w:h="16834" w:code="9"/>
          <w:pgMar w:top="1134" w:right="1134" w:bottom="1134" w:left="1701" w:header="709" w:footer="709" w:gutter="0"/>
          <w:cols w:space="720"/>
          <w:docGrid w:linePitch="360"/>
        </w:sectPr>
      </w:pPr>
    </w:p>
    <w:p w14:paraId="201FE6FE" w14:textId="0ADDE2A1" w:rsidR="00B67386" w:rsidRPr="00BD3B1B" w:rsidRDefault="00B67386" w:rsidP="001A0AB2">
      <w:pPr>
        <w:spacing w:after="0" w:line="240" w:lineRule="auto"/>
        <w:jc w:val="left"/>
        <w:rPr>
          <w:rFonts w:asciiTheme="minorHAnsi" w:hAnsiTheme="minorHAnsi" w:cstheme="minorHAnsi"/>
        </w:rPr>
      </w:pPr>
    </w:p>
    <w:p w14:paraId="201FE6FF" w14:textId="06DE34FF" w:rsidR="009B599D" w:rsidRPr="00BD3B1B" w:rsidRDefault="009B599D" w:rsidP="009B599D">
      <w:pPr>
        <w:rPr>
          <w:rFonts w:asciiTheme="minorHAnsi" w:hAnsiTheme="minorHAnsi" w:cstheme="minorHAnsi"/>
        </w:rPr>
      </w:pPr>
    </w:p>
    <w:p w14:paraId="201FE706" w14:textId="06AEFBAF" w:rsidR="009B599D" w:rsidRPr="00BD3B1B" w:rsidRDefault="009B599D" w:rsidP="009B599D">
      <w:pPr>
        <w:rPr>
          <w:rFonts w:asciiTheme="minorHAnsi" w:hAnsiTheme="minorHAnsi" w:cstheme="minorHAnsi"/>
        </w:rPr>
      </w:pPr>
    </w:p>
    <w:p w14:paraId="4462F596" w14:textId="718CF37A" w:rsidR="00D44035" w:rsidRPr="00BD3B1B" w:rsidRDefault="00D44035">
      <w:pPr>
        <w:spacing w:after="0" w:line="240" w:lineRule="auto"/>
        <w:jc w:val="left"/>
        <w:rPr>
          <w:rFonts w:asciiTheme="minorHAnsi" w:hAnsiTheme="minorHAnsi" w:cstheme="minorHAnsi"/>
          <w:b/>
          <w:bCs/>
          <w:caps/>
          <w:color w:val="333333"/>
          <w:kern w:val="28"/>
          <w:sz w:val="32"/>
          <w:szCs w:val="32"/>
        </w:rPr>
      </w:pPr>
    </w:p>
    <w:p w14:paraId="4161EAE5" w14:textId="704FD2EE" w:rsidR="00D44035" w:rsidRPr="00BD3B1B" w:rsidRDefault="00D44035">
      <w:pPr>
        <w:suppressAutoHyphens w:val="0"/>
        <w:spacing w:after="0" w:line="240" w:lineRule="auto"/>
        <w:jc w:val="left"/>
        <w:rPr>
          <w:rFonts w:asciiTheme="minorHAnsi" w:hAnsiTheme="minorHAnsi" w:cstheme="minorHAnsi"/>
          <w:b/>
          <w:bCs/>
          <w:caps/>
          <w:color w:val="333333"/>
          <w:kern w:val="28"/>
          <w:sz w:val="32"/>
          <w:szCs w:val="32"/>
        </w:rPr>
      </w:pPr>
    </w:p>
    <w:p w14:paraId="468BAC37" w14:textId="775A9DA2" w:rsidR="000D05BA" w:rsidRPr="00BD3B1B" w:rsidRDefault="000D05BA" w:rsidP="0007451C">
      <w:pPr>
        <w:pStyle w:val="BodyText"/>
        <w:rPr>
          <w:rFonts w:asciiTheme="minorHAnsi" w:hAnsiTheme="minorHAnsi" w:cstheme="minorHAnsi"/>
        </w:rPr>
      </w:pPr>
      <w:bookmarkStart w:id="5" w:name="_Toc374263634"/>
      <w:bookmarkStart w:id="6" w:name="_Toc374313374"/>
      <w:bookmarkStart w:id="7" w:name="_Toc374263635"/>
      <w:bookmarkStart w:id="8" w:name="_Toc374313375"/>
      <w:bookmarkStart w:id="9" w:name="_Toc374263636"/>
      <w:bookmarkStart w:id="10" w:name="_Toc374313376"/>
      <w:bookmarkStart w:id="11" w:name="_Toc374263637"/>
      <w:bookmarkStart w:id="12" w:name="_Toc374313377"/>
      <w:bookmarkStart w:id="13" w:name="_Toc374263639"/>
      <w:bookmarkStart w:id="14" w:name="_Toc374313379"/>
      <w:bookmarkStart w:id="15" w:name="_Toc374263640"/>
      <w:bookmarkStart w:id="16" w:name="_Toc374313380"/>
      <w:bookmarkStart w:id="17" w:name="_Toc374263642"/>
      <w:bookmarkStart w:id="18" w:name="_Toc374313382"/>
      <w:bookmarkStart w:id="19" w:name="_Toc374263643"/>
      <w:bookmarkStart w:id="20" w:name="_Toc374313383"/>
      <w:bookmarkStart w:id="21" w:name="_Toc374263645"/>
      <w:bookmarkStart w:id="22" w:name="_Toc374313385"/>
      <w:bookmarkStart w:id="23" w:name="_Toc374263646"/>
      <w:bookmarkStart w:id="24" w:name="_Toc374313386"/>
      <w:bookmarkStart w:id="25" w:name="_Toc374263647"/>
      <w:bookmarkStart w:id="26" w:name="_Toc374313387"/>
      <w:bookmarkStart w:id="27" w:name="_Toc374263648"/>
      <w:bookmarkStart w:id="28" w:name="_Toc374313388"/>
      <w:bookmarkStart w:id="29" w:name="_Toc374263649"/>
      <w:bookmarkStart w:id="30" w:name="_Toc374313389"/>
      <w:bookmarkStart w:id="31" w:name="_Toc374263650"/>
      <w:bookmarkStart w:id="32" w:name="_Toc374313390"/>
      <w:bookmarkStart w:id="33" w:name="_Toc374263651"/>
      <w:bookmarkStart w:id="34" w:name="_Toc374313391"/>
      <w:bookmarkStart w:id="35" w:name="_Toc374263652"/>
      <w:bookmarkStart w:id="36" w:name="_Toc374313392"/>
      <w:bookmarkStart w:id="37" w:name="_Toc374263653"/>
      <w:bookmarkStart w:id="38" w:name="_Toc374313393"/>
      <w:bookmarkStart w:id="39" w:name="_Toc374263654"/>
      <w:bookmarkStart w:id="40" w:name="_Toc374313394"/>
      <w:bookmarkStart w:id="41" w:name="_Toc374263655"/>
      <w:bookmarkStart w:id="42" w:name="_Toc374313395"/>
      <w:bookmarkStart w:id="43" w:name="_Toc374263656"/>
      <w:bookmarkStart w:id="44" w:name="_Toc374313396"/>
      <w:bookmarkStart w:id="45" w:name="_Toc374263657"/>
      <w:bookmarkStart w:id="46" w:name="_Toc374313397"/>
      <w:bookmarkStart w:id="47" w:name="_Toc374263670"/>
      <w:bookmarkStart w:id="48" w:name="_Toc374313410"/>
      <w:bookmarkStart w:id="49" w:name="_Toc374263686"/>
      <w:bookmarkStart w:id="50" w:name="_Toc374313426"/>
      <w:bookmarkStart w:id="51" w:name="_Toc374478123"/>
      <w:bookmarkStart w:id="52" w:name="_Toc374479279"/>
      <w:bookmarkStart w:id="53" w:name="_Toc37447934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6A5E4004" w14:textId="3CCAD682" w:rsidR="000D05BA" w:rsidRPr="00BD3B1B" w:rsidRDefault="000D05BA" w:rsidP="0007451C">
      <w:pPr>
        <w:pStyle w:val="BodyText"/>
        <w:rPr>
          <w:rFonts w:asciiTheme="minorHAnsi" w:hAnsiTheme="minorHAnsi" w:cstheme="minorHAnsi"/>
        </w:rPr>
      </w:pPr>
    </w:p>
    <w:p w14:paraId="4C941922" w14:textId="68951A5F" w:rsidR="000D05BA" w:rsidRPr="00BD3B1B" w:rsidRDefault="000D05BA" w:rsidP="0007451C">
      <w:pPr>
        <w:pStyle w:val="BodyText"/>
        <w:rPr>
          <w:rFonts w:asciiTheme="minorHAnsi" w:hAnsiTheme="minorHAnsi" w:cstheme="minorHAnsi"/>
        </w:rPr>
      </w:pPr>
    </w:p>
    <w:p w14:paraId="3B21935E" w14:textId="180F9085" w:rsidR="000D05BA" w:rsidRPr="00BD3B1B" w:rsidRDefault="00300829" w:rsidP="0007451C">
      <w:pPr>
        <w:pStyle w:val="BodyText"/>
        <w:rPr>
          <w:rFonts w:asciiTheme="minorHAnsi" w:hAnsiTheme="minorHAnsi" w:cstheme="minorHAnsi"/>
        </w:rPr>
      </w:pPr>
      <w:r w:rsidRPr="00BD3B1B">
        <w:rPr>
          <w:rFonts w:asciiTheme="minorHAnsi" w:hAnsiTheme="minorHAnsi" w:cstheme="minorHAnsi"/>
          <w:noProof/>
          <w:lang w:val="en-US" w:eastAsia="en-US"/>
        </w:rPr>
        <w:drawing>
          <wp:anchor distT="0" distB="0" distL="114300" distR="114300" simplePos="0" relativeHeight="251667456" behindDoc="0" locked="0" layoutInCell="1" allowOverlap="1" wp14:anchorId="5107BF69" wp14:editId="672B5EEF">
            <wp:simplePos x="0" y="0"/>
            <wp:positionH relativeFrom="page">
              <wp:posOffset>-41564</wp:posOffset>
            </wp:positionH>
            <wp:positionV relativeFrom="page">
              <wp:posOffset>0</wp:posOffset>
            </wp:positionV>
            <wp:extent cx="7595761" cy="1073619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 Visualisation MM3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95761" cy="10736194"/>
                    </a:xfrm>
                    <a:prstGeom prst="rect">
                      <a:avLst/>
                    </a:prstGeom>
                  </pic:spPr>
                </pic:pic>
              </a:graphicData>
            </a:graphic>
            <wp14:sizeRelH relativeFrom="page">
              <wp14:pctWidth>0</wp14:pctWidth>
            </wp14:sizeRelH>
            <wp14:sizeRelV relativeFrom="page">
              <wp14:pctHeight>0</wp14:pctHeight>
            </wp14:sizeRelV>
          </wp:anchor>
        </w:drawing>
      </w:r>
    </w:p>
    <w:p w14:paraId="5467DB77" w14:textId="2F5B432A" w:rsidR="000D05BA" w:rsidRPr="00BD3B1B" w:rsidRDefault="000D05BA" w:rsidP="0007451C">
      <w:pPr>
        <w:pStyle w:val="BodyText"/>
        <w:rPr>
          <w:rFonts w:asciiTheme="minorHAnsi" w:hAnsiTheme="minorHAnsi" w:cstheme="minorHAnsi"/>
        </w:rPr>
      </w:pPr>
    </w:p>
    <w:p w14:paraId="5B2C816A" w14:textId="556DB392" w:rsidR="000D05BA" w:rsidRPr="00BD3B1B" w:rsidRDefault="000D05BA" w:rsidP="0007451C">
      <w:pPr>
        <w:pStyle w:val="BodyText"/>
        <w:rPr>
          <w:rFonts w:asciiTheme="minorHAnsi" w:hAnsiTheme="minorHAnsi" w:cstheme="minorHAnsi"/>
        </w:rPr>
      </w:pPr>
    </w:p>
    <w:p w14:paraId="6C8ECFBD" w14:textId="3DC46E7C" w:rsidR="000D05BA" w:rsidRPr="00BD3B1B" w:rsidRDefault="000D05BA" w:rsidP="0007451C">
      <w:pPr>
        <w:pStyle w:val="BodyText"/>
        <w:rPr>
          <w:rFonts w:asciiTheme="minorHAnsi" w:hAnsiTheme="minorHAnsi" w:cstheme="minorHAnsi"/>
        </w:rPr>
      </w:pPr>
    </w:p>
    <w:p w14:paraId="33CF6962" w14:textId="2E9E3C4D" w:rsidR="000D05BA" w:rsidRPr="00BD3B1B" w:rsidRDefault="000D05BA" w:rsidP="0007451C">
      <w:pPr>
        <w:pStyle w:val="BodyText"/>
        <w:rPr>
          <w:rFonts w:asciiTheme="minorHAnsi" w:hAnsiTheme="minorHAnsi" w:cstheme="minorHAnsi"/>
        </w:rPr>
      </w:pPr>
    </w:p>
    <w:p w14:paraId="2E042B8C" w14:textId="71075832" w:rsidR="000D05BA" w:rsidRPr="00BD3B1B" w:rsidRDefault="000D05BA" w:rsidP="0007451C">
      <w:pPr>
        <w:pStyle w:val="BodyText"/>
        <w:rPr>
          <w:rFonts w:asciiTheme="minorHAnsi" w:hAnsiTheme="minorHAnsi" w:cstheme="minorHAnsi"/>
        </w:rPr>
      </w:pPr>
    </w:p>
    <w:p w14:paraId="41CF7B29" w14:textId="4FB4BD9E" w:rsidR="000D05BA" w:rsidRPr="00BD3B1B" w:rsidRDefault="000D05BA" w:rsidP="0007451C">
      <w:pPr>
        <w:pStyle w:val="BodyText"/>
        <w:rPr>
          <w:rFonts w:asciiTheme="minorHAnsi" w:hAnsiTheme="minorHAnsi" w:cstheme="minorHAnsi"/>
        </w:rPr>
      </w:pPr>
    </w:p>
    <w:p w14:paraId="63DB3B8D" w14:textId="6C88724D" w:rsidR="000D05BA" w:rsidRPr="00BD3B1B" w:rsidRDefault="000D05BA" w:rsidP="0007451C">
      <w:pPr>
        <w:pStyle w:val="BodyText"/>
        <w:rPr>
          <w:rFonts w:asciiTheme="minorHAnsi" w:hAnsiTheme="minorHAnsi" w:cstheme="minorHAnsi"/>
        </w:rPr>
      </w:pPr>
    </w:p>
    <w:p w14:paraId="4995EB42" w14:textId="7226E680" w:rsidR="000D05BA" w:rsidRPr="00BD3B1B" w:rsidRDefault="000D05BA" w:rsidP="0007451C">
      <w:pPr>
        <w:pStyle w:val="BodyText"/>
        <w:rPr>
          <w:rFonts w:asciiTheme="minorHAnsi" w:hAnsiTheme="minorHAnsi" w:cstheme="minorHAnsi"/>
        </w:rPr>
      </w:pPr>
    </w:p>
    <w:p w14:paraId="1DAE4438" w14:textId="0458921A" w:rsidR="000D05BA" w:rsidRPr="00BD3B1B" w:rsidRDefault="000D05BA" w:rsidP="0007451C">
      <w:pPr>
        <w:pStyle w:val="BodyText"/>
        <w:rPr>
          <w:rFonts w:asciiTheme="minorHAnsi" w:hAnsiTheme="minorHAnsi" w:cstheme="minorHAnsi"/>
        </w:rPr>
      </w:pPr>
    </w:p>
    <w:p w14:paraId="485AA587" w14:textId="313CD06C" w:rsidR="000D05BA" w:rsidRPr="00BD3B1B" w:rsidRDefault="000D05BA" w:rsidP="0007451C">
      <w:pPr>
        <w:pStyle w:val="BodyText"/>
        <w:rPr>
          <w:rFonts w:asciiTheme="minorHAnsi" w:hAnsiTheme="minorHAnsi" w:cstheme="minorHAnsi"/>
        </w:rPr>
      </w:pPr>
    </w:p>
    <w:p w14:paraId="32981E43" w14:textId="10CDB640" w:rsidR="000D05BA" w:rsidRPr="00BD3B1B" w:rsidRDefault="000D05BA" w:rsidP="0007451C">
      <w:pPr>
        <w:pStyle w:val="BodyText"/>
        <w:rPr>
          <w:rFonts w:asciiTheme="minorHAnsi" w:hAnsiTheme="minorHAnsi" w:cstheme="minorHAnsi"/>
        </w:rPr>
      </w:pPr>
    </w:p>
    <w:p w14:paraId="3ED57AC9" w14:textId="1DE93D43" w:rsidR="000D05BA" w:rsidRPr="00BD3B1B" w:rsidRDefault="000D05BA" w:rsidP="0007451C">
      <w:pPr>
        <w:pStyle w:val="BodyText"/>
        <w:rPr>
          <w:rFonts w:asciiTheme="minorHAnsi" w:hAnsiTheme="minorHAnsi" w:cstheme="minorHAnsi"/>
        </w:rPr>
      </w:pPr>
    </w:p>
    <w:p w14:paraId="4EC4C890" w14:textId="242A6BF2" w:rsidR="000D05BA" w:rsidRPr="00BD3B1B" w:rsidRDefault="000D05BA" w:rsidP="0007451C">
      <w:pPr>
        <w:pStyle w:val="BodyText"/>
        <w:rPr>
          <w:rFonts w:asciiTheme="minorHAnsi" w:hAnsiTheme="minorHAnsi" w:cstheme="minorHAnsi"/>
        </w:rPr>
      </w:pPr>
    </w:p>
    <w:p w14:paraId="6B5C647A" w14:textId="52877DA7" w:rsidR="000D05BA" w:rsidRPr="00BD3B1B" w:rsidRDefault="000D05BA" w:rsidP="0007451C">
      <w:pPr>
        <w:pStyle w:val="BodyText"/>
        <w:rPr>
          <w:rFonts w:asciiTheme="minorHAnsi" w:hAnsiTheme="minorHAnsi" w:cstheme="minorHAnsi"/>
        </w:rPr>
      </w:pPr>
    </w:p>
    <w:p w14:paraId="32EC47B6" w14:textId="69630DA6" w:rsidR="000D05BA" w:rsidRPr="00BD3B1B" w:rsidRDefault="000D05BA" w:rsidP="0007451C">
      <w:pPr>
        <w:pStyle w:val="BodyText"/>
        <w:rPr>
          <w:rFonts w:asciiTheme="minorHAnsi" w:hAnsiTheme="minorHAnsi" w:cstheme="minorHAnsi"/>
        </w:rPr>
      </w:pPr>
    </w:p>
    <w:p w14:paraId="4F035091" w14:textId="3A735EC4" w:rsidR="000D05BA" w:rsidRPr="00BD3B1B" w:rsidRDefault="000D05BA" w:rsidP="0007451C">
      <w:pPr>
        <w:pStyle w:val="BodyText"/>
        <w:rPr>
          <w:rFonts w:asciiTheme="minorHAnsi" w:hAnsiTheme="minorHAnsi" w:cstheme="minorHAnsi"/>
        </w:rPr>
      </w:pPr>
    </w:p>
    <w:p w14:paraId="4106BEF6" w14:textId="77777777" w:rsidR="0007451C" w:rsidRPr="00BD3B1B" w:rsidRDefault="0007451C" w:rsidP="0007451C">
      <w:pPr>
        <w:pStyle w:val="BodyText"/>
        <w:rPr>
          <w:rFonts w:asciiTheme="minorHAnsi" w:hAnsiTheme="minorHAnsi" w:cstheme="minorHAnsi"/>
        </w:rPr>
      </w:pPr>
    </w:p>
    <w:p w14:paraId="19484CE0" w14:textId="77076795" w:rsidR="00AA68E5" w:rsidRPr="00BD3B1B" w:rsidRDefault="00F027F7" w:rsidP="0007451C">
      <w:pPr>
        <w:pStyle w:val="BodyText"/>
        <w:rPr>
          <w:rFonts w:asciiTheme="minorHAnsi" w:hAnsiTheme="minorHAnsi" w:cstheme="minorHAnsi"/>
        </w:rPr>
      </w:pPr>
      <w:r w:rsidRPr="00BD3B1B">
        <w:rPr>
          <w:rFonts w:asciiTheme="minorHAnsi" w:hAnsiTheme="minorHAnsi" w:cstheme="minorHAnsi"/>
          <w:noProof/>
          <w:lang w:val="en-US" w:eastAsia="en-US"/>
        </w:rPr>
        <mc:AlternateContent>
          <mc:Choice Requires="wps">
            <w:drawing>
              <wp:anchor distT="45720" distB="45720" distL="114300" distR="114300" simplePos="0" relativeHeight="251669504" behindDoc="0" locked="0" layoutInCell="1" allowOverlap="1" wp14:anchorId="16F1871A" wp14:editId="51B32988">
                <wp:simplePos x="0" y="0"/>
                <wp:positionH relativeFrom="column">
                  <wp:posOffset>-26035</wp:posOffset>
                </wp:positionH>
                <wp:positionV relativeFrom="paragraph">
                  <wp:posOffset>3045980</wp:posOffset>
                </wp:positionV>
                <wp:extent cx="5062220" cy="965200"/>
                <wp:effectExtent l="0" t="0" r="508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220" cy="965200"/>
                        </a:xfrm>
                        <a:prstGeom prst="rect">
                          <a:avLst/>
                        </a:prstGeom>
                        <a:noFill/>
                        <a:ln w="9525">
                          <a:noFill/>
                          <a:miter lim="800000"/>
                          <a:headEnd/>
                          <a:tailEnd/>
                        </a:ln>
                      </wps:spPr>
                      <wps:txbx>
                        <w:txbxContent>
                          <w:p w14:paraId="1979FD9E" w14:textId="772CAE22" w:rsidR="00D72D3D" w:rsidRDefault="00D72D3D" w:rsidP="00F027F7">
                            <w:pPr>
                              <w:pStyle w:val="Covercontactdetails"/>
                              <w:jc w:val="left"/>
                            </w:pPr>
                            <w:r>
                              <w:t>Global Headquarters</w:t>
                            </w:r>
                            <w:r>
                              <w:br/>
                              <w:t>Mastek UK Ltd</w:t>
                            </w:r>
                            <w:r>
                              <w:br/>
                              <w:t>Pennant House</w:t>
                            </w:r>
                            <w:r>
                              <w:br/>
                              <w:t>2 Napier Court, RG1 8BW</w:t>
                            </w:r>
                          </w:p>
                          <w:p w14:paraId="082154DA" w14:textId="73150F29" w:rsidR="00D72D3D" w:rsidRPr="008B3931" w:rsidRDefault="00D72D3D" w:rsidP="00F027F7">
                            <w:pPr>
                              <w:pStyle w:val="Covercontactdetails"/>
                              <w:jc w:val="left"/>
                            </w:pPr>
                            <w:r>
                              <w:t>+44 (0)118 903 5700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871A" id="_x0000_s1029" type="#_x0000_t202" style="position:absolute;margin-left:-2.05pt;margin-top:239.85pt;width:398.6pt;height:7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" filled="f" stroked="f">
                <v:textbox inset="0,0,0,0">
                  <w:txbxContent>
                    <w:p w14:paraId="1979FD9E" w14:textId="772CAE22" w:rsidR="00D72D3D" w:rsidRDefault="00D72D3D" w:rsidP="00F027F7">
                      <w:pPr>
                        <w:pStyle w:val="Covercontactdetails"/>
                        <w:jc w:val="left"/>
                      </w:pPr>
                      <w:r>
                        <w:t>Global Headquarters</w:t>
                      </w:r>
                      <w:r>
                        <w:br/>
                        <w:t>Mastek UK Ltd</w:t>
                      </w:r>
                      <w:r>
                        <w:br/>
                        <w:t>Pennant House</w:t>
                      </w:r>
                      <w:r>
                        <w:br/>
                        <w:t>2 Napier Court, RG1 8BW</w:t>
                      </w:r>
                    </w:p>
                    <w:p w14:paraId="082154DA" w14:textId="73150F29" w:rsidR="00D72D3D" w:rsidRPr="008B3931" w:rsidRDefault="00D72D3D" w:rsidP="00F027F7">
                      <w:pPr>
                        <w:pStyle w:val="Covercontactdetails"/>
                        <w:jc w:val="left"/>
                      </w:pPr>
                      <w:r>
                        <w:t>+44 (0)118 903 5700</w:t>
                      </w:r>
                    </w:p>
                  </w:txbxContent>
                </v:textbox>
                <w10:wrap type="square"/>
              </v:shape>
            </w:pict>
          </mc:Fallback>
        </mc:AlternateContent>
      </w:r>
      <w:r w:rsidR="00AA68E5" w:rsidRPr="00BD3B1B">
        <w:rPr>
          <w:rFonts w:asciiTheme="minorHAnsi" w:hAnsiTheme="minorHAnsi" w:cstheme="minorHAnsi"/>
        </w:rPr>
        <w:tab/>
      </w:r>
      <w:bookmarkEnd w:id="51"/>
      <w:bookmarkEnd w:id="52"/>
      <w:bookmarkEnd w:id="53"/>
    </w:p>
    <w:sectPr w:rsidR="00AA68E5" w:rsidRPr="00BD3B1B" w:rsidSect="00D44035">
      <w:footerReference w:type="default" r:id="rId17"/>
      <w:headerReference w:type="first" r:id="rId18"/>
      <w:footerReference w:type="first" r:id="rId19"/>
      <w:pgSz w:w="11909" w:h="16834" w:code="9"/>
      <w:pgMar w:top="1134" w:right="1134" w:bottom="1134" w:left="1701" w:header="709" w:footer="709"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FFD4F" w16cid:durableId="1F44A5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1B65B" w14:textId="77777777" w:rsidR="00F623B7" w:rsidRDefault="00F623B7" w:rsidP="00C022AF">
      <w:r>
        <w:separator/>
      </w:r>
    </w:p>
    <w:p w14:paraId="038DA2B2" w14:textId="77777777" w:rsidR="00F623B7" w:rsidRDefault="00F623B7"/>
    <w:p w14:paraId="6BA72DC6" w14:textId="77777777" w:rsidR="00F623B7" w:rsidRDefault="00F623B7" w:rsidP="000D05BA"/>
    <w:p w14:paraId="0793FE18" w14:textId="77777777" w:rsidR="00F623B7" w:rsidRDefault="00F623B7" w:rsidP="00DC3697"/>
  </w:endnote>
  <w:endnote w:type="continuationSeparator" w:id="0">
    <w:p w14:paraId="115CACB8" w14:textId="77777777" w:rsidR="00F623B7" w:rsidRDefault="00F623B7" w:rsidP="00C022AF">
      <w:r>
        <w:continuationSeparator/>
      </w:r>
    </w:p>
    <w:p w14:paraId="2B5ADC19" w14:textId="77777777" w:rsidR="00F623B7" w:rsidRDefault="00F623B7"/>
    <w:p w14:paraId="57BA68F9" w14:textId="77777777" w:rsidR="00F623B7" w:rsidRDefault="00F623B7" w:rsidP="000D05BA"/>
    <w:p w14:paraId="2559F3A6" w14:textId="77777777" w:rsidR="00F623B7" w:rsidRDefault="00F623B7" w:rsidP="00DC3697"/>
  </w:endnote>
  <w:endnote w:type="continuationNotice" w:id="1">
    <w:p w14:paraId="14FD5895" w14:textId="77777777" w:rsidR="00F623B7" w:rsidRDefault="00F623B7">
      <w:pPr>
        <w:spacing w:after="0" w:line="240" w:lineRule="auto"/>
      </w:pPr>
    </w:p>
    <w:p w14:paraId="563BFABC" w14:textId="77777777" w:rsidR="00F623B7" w:rsidRDefault="00F623B7"/>
    <w:p w14:paraId="560ED763" w14:textId="77777777" w:rsidR="00F623B7" w:rsidRDefault="00F623B7" w:rsidP="000D05BA"/>
    <w:p w14:paraId="1269C9AF" w14:textId="77777777" w:rsidR="00F623B7" w:rsidRDefault="00F623B7" w:rsidP="00DC3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01123513"/>
      <w:docPartObj>
        <w:docPartGallery w:val="Page Numbers (Bottom of Page)"/>
        <w:docPartUnique/>
      </w:docPartObj>
    </w:sdtPr>
    <w:sdtEndPr>
      <w:rPr>
        <w:rStyle w:val="PageNumber"/>
      </w:rPr>
    </w:sdtEndPr>
    <w:sdtContent>
      <w:p w14:paraId="37C6E7EE" w14:textId="29632D0A" w:rsidR="00D72D3D" w:rsidRDefault="00D72D3D" w:rsidP="00D72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CBC164" w14:textId="77777777" w:rsidR="00D72D3D" w:rsidRDefault="00D72D3D" w:rsidP="002534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FEDAE" w14:textId="3F333DD6" w:rsidR="00D72D3D" w:rsidRDefault="00D72D3D" w:rsidP="00AD7F4B">
    <w:pPr>
      <w:pStyle w:val="Footer"/>
      <w:pBdr>
        <w:top w:val="single" w:sz="4" w:space="1" w:color="A6A6A6" w:themeColor="background1" w:themeShade="A6"/>
      </w:pBdr>
      <w:tabs>
        <w:tab w:val="clear" w:pos="8640"/>
        <w:tab w:val="right" w:pos="9720"/>
      </w:tabs>
      <w:ind w:left="-2160"/>
      <w:jc w:val="center"/>
    </w:pPr>
    <w:r>
      <w:t xml:space="preserve">Page </w:t>
    </w:r>
    <w:r>
      <w:fldChar w:fldCharType="begin"/>
    </w:r>
    <w:r>
      <w:instrText xml:space="preserve"> PAGE  \* Arabic  \* MERGEFORMAT </w:instrText>
    </w:r>
    <w:r>
      <w:fldChar w:fldCharType="separate"/>
    </w:r>
    <w:r w:rsidR="002C128E">
      <w:rPr>
        <w:noProof/>
      </w:rPr>
      <w:t>13</w:t>
    </w:r>
    <w:r>
      <w:rPr>
        <w:noProof/>
      </w:rPr>
      <w:fldChar w:fldCharType="end"/>
    </w:r>
    <w:r>
      <w:t xml:space="preserve"> of </w:t>
    </w:r>
    <w:r w:rsidR="00F623B7">
      <w:fldChar w:fldCharType="begin"/>
    </w:r>
    <w:r w:rsidR="00F623B7">
      <w:instrText xml:space="preserve"> DOCPROPERTY  Pages  \* MERGEFORMAT </w:instrText>
    </w:r>
    <w:r w:rsidR="00F623B7">
      <w:fldChar w:fldCharType="separate"/>
    </w:r>
    <w:r>
      <w:t>5</w:t>
    </w:r>
    <w:r w:rsidR="00F623B7">
      <w:fldChar w:fldCharType="end"/>
    </w:r>
  </w:p>
  <w:p w14:paraId="201FEDAF" w14:textId="77777777" w:rsidR="00D72D3D" w:rsidRDefault="00D72D3D" w:rsidP="00AD7F4B">
    <w:pPr>
      <w:pStyle w:val="Footer"/>
      <w:tabs>
        <w:tab w:val="clear" w:pos="8640"/>
        <w:tab w:val="right" w:pos="7650"/>
      </w:tabs>
      <w:ind w:left="-21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9639265"/>
      <w:docPartObj>
        <w:docPartGallery w:val="Page Numbers (Bottom of Page)"/>
        <w:docPartUnique/>
      </w:docPartObj>
    </w:sdtPr>
    <w:sdtEndPr>
      <w:rPr>
        <w:rStyle w:val="PageNumber"/>
      </w:rPr>
    </w:sdtEndPr>
    <w:sdtContent>
      <w:p w14:paraId="1385B109" w14:textId="34DD8B0F" w:rsidR="00D72D3D" w:rsidRDefault="00D72D3D" w:rsidP="00D440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4E94">
          <w:rPr>
            <w:rStyle w:val="PageNumber"/>
            <w:noProof/>
          </w:rPr>
          <w:t>14</w:t>
        </w:r>
        <w:r>
          <w:rPr>
            <w:rStyle w:val="PageNumber"/>
          </w:rPr>
          <w:fldChar w:fldCharType="end"/>
        </w:r>
      </w:p>
    </w:sdtContent>
  </w:sdt>
  <w:p w14:paraId="45756D0A" w14:textId="3C647D57" w:rsidR="00D72D3D" w:rsidRPr="00255FF7" w:rsidRDefault="00D72D3D" w:rsidP="000D05BA">
    <w:pPr>
      <w:pStyle w:val="Footer"/>
      <w:pBdr>
        <w:top w:val="single" w:sz="4" w:space="0" w:color="A6A6A6" w:themeColor="background1" w:themeShade="A6"/>
      </w:pBd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FEDB4" w14:textId="3DAEDA68" w:rsidR="00D72D3D" w:rsidRDefault="00D72D3D" w:rsidP="000D05BA">
    <w:pPr>
      <w:pStyle w:val="Footer"/>
      <w:pBdr>
        <w:top w:val="single" w:sz="4" w:space="0" w:color="A6A6A6" w:themeColor="background1" w:themeShade="A6"/>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06FA6" w14:textId="77777777" w:rsidR="00F623B7" w:rsidRDefault="00F623B7" w:rsidP="00C022AF">
      <w:r>
        <w:separator/>
      </w:r>
    </w:p>
    <w:p w14:paraId="5DC8093F" w14:textId="77777777" w:rsidR="00F623B7" w:rsidRDefault="00F623B7"/>
    <w:p w14:paraId="5E179CD6" w14:textId="77777777" w:rsidR="00F623B7" w:rsidRDefault="00F623B7" w:rsidP="000D05BA"/>
    <w:p w14:paraId="4AE8AD9C" w14:textId="77777777" w:rsidR="00F623B7" w:rsidRDefault="00F623B7" w:rsidP="00DC3697"/>
  </w:footnote>
  <w:footnote w:type="continuationSeparator" w:id="0">
    <w:p w14:paraId="04652DB9" w14:textId="77777777" w:rsidR="00F623B7" w:rsidRDefault="00F623B7" w:rsidP="00C022AF">
      <w:r>
        <w:continuationSeparator/>
      </w:r>
    </w:p>
    <w:p w14:paraId="3897B520" w14:textId="77777777" w:rsidR="00F623B7" w:rsidRDefault="00F623B7"/>
    <w:p w14:paraId="2F0C58D4" w14:textId="77777777" w:rsidR="00F623B7" w:rsidRDefault="00F623B7" w:rsidP="000D05BA"/>
    <w:p w14:paraId="07B88C72" w14:textId="77777777" w:rsidR="00F623B7" w:rsidRDefault="00F623B7" w:rsidP="00DC3697"/>
  </w:footnote>
  <w:footnote w:type="continuationNotice" w:id="1">
    <w:p w14:paraId="214C2F06" w14:textId="77777777" w:rsidR="00F623B7" w:rsidRDefault="00F623B7">
      <w:pPr>
        <w:spacing w:after="0" w:line="240" w:lineRule="auto"/>
      </w:pPr>
    </w:p>
    <w:p w14:paraId="02B4B9B2" w14:textId="77777777" w:rsidR="00F623B7" w:rsidRDefault="00F623B7"/>
    <w:p w14:paraId="6A44A433" w14:textId="77777777" w:rsidR="00F623B7" w:rsidRDefault="00F623B7" w:rsidP="000D05BA"/>
    <w:p w14:paraId="665C1DC1" w14:textId="77777777" w:rsidR="00F623B7" w:rsidRDefault="00F623B7" w:rsidP="00DC36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DBC5" w14:textId="5B943FC2" w:rsidR="00D72D3D" w:rsidRPr="00F331CE" w:rsidRDefault="00D72D3D" w:rsidP="00027E88">
    <w:pPr>
      <w:pBdr>
        <w:bottom w:val="single" w:sz="4" w:space="1" w:color="A6A6A6" w:themeColor="background1" w:themeShade="A6"/>
      </w:pBdr>
      <w:tabs>
        <w:tab w:val="left" w:pos="1738"/>
      </w:tabs>
      <w:rPr>
        <w:sz w:val="20"/>
      </w:rPr>
    </w:pPr>
    <w:r>
      <w:rPr>
        <w:noProof/>
        <w:sz w:val="20"/>
        <w:lang w:val="en-US"/>
      </w:rPr>
      <w:drawing>
        <wp:anchor distT="0" distB="0" distL="114300" distR="114300" simplePos="0" relativeHeight="251661316" behindDoc="1" locked="0" layoutInCell="1" allowOverlap="1" wp14:anchorId="67E3F226" wp14:editId="01B3A775">
          <wp:simplePos x="0" y="0"/>
          <wp:positionH relativeFrom="column">
            <wp:posOffset>5084445</wp:posOffset>
          </wp:positionH>
          <wp:positionV relativeFrom="paragraph">
            <wp:posOffset>-246743</wp:posOffset>
          </wp:positionV>
          <wp:extent cx="817200" cy="558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tek Master Logo RGB.png"/>
                  <pic:cNvPicPr/>
                </pic:nvPicPr>
                <pic:blipFill>
                  <a:blip r:embed="rId1">
                    <a:extLst>
                      <a:ext uri="{28A0092B-C50C-407E-A947-70E740481C1C}">
                        <a14:useLocalDpi xmlns:a14="http://schemas.microsoft.com/office/drawing/2010/main" val="0"/>
                      </a:ext>
                    </a:extLst>
                  </a:blip>
                  <a:stretch>
                    <a:fillRect/>
                  </a:stretch>
                </pic:blipFill>
                <pic:spPr>
                  <a:xfrm>
                    <a:off x="0" y="0"/>
                    <a:ext cx="817200" cy="558000"/>
                  </a:xfrm>
                  <a:prstGeom prst="rect">
                    <a:avLst/>
                  </a:prstGeom>
                </pic:spPr>
              </pic:pic>
            </a:graphicData>
          </a:graphic>
          <wp14:sizeRelH relativeFrom="margin">
            <wp14:pctWidth>0</wp14:pctWidth>
          </wp14:sizeRelH>
          <wp14:sizeRelV relativeFrom="margin">
            <wp14:pctHeight>0</wp14:pctHeight>
          </wp14:sizeRelV>
        </wp:anchor>
      </w:drawing>
    </w:r>
    <w:r>
      <w:rPr>
        <w:sz w:val="20"/>
      </w:rPr>
      <w:t>IPL Management System</w:t>
    </w:r>
    <w:r>
      <w:rPr>
        <w:sz w:val="20"/>
      </w:rPr>
      <w:tab/>
    </w:r>
  </w:p>
  <w:p w14:paraId="201FEDAD" w14:textId="39ED2058" w:rsidR="00D72D3D" w:rsidRPr="000D05BA" w:rsidRDefault="00D72D3D" w:rsidP="000D0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FEDB0" w14:textId="6DE735C3" w:rsidR="00D72D3D" w:rsidRPr="00AD7F4B" w:rsidRDefault="00D72D3D" w:rsidP="00AD7F4B">
    <w:pPr>
      <w:pStyle w:val="Header"/>
    </w:pPr>
    <w:r>
      <w:rPr>
        <w:noProof/>
        <w:lang w:val="en-US"/>
      </w:rPr>
      <w:drawing>
        <wp:anchor distT="0" distB="0" distL="114300" distR="114300" simplePos="0" relativeHeight="251658244" behindDoc="0" locked="0" layoutInCell="1" allowOverlap="1" wp14:anchorId="201FEDB9" wp14:editId="201FEDBA">
          <wp:simplePos x="0" y="0"/>
          <wp:positionH relativeFrom="page">
            <wp:posOffset>4610100</wp:posOffset>
          </wp:positionH>
          <wp:positionV relativeFrom="page">
            <wp:posOffset>830580</wp:posOffset>
          </wp:positionV>
          <wp:extent cx="2171700" cy="542925"/>
          <wp:effectExtent l="0" t="0" r="0" b="9525"/>
          <wp:wrapSquare wrapText="bothSides"/>
          <wp:docPr id="16" name="Picture 16" descr="http://www.midascreative.co.uk/images/clients/spicerha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dascreative.co.uk/images/clients/spicerhaart.gif"/>
                  <pic:cNvPicPr>
                    <a:picLocks noChangeAspect="1" noChangeArrowheads="1"/>
                  </pic:cNvPicPr>
                </pic:nvPicPr>
                <pic:blipFill rotWithShape="1">
                  <a:blip r:embed="rId1">
                    <a:extLst>
                      <a:ext uri="{28A0092B-C50C-407E-A947-70E740481C1C}">
                        <a14:useLocalDpi xmlns:a14="http://schemas.microsoft.com/office/drawing/2010/main" val="0"/>
                      </a:ext>
                    </a:extLst>
                  </a:blip>
                  <a:srcRect t="30088" b="19469"/>
                  <a:stretch/>
                </pic:blipFill>
                <pic:spPr bwMode="auto">
                  <a:xfrm>
                    <a:off x="0" y="0"/>
                    <a:ext cx="217170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4262">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FEDB3" w14:textId="1DB11CB7" w:rsidR="00D72D3D" w:rsidRPr="00F331CE" w:rsidRDefault="00D72D3D" w:rsidP="00320A54">
    <w:pPr>
      <w:pBdr>
        <w:bottom w:val="single" w:sz="4" w:space="1" w:color="A6A6A6" w:themeColor="background1" w:themeShade="A6"/>
      </w:pBdr>
      <w:rPr>
        <w:sz w:val="20"/>
      </w:rPr>
    </w:pPr>
    <w:r>
      <w:rPr>
        <w:noProof/>
        <w:sz w:val="20"/>
        <w:lang w:val="en-US"/>
      </w:rPr>
      <w:drawing>
        <wp:anchor distT="0" distB="0" distL="114300" distR="114300" simplePos="0" relativeHeight="251659268" behindDoc="1" locked="0" layoutInCell="1" allowOverlap="1" wp14:anchorId="55A84586" wp14:editId="03E69F1D">
          <wp:simplePos x="0" y="0"/>
          <wp:positionH relativeFrom="column">
            <wp:posOffset>5084494</wp:posOffset>
          </wp:positionH>
          <wp:positionV relativeFrom="paragraph">
            <wp:posOffset>-260496</wp:posOffset>
          </wp:positionV>
          <wp:extent cx="817200" cy="558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tek Master Logo RGB.png"/>
                  <pic:cNvPicPr/>
                </pic:nvPicPr>
                <pic:blipFill>
                  <a:blip r:embed="rId1">
                    <a:extLst>
                      <a:ext uri="{28A0092B-C50C-407E-A947-70E740481C1C}">
                        <a14:useLocalDpi xmlns:a14="http://schemas.microsoft.com/office/drawing/2010/main" val="0"/>
                      </a:ext>
                    </a:extLst>
                  </a:blip>
                  <a:stretch>
                    <a:fillRect/>
                  </a:stretch>
                </pic:blipFill>
                <pic:spPr>
                  <a:xfrm>
                    <a:off x="0" y="0"/>
                    <a:ext cx="817200" cy="558000"/>
                  </a:xfrm>
                  <a:prstGeom prst="rect">
                    <a:avLst/>
                  </a:prstGeom>
                </pic:spPr>
              </pic:pic>
            </a:graphicData>
          </a:graphic>
          <wp14:sizeRelH relativeFrom="margin">
            <wp14:pctWidth>0</wp14:pctWidth>
          </wp14:sizeRelH>
          <wp14:sizeRelV relativeFrom="margin">
            <wp14:pctHeight>0</wp14:pctHeight>
          </wp14:sizeRelV>
        </wp:anchor>
      </w:drawing>
    </w:r>
    <w:r>
      <w:rPr>
        <w:sz w:val="20"/>
      </w:rPr>
      <w:t>Running head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28A"/>
    <w:multiLevelType w:val="hybridMultilevel"/>
    <w:tmpl w:val="FA7E6D2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F5E7F"/>
    <w:multiLevelType w:val="hybridMultilevel"/>
    <w:tmpl w:val="13528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F7419"/>
    <w:multiLevelType w:val="multilevel"/>
    <w:tmpl w:val="3586D5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1BE4B0C"/>
    <w:multiLevelType w:val="hybridMultilevel"/>
    <w:tmpl w:val="9866E5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5B72B9"/>
    <w:multiLevelType w:val="hybridMultilevel"/>
    <w:tmpl w:val="3B8AA800"/>
    <w:lvl w:ilvl="0" w:tplc="BDA05AE4">
      <w:start w:val="1"/>
      <w:numFmt w:val="bullet"/>
      <w:pStyle w:val="Bullet"/>
      <w:lvlText w:val=""/>
      <w:lvlJc w:val="left"/>
      <w:pPr>
        <w:ind w:left="717" w:hanging="360"/>
      </w:pPr>
      <w:rPr>
        <w:rFonts w:ascii="Symbol" w:hAnsi="Symbol" w:hint="default"/>
        <w:color w:val="0099A8" w:themeColor="accent2"/>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65541762"/>
    <w:multiLevelType w:val="hybridMultilevel"/>
    <w:tmpl w:val="B69885B6"/>
    <w:lvl w:ilvl="0" w:tplc="39A4A0C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NotTrackFormatting/>
  <w:defaultTabStop w:val="284"/>
  <w:drawingGridHorizontalSpacing w:val="110"/>
  <w:displayHorizontalDrawingGridEvery w:val="2"/>
  <w:characterSpacingControl w:val="doNotCompress"/>
  <w:hdrShapeDefaults>
    <o:shapedefaults v:ext="edit" spidmax="2049" style="mso-position-horizontal-relative:page;mso-position-vertical:center;mso-position-vertical-relative:page;mso-width-percent:300;mso-left-percent:55" o:allowincell="f" fillcolor="none [671]" stroke="f" strokecolor="none [1605]">
      <v:fill color="none [671]" type="pattern"/>
      <v:stroke color="none [1605]" weight="6pt" linestyle="thickThin" on="f"/>
      <v:textbox inset="18pt,18pt,18pt,18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D1"/>
    <w:rsid w:val="00000278"/>
    <w:rsid w:val="00000963"/>
    <w:rsid w:val="000009A4"/>
    <w:rsid w:val="00000A69"/>
    <w:rsid w:val="0000236B"/>
    <w:rsid w:val="000027FE"/>
    <w:rsid w:val="000028A0"/>
    <w:rsid w:val="00002998"/>
    <w:rsid w:val="00003A20"/>
    <w:rsid w:val="00003AEA"/>
    <w:rsid w:val="0000529D"/>
    <w:rsid w:val="0000577D"/>
    <w:rsid w:val="00005921"/>
    <w:rsid w:val="0000595C"/>
    <w:rsid w:val="00005D19"/>
    <w:rsid w:val="00007382"/>
    <w:rsid w:val="0000745B"/>
    <w:rsid w:val="00011125"/>
    <w:rsid w:val="00011599"/>
    <w:rsid w:val="000119B6"/>
    <w:rsid w:val="000119FC"/>
    <w:rsid w:val="00011CA8"/>
    <w:rsid w:val="00012B2A"/>
    <w:rsid w:val="00012ECC"/>
    <w:rsid w:val="00013281"/>
    <w:rsid w:val="00013561"/>
    <w:rsid w:val="00013A2E"/>
    <w:rsid w:val="00013D1C"/>
    <w:rsid w:val="00013E6B"/>
    <w:rsid w:val="00014EC4"/>
    <w:rsid w:val="00014FD8"/>
    <w:rsid w:val="0001534F"/>
    <w:rsid w:val="00015AD6"/>
    <w:rsid w:val="000160D5"/>
    <w:rsid w:val="0001636E"/>
    <w:rsid w:val="00016810"/>
    <w:rsid w:val="00017AE2"/>
    <w:rsid w:val="00017B80"/>
    <w:rsid w:val="000200BB"/>
    <w:rsid w:val="000207D5"/>
    <w:rsid w:val="00020BD5"/>
    <w:rsid w:val="00021AB6"/>
    <w:rsid w:val="0002239C"/>
    <w:rsid w:val="00024A1A"/>
    <w:rsid w:val="000256FD"/>
    <w:rsid w:val="00025A2E"/>
    <w:rsid w:val="00025F9A"/>
    <w:rsid w:val="00026EBE"/>
    <w:rsid w:val="000271CD"/>
    <w:rsid w:val="00027335"/>
    <w:rsid w:val="00027E88"/>
    <w:rsid w:val="0003338D"/>
    <w:rsid w:val="000338DB"/>
    <w:rsid w:val="00034DF5"/>
    <w:rsid w:val="000352E1"/>
    <w:rsid w:val="00036729"/>
    <w:rsid w:val="000368E0"/>
    <w:rsid w:val="00037AC5"/>
    <w:rsid w:val="000400EB"/>
    <w:rsid w:val="00040BAF"/>
    <w:rsid w:val="00041249"/>
    <w:rsid w:val="00041B71"/>
    <w:rsid w:val="00041B91"/>
    <w:rsid w:val="00043130"/>
    <w:rsid w:val="00044003"/>
    <w:rsid w:val="000440CD"/>
    <w:rsid w:val="00044F8E"/>
    <w:rsid w:val="000454B9"/>
    <w:rsid w:val="0004660D"/>
    <w:rsid w:val="00046A8A"/>
    <w:rsid w:val="0004754F"/>
    <w:rsid w:val="00047A19"/>
    <w:rsid w:val="000514AB"/>
    <w:rsid w:val="0005181B"/>
    <w:rsid w:val="000518CD"/>
    <w:rsid w:val="00051EF5"/>
    <w:rsid w:val="0005348D"/>
    <w:rsid w:val="000535D6"/>
    <w:rsid w:val="000539F3"/>
    <w:rsid w:val="00053D7B"/>
    <w:rsid w:val="00053FD1"/>
    <w:rsid w:val="00054FB6"/>
    <w:rsid w:val="00056250"/>
    <w:rsid w:val="00056F26"/>
    <w:rsid w:val="00057028"/>
    <w:rsid w:val="00057AE3"/>
    <w:rsid w:val="000609DE"/>
    <w:rsid w:val="00060B2C"/>
    <w:rsid w:val="00062058"/>
    <w:rsid w:val="000628D8"/>
    <w:rsid w:val="00063E81"/>
    <w:rsid w:val="000645B6"/>
    <w:rsid w:val="00065D73"/>
    <w:rsid w:val="000663DC"/>
    <w:rsid w:val="00066BAE"/>
    <w:rsid w:val="00067AF4"/>
    <w:rsid w:val="00067D8D"/>
    <w:rsid w:val="00071698"/>
    <w:rsid w:val="000727AC"/>
    <w:rsid w:val="00072FD5"/>
    <w:rsid w:val="00073D5B"/>
    <w:rsid w:val="000742DB"/>
    <w:rsid w:val="000743EC"/>
    <w:rsid w:val="0007451C"/>
    <w:rsid w:val="000745B8"/>
    <w:rsid w:val="000745D3"/>
    <w:rsid w:val="0007479B"/>
    <w:rsid w:val="0007547B"/>
    <w:rsid w:val="00076E8E"/>
    <w:rsid w:val="0007778B"/>
    <w:rsid w:val="00077BF6"/>
    <w:rsid w:val="000806F2"/>
    <w:rsid w:val="000809DF"/>
    <w:rsid w:val="00080D88"/>
    <w:rsid w:val="0008181C"/>
    <w:rsid w:val="0008205D"/>
    <w:rsid w:val="00082308"/>
    <w:rsid w:val="00082327"/>
    <w:rsid w:val="00082FD8"/>
    <w:rsid w:val="00083BB1"/>
    <w:rsid w:val="000855E7"/>
    <w:rsid w:val="000857FF"/>
    <w:rsid w:val="00085A1B"/>
    <w:rsid w:val="00087F50"/>
    <w:rsid w:val="00090125"/>
    <w:rsid w:val="00090C00"/>
    <w:rsid w:val="00090CD1"/>
    <w:rsid w:val="00090F13"/>
    <w:rsid w:val="00091289"/>
    <w:rsid w:val="00092643"/>
    <w:rsid w:val="00092B72"/>
    <w:rsid w:val="0009339B"/>
    <w:rsid w:val="00093868"/>
    <w:rsid w:val="00094B46"/>
    <w:rsid w:val="00096345"/>
    <w:rsid w:val="000965AF"/>
    <w:rsid w:val="000974A8"/>
    <w:rsid w:val="00097677"/>
    <w:rsid w:val="00097DFC"/>
    <w:rsid w:val="000A01EA"/>
    <w:rsid w:val="000A0912"/>
    <w:rsid w:val="000A0E0C"/>
    <w:rsid w:val="000A10E0"/>
    <w:rsid w:val="000A1853"/>
    <w:rsid w:val="000A1AD2"/>
    <w:rsid w:val="000A35B4"/>
    <w:rsid w:val="000A51B3"/>
    <w:rsid w:val="000A54F4"/>
    <w:rsid w:val="000A635D"/>
    <w:rsid w:val="000B0DDC"/>
    <w:rsid w:val="000B0F89"/>
    <w:rsid w:val="000B1639"/>
    <w:rsid w:val="000B3762"/>
    <w:rsid w:val="000B3B10"/>
    <w:rsid w:val="000B3B69"/>
    <w:rsid w:val="000B4585"/>
    <w:rsid w:val="000B49AC"/>
    <w:rsid w:val="000B5300"/>
    <w:rsid w:val="000B64FE"/>
    <w:rsid w:val="000B76C8"/>
    <w:rsid w:val="000B79B2"/>
    <w:rsid w:val="000B7BE0"/>
    <w:rsid w:val="000B7FEE"/>
    <w:rsid w:val="000C0A0C"/>
    <w:rsid w:val="000C0C9D"/>
    <w:rsid w:val="000C0F1E"/>
    <w:rsid w:val="000C180A"/>
    <w:rsid w:val="000C1DC6"/>
    <w:rsid w:val="000C2501"/>
    <w:rsid w:val="000C2F84"/>
    <w:rsid w:val="000C3588"/>
    <w:rsid w:val="000C3B6B"/>
    <w:rsid w:val="000C463A"/>
    <w:rsid w:val="000C4830"/>
    <w:rsid w:val="000C5710"/>
    <w:rsid w:val="000C5717"/>
    <w:rsid w:val="000C7633"/>
    <w:rsid w:val="000C77E5"/>
    <w:rsid w:val="000D05BA"/>
    <w:rsid w:val="000D1B32"/>
    <w:rsid w:val="000D1CA1"/>
    <w:rsid w:val="000D28F7"/>
    <w:rsid w:val="000D2B7A"/>
    <w:rsid w:val="000D2B92"/>
    <w:rsid w:val="000D5A29"/>
    <w:rsid w:val="000D649D"/>
    <w:rsid w:val="000D6BDA"/>
    <w:rsid w:val="000D74A8"/>
    <w:rsid w:val="000E17B1"/>
    <w:rsid w:val="000E17C1"/>
    <w:rsid w:val="000E1964"/>
    <w:rsid w:val="000E20DD"/>
    <w:rsid w:val="000E2C8A"/>
    <w:rsid w:val="000E5A3B"/>
    <w:rsid w:val="000E6571"/>
    <w:rsid w:val="000E68BD"/>
    <w:rsid w:val="000E6A93"/>
    <w:rsid w:val="000E7C8C"/>
    <w:rsid w:val="000F0729"/>
    <w:rsid w:val="000F0822"/>
    <w:rsid w:val="000F0D2A"/>
    <w:rsid w:val="000F0E4B"/>
    <w:rsid w:val="000F10AD"/>
    <w:rsid w:val="000F11C4"/>
    <w:rsid w:val="000F173A"/>
    <w:rsid w:val="000F1952"/>
    <w:rsid w:val="000F1D0E"/>
    <w:rsid w:val="000F1FE9"/>
    <w:rsid w:val="000F23EA"/>
    <w:rsid w:val="000F3691"/>
    <w:rsid w:val="000F3C06"/>
    <w:rsid w:val="000F3C6A"/>
    <w:rsid w:val="000F3E1B"/>
    <w:rsid w:val="000F5D73"/>
    <w:rsid w:val="000F65EF"/>
    <w:rsid w:val="000F66A5"/>
    <w:rsid w:val="000F7F55"/>
    <w:rsid w:val="0010096C"/>
    <w:rsid w:val="00101498"/>
    <w:rsid w:val="00102249"/>
    <w:rsid w:val="00104044"/>
    <w:rsid w:val="00104074"/>
    <w:rsid w:val="00104355"/>
    <w:rsid w:val="00104EC7"/>
    <w:rsid w:val="001050DE"/>
    <w:rsid w:val="001053FC"/>
    <w:rsid w:val="0010589C"/>
    <w:rsid w:val="0010646A"/>
    <w:rsid w:val="001064A4"/>
    <w:rsid w:val="0010707B"/>
    <w:rsid w:val="0010746F"/>
    <w:rsid w:val="0010769E"/>
    <w:rsid w:val="00111C60"/>
    <w:rsid w:val="001126BD"/>
    <w:rsid w:val="0011289E"/>
    <w:rsid w:val="001128C3"/>
    <w:rsid w:val="00112F8B"/>
    <w:rsid w:val="001131A8"/>
    <w:rsid w:val="00114025"/>
    <w:rsid w:val="0011439E"/>
    <w:rsid w:val="0011520A"/>
    <w:rsid w:val="00116A2B"/>
    <w:rsid w:val="001200A1"/>
    <w:rsid w:val="00120504"/>
    <w:rsid w:val="00120F1D"/>
    <w:rsid w:val="00122250"/>
    <w:rsid w:val="001230C8"/>
    <w:rsid w:val="00123C1A"/>
    <w:rsid w:val="00124392"/>
    <w:rsid w:val="0012516C"/>
    <w:rsid w:val="00126249"/>
    <w:rsid w:val="001279E8"/>
    <w:rsid w:val="00130032"/>
    <w:rsid w:val="0013054C"/>
    <w:rsid w:val="00131885"/>
    <w:rsid w:val="00131ACC"/>
    <w:rsid w:val="00132300"/>
    <w:rsid w:val="001324D0"/>
    <w:rsid w:val="00132AB0"/>
    <w:rsid w:val="001337ED"/>
    <w:rsid w:val="00133BCD"/>
    <w:rsid w:val="001346E6"/>
    <w:rsid w:val="00134BC6"/>
    <w:rsid w:val="00135488"/>
    <w:rsid w:val="00135D92"/>
    <w:rsid w:val="00135F92"/>
    <w:rsid w:val="001363B1"/>
    <w:rsid w:val="00136644"/>
    <w:rsid w:val="00136AA4"/>
    <w:rsid w:val="00137692"/>
    <w:rsid w:val="00140BC9"/>
    <w:rsid w:val="001427E2"/>
    <w:rsid w:val="00145905"/>
    <w:rsid w:val="00146211"/>
    <w:rsid w:val="001462D2"/>
    <w:rsid w:val="001467BE"/>
    <w:rsid w:val="001469C7"/>
    <w:rsid w:val="00146C45"/>
    <w:rsid w:val="00147CDC"/>
    <w:rsid w:val="00147EF2"/>
    <w:rsid w:val="00151957"/>
    <w:rsid w:val="00151C5B"/>
    <w:rsid w:val="00152110"/>
    <w:rsid w:val="00152848"/>
    <w:rsid w:val="00152BA4"/>
    <w:rsid w:val="0015396C"/>
    <w:rsid w:val="00153AD5"/>
    <w:rsid w:val="0015489E"/>
    <w:rsid w:val="00154D8B"/>
    <w:rsid w:val="001550E7"/>
    <w:rsid w:val="001557B0"/>
    <w:rsid w:val="00155FFB"/>
    <w:rsid w:val="00157660"/>
    <w:rsid w:val="00160825"/>
    <w:rsid w:val="00161EBA"/>
    <w:rsid w:val="0016234D"/>
    <w:rsid w:val="00162481"/>
    <w:rsid w:val="001624BB"/>
    <w:rsid w:val="00163168"/>
    <w:rsid w:val="001639DB"/>
    <w:rsid w:val="00163DDC"/>
    <w:rsid w:val="0016403A"/>
    <w:rsid w:val="00165626"/>
    <w:rsid w:val="001662F5"/>
    <w:rsid w:val="0016741C"/>
    <w:rsid w:val="00167486"/>
    <w:rsid w:val="00167FFC"/>
    <w:rsid w:val="0017099B"/>
    <w:rsid w:val="00170F5C"/>
    <w:rsid w:val="00171CC1"/>
    <w:rsid w:val="00171CF4"/>
    <w:rsid w:val="00171D0D"/>
    <w:rsid w:val="00172358"/>
    <w:rsid w:val="001723D9"/>
    <w:rsid w:val="001724F3"/>
    <w:rsid w:val="001727D9"/>
    <w:rsid w:val="001728BE"/>
    <w:rsid w:val="00173155"/>
    <w:rsid w:val="0017503D"/>
    <w:rsid w:val="00175E1F"/>
    <w:rsid w:val="00176A95"/>
    <w:rsid w:val="00176E5A"/>
    <w:rsid w:val="001771A3"/>
    <w:rsid w:val="0018004B"/>
    <w:rsid w:val="0018019A"/>
    <w:rsid w:val="001814DA"/>
    <w:rsid w:val="0018222F"/>
    <w:rsid w:val="00182F37"/>
    <w:rsid w:val="001830A0"/>
    <w:rsid w:val="00183134"/>
    <w:rsid w:val="001837A5"/>
    <w:rsid w:val="00183DAD"/>
    <w:rsid w:val="001846F2"/>
    <w:rsid w:val="00185AD5"/>
    <w:rsid w:val="00186CEE"/>
    <w:rsid w:val="00186D3F"/>
    <w:rsid w:val="00186F13"/>
    <w:rsid w:val="0019024D"/>
    <w:rsid w:val="00190771"/>
    <w:rsid w:val="0019146E"/>
    <w:rsid w:val="00191BB8"/>
    <w:rsid w:val="00191F1E"/>
    <w:rsid w:val="00192081"/>
    <w:rsid w:val="001942FE"/>
    <w:rsid w:val="00195128"/>
    <w:rsid w:val="00196AF4"/>
    <w:rsid w:val="0019701C"/>
    <w:rsid w:val="00197716"/>
    <w:rsid w:val="00197BE7"/>
    <w:rsid w:val="001A0505"/>
    <w:rsid w:val="001A0AB2"/>
    <w:rsid w:val="001A0FF7"/>
    <w:rsid w:val="001A1267"/>
    <w:rsid w:val="001A346E"/>
    <w:rsid w:val="001A3D9F"/>
    <w:rsid w:val="001A44F0"/>
    <w:rsid w:val="001A55A2"/>
    <w:rsid w:val="001A67D5"/>
    <w:rsid w:val="001A707F"/>
    <w:rsid w:val="001A70B0"/>
    <w:rsid w:val="001A7409"/>
    <w:rsid w:val="001A7778"/>
    <w:rsid w:val="001A7A3E"/>
    <w:rsid w:val="001A7D56"/>
    <w:rsid w:val="001B0997"/>
    <w:rsid w:val="001B0C7C"/>
    <w:rsid w:val="001B137F"/>
    <w:rsid w:val="001B204D"/>
    <w:rsid w:val="001B2185"/>
    <w:rsid w:val="001B2D6F"/>
    <w:rsid w:val="001B2E10"/>
    <w:rsid w:val="001B482D"/>
    <w:rsid w:val="001B4978"/>
    <w:rsid w:val="001B529F"/>
    <w:rsid w:val="001B52F1"/>
    <w:rsid w:val="001B55C3"/>
    <w:rsid w:val="001B5C55"/>
    <w:rsid w:val="001B625A"/>
    <w:rsid w:val="001B67C0"/>
    <w:rsid w:val="001B6A6F"/>
    <w:rsid w:val="001C0C07"/>
    <w:rsid w:val="001C1B16"/>
    <w:rsid w:val="001C217B"/>
    <w:rsid w:val="001C3180"/>
    <w:rsid w:val="001C3800"/>
    <w:rsid w:val="001C38BE"/>
    <w:rsid w:val="001C3B1C"/>
    <w:rsid w:val="001C3E9E"/>
    <w:rsid w:val="001C3F1A"/>
    <w:rsid w:val="001C4A0A"/>
    <w:rsid w:val="001C530D"/>
    <w:rsid w:val="001C548A"/>
    <w:rsid w:val="001C6B61"/>
    <w:rsid w:val="001C6C00"/>
    <w:rsid w:val="001D00B7"/>
    <w:rsid w:val="001D18D9"/>
    <w:rsid w:val="001D1EC3"/>
    <w:rsid w:val="001D2CBA"/>
    <w:rsid w:val="001D2DAA"/>
    <w:rsid w:val="001D2E73"/>
    <w:rsid w:val="001D36BA"/>
    <w:rsid w:val="001D512A"/>
    <w:rsid w:val="001D52C7"/>
    <w:rsid w:val="001D5A23"/>
    <w:rsid w:val="001D6239"/>
    <w:rsid w:val="001D653E"/>
    <w:rsid w:val="001D6905"/>
    <w:rsid w:val="001D6CDF"/>
    <w:rsid w:val="001D7A7F"/>
    <w:rsid w:val="001E0382"/>
    <w:rsid w:val="001E0E1C"/>
    <w:rsid w:val="001E1CD5"/>
    <w:rsid w:val="001E2484"/>
    <w:rsid w:val="001E25AB"/>
    <w:rsid w:val="001E2956"/>
    <w:rsid w:val="001E4867"/>
    <w:rsid w:val="001E4A6B"/>
    <w:rsid w:val="001E55C7"/>
    <w:rsid w:val="001E5BDB"/>
    <w:rsid w:val="001E69A2"/>
    <w:rsid w:val="001E6BBB"/>
    <w:rsid w:val="001E6E33"/>
    <w:rsid w:val="001E78EB"/>
    <w:rsid w:val="001F1413"/>
    <w:rsid w:val="001F182E"/>
    <w:rsid w:val="001F2799"/>
    <w:rsid w:val="001F335E"/>
    <w:rsid w:val="001F3548"/>
    <w:rsid w:val="001F49E6"/>
    <w:rsid w:val="001F529B"/>
    <w:rsid w:val="001F6061"/>
    <w:rsid w:val="001F7314"/>
    <w:rsid w:val="001F7A32"/>
    <w:rsid w:val="002003C1"/>
    <w:rsid w:val="002014F5"/>
    <w:rsid w:val="00201784"/>
    <w:rsid w:val="002024C8"/>
    <w:rsid w:val="002033F7"/>
    <w:rsid w:val="002046F4"/>
    <w:rsid w:val="00204E60"/>
    <w:rsid w:val="002070B9"/>
    <w:rsid w:val="0021005B"/>
    <w:rsid w:val="002100D6"/>
    <w:rsid w:val="0021020F"/>
    <w:rsid w:val="00211B39"/>
    <w:rsid w:val="00211D6C"/>
    <w:rsid w:val="002123D3"/>
    <w:rsid w:val="00212619"/>
    <w:rsid w:val="00212F3F"/>
    <w:rsid w:val="00214395"/>
    <w:rsid w:val="002149FF"/>
    <w:rsid w:val="00214F77"/>
    <w:rsid w:val="00215414"/>
    <w:rsid w:val="00216A11"/>
    <w:rsid w:val="002170B8"/>
    <w:rsid w:val="00220206"/>
    <w:rsid w:val="002204B6"/>
    <w:rsid w:val="00220799"/>
    <w:rsid w:val="00220AB2"/>
    <w:rsid w:val="00222DA5"/>
    <w:rsid w:val="0022319E"/>
    <w:rsid w:val="00223832"/>
    <w:rsid w:val="00223EB8"/>
    <w:rsid w:val="002242C0"/>
    <w:rsid w:val="00224A6B"/>
    <w:rsid w:val="00224E86"/>
    <w:rsid w:val="002255AA"/>
    <w:rsid w:val="00227406"/>
    <w:rsid w:val="00227D2F"/>
    <w:rsid w:val="002303B4"/>
    <w:rsid w:val="00231352"/>
    <w:rsid w:val="002321CE"/>
    <w:rsid w:val="00232F61"/>
    <w:rsid w:val="002330E8"/>
    <w:rsid w:val="0023366F"/>
    <w:rsid w:val="00233D23"/>
    <w:rsid w:val="0023463A"/>
    <w:rsid w:val="0023629C"/>
    <w:rsid w:val="0023663C"/>
    <w:rsid w:val="00237224"/>
    <w:rsid w:val="00237ED8"/>
    <w:rsid w:val="00240064"/>
    <w:rsid w:val="00240073"/>
    <w:rsid w:val="002401CB"/>
    <w:rsid w:val="00241D66"/>
    <w:rsid w:val="002427D0"/>
    <w:rsid w:val="00242E03"/>
    <w:rsid w:val="00242F80"/>
    <w:rsid w:val="002430BB"/>
    <w:rsid w:val="00243AF0"/>
    <w:rsid w:val="00243B8A"/>
    <w:rsid w:val="0024481B"/>
    <w:rsid w:val="00246281"/>
    <w:rsid w:val="002468B1"/>
    <w:rsid w:val="00247165"/>
    <w:rsid w:val="002475F0"/>
    <w:rsid w:val="00247DA0"/>
    <w:rsid w:val="00250108"/>
    <w:rsid w:val="0025070D"/>
    <w:rsid w:val="00250DF2"/>
    <w:rsid w:val="00251DB9"/>
    <w:rsid w:val="00251DC0"/>
    <w:rsid w:val="00251E2E"/>
    <w:rsid w:val="002526EB"/>
    <w:rsid w:val="002526F2"/>
    <w:rsid w:val="00252D90"/>
    <w:rsid w:val="002533FF"/>
    <w:rsid w:val="00253407"/>
    <w:rsid w:val="00254E3A"/>
    <w:rsid w:val="00255B65"/>
    <w:rsid w:val="00255FF7"/>
    <w:rsid w:val="0025682A"/>
    <w:rsid w:val="002571BA"/>
    <w:rsid w:val="00260C34"/>
    <w:rsid w:val="00260EC2"/>
    <w:rsid w:val="00260F6A"/>
    <w:rsid w:val="002613AF"/>
    <w:rsid w:val="00261476"/>
    <w:rsid w:val="0026151A"/>
    <w:rsid w:val="002615EF"/>
    <w:rsid w:val="00261763"/>
    <w:rsid w:val="00261ED3"/>
    <w:rsid w:val="00263175"/>
    <w:rsid w:val="00264C18"/>
    <w:rsid w:val="00265299"/>
    <w:rsid w:val="002658E0"/>
    <w:rsid w:val="00265B0D"/>
    <w:rsid w:val="00267D3F"/>
    <w:rsid w:val="0027140F"/>
    <w:rsid w:val="00271461"/>
    <w:rsid w:val="00271A3E"/>
    <w:rsid w:val="00272328"/>
    <w:rsid w:val="00274DCB"/>
    <w:rsid w:val="002756EA"/>
    <w:rsid w:val="00276058"/>
    <w:rsid w:val="002766C7"/>
    <w:rsid w:val="0027708A"/>
    <w:rsid w:val="0027728F"/>
    <w:rsid w:val="002777D4"/>
    <w:rsid w:val="002802A5"/>
    <w:rsid w:val="00281258"/>
    <w:rsid w:val="00281261"/>
    <w:rsid w:val="0028139C"/>
    <w:rsid w:val="00281539"/>
    <w:rsid w:val="00281A52"/>
    <w:rsid w:val="002839F6"/>
    <w:rsid w:val="0028421E"/>
    <w:rsid w:val="0028439A"/>
    <w:rsid w:val="00284A5D"/>
    <w:rsid w:val="00285E36"/>
    <w:rsid w:val="00290332"/>
    <w:rsid w:val="00290FBE"/>
    <w:rsid w:val="00291142"/>
    <w:rsid w:val="00291ADE"/>
    <w:rsid w:val="00291CF7"/>
    <w:rsid w:val="00291FE0"/>
    <w:rsid w:val="00294800"/>
    <w:rsid w:val="00295E03"/>
    <w:rsid w:val="00296639"/>
    <w:rsid w:val="00296F6D"/>
    <w:rsid w:val="00297462"/>
    <w:rsid w:val="002A0359"/>
    <w:rsid w:val="002A0A5A"/>
    <w:rsid w:val="002A117A"/>
    <w:rsid w:val="002A138A"/>
    <w:rsid w:val="002A2B5F"/>
    <w:rsid w:val="002A2EC7"/>
    <w:rsid w:val="002A395E"/>
    <w:rsid w:val="002A43D4"/>
    <w:rsid w:val="002A51A6"/>
    <w:rsid w:val="002A5305"/>
    <w:rsid w:val="002A546B"/>
    <w:rsid w:val="002A59B5"/>
    <w:rsid w:val="002A5AF0"/>
    <w:rsid w:val="002A5EF3"/>
    <w:rsid w:val="002A66C2"/>
    <w:rsid w:val="002A67F8"/>
    <w:rsid w:val="002A6C39"/>
    <w:rsid w:val="002A70B5"/>
    <w:rsid w:val="002A72EF"/>
    <w:rsid w:val="002A78DA"/>
    <w:rsid w:val="002A7976"/>
    <w:rsid w:val="002A7B04"/>
    <w:rsid w:val="002B0254"/>
    <w:rsid w:val="002B0734"/>
    <w:rsid w:val="002B0956"/>
    <w:rsid w:val="002B1039"/>
    <w:rsid w:val="002B1564"/>
    <w:rsid w:val="002B2581"/>
    <w:rsid w:val="002B28AC"/>
    <w:rsid w:val="002B2FD5"/>
    <w:rsid w:val="002B31DE"/>
    <w:rsid w:val="002B3588"/>
    <w:rsid w:val="002B3FFC"/>
    <w:rsid w:val="002B46C9"/>
    <w:rsid w:val="002B4897"/>
    <w:rsid w:val="002B5573"/>
    <w:rsid w:val="002B5B71"/>
    <w:rsid w:val="002B6388"/>
    <w:rsid w:val="002B6407"/>
    <w:rsid w:val="002B66D7"/>
    <w:rsid w:val="002B738E"/>
    <w:rsid w:val="002B755F"/>
    <w:rsid w:val="002C075D"/>
    <w:rsid w:val="002C128E"/>
    <w:rsid w:val="002C136B"/>
    <w:rsid w:val="002C249B"/>
    <w:rsid w:val="002C313C"/>
    <w:rsid w:val="002C381C"/>
    <w:rsid w:val="002C44D1"/>
    <w:rsid w:val="002C4744"/>
    <w:rsid w:val="002C4DC4"/>
    <w:rsid w:val="002C73D1"/>
    <w:rsid w:val="002C78D9"/>
    <w:rsid w:val="002C7E1C"/>
    <w:rsid w:val="002C7E8B"/>
    <w:rsid w:val="002D07C2"/>
    <w:rsid w:val="002D2104"/>
    <w:rsid w:val="002D27EC"/>
    <w:rsid w:val="002D31B6"/>
    <w:rsid w:val="002D3AE5"/>
    <w:rsid w:val="002D488A"/>
    <w:rsid w:val="002D4F06"/>
    <w:rsid w:val="002D538C"/>
    <w:rsid w:val="002D5A99"/>
    <w:rsid w:val="002D5F22"/>
    <w:rsid w:val="002D6005"/>
    <w:rsid w:val="002D60E4"/>
    <w:rsid w:val="002D6A14"/>
    <w:rsid w:val="002D7E6F"/>
    <w:rsid w:val="002E00D5"/>
    <w:rsid w:val="002E0F4E"/>
    <w:rsid w:val="002E1337"/>
    <w:rsid w:val="002E164A"/>
    <w:rsid w:val="002E1E04"/>
    <w:rsid w:val="002E21E0"/>
    <w:rsid w:val="002E289E"/>
    <w:rsid w:val="002E2BAE"/>
    <w:rsid w:val="002E344B"/>
    <w:rsid w:val="002E39B4"/>
    <w:rsid w:val="002E3D08"/>
    <w:rsid w:val="002E4FFE"/>
    <w:rsid w:val="002E50CB"/>
    <w:rsid w:val="002E54CB"/>
    <w:rsid w:val="002E70D1"/>
    <w:rsid w:val="002E7157"/>
    <w:rsid w:val="002E7F17"/>
    <w:rsid w:val="002F08CF"/>
    <w:rsid w:val="002F1D66"/>
    <w:rsid w:val="002F2412"/>
    <w:rsid w:val="002F316C"/>
    <w:rsid w:val="002F33EE"/>
    <w:rsid w:val="002F34FA"/>
    <w:rsid w:val="002F42A8"/>
    <w:rsid w:val="002F4D3F"/>
    <w:rsid w:val="002F4FE9"/>
    <w:rsid w:val="002F501D"/>
    <w:rsid w:val="002F6983"/>
    <w:rsid w:val="00300829"/>
    <w:rsid w:val="0030160B"/>
    <w:rsid w:val="003028A0"/>
    <w:rsid w:val="00302A41"/>
    <w:rsid w:val="00302C9B"/>
    <w:rsid w:val="00303066"/>
    <w:rsid w:val="00303B9D"/>
    <w:rsid w:val="00304395"/>
    <w:rsid w:val="00304C2B"/>
    <w:rsid w:val="00305792"/>
    <w:rsid w:val="003059E4"/>
    <w:rsid w:val="0030666B"/>
    <w:rsid w:val="00306EF5"/>
    <w:rsid w:val="00310A1F"/>
    <w:rsid w:val="003112DC"/>
    <w:rsid w:val="0031191A"/>
    <w:rsid w:val="00311E25"/>
    <w:rsid w:val="003129BE"/>
    <w:rsid w:val="00312FC9"/>
    <w:rsid w:val="00313591"/>
    <w:rsid w:val="00313DE0"/>
    <w:rsid w:val="003148C5"/>
    <w:rsid w:val="003157C8"/>
    <w:rsid w:val="0031593D"/>
    <w:rsid w:val="00320A54"/>
    <w:rsid w:val="00320AFF"/>
    <w:rsid w:val="00320E83"/>
    <w:rsid w:val="003217F0"/>
    <w:rsid w:val="00321C53"/>
    <w:rsid w:val="00322F8A"/>
    <w:rsid w:val="0032496A"/>
    <w:rsid w:val="0032512F"/>
    <w:rsid w:val="00325954"/>
    <w:rsid w:val="00326659"/>
    <w:rsid w:val="0032714A"/>
    <w:rsid w:val="0032764D"/>
    <w:rsid w:val="00327EAF"/>
    <w:rsid w:val="00330187"/>
    <w:rsid w:val="003302AD"/>
    <w:rsid w:val="00330ABA"/>
    <w:rsid w:val="00330B07"/>
    <w:rsid w:val="003313E6"/>
    <w:rsid w:val="0033155C"/>
    <w:rsid w:val="00331A4B"/>
    <w:rsid w:val="0033329E"/>
    <w:rsid w:val="003333C9"/>
    <w:rsid w:val="003338BB"/>
    <w:rsid w:val="0033394D"/>
    <w:rsid w:val="00333C17"/>
    <w:rsid w:val="00334851"/>
    <w:rsid w:val="00334AA9"/>
    <w:rsid w:val="0033510B"/>
    <w:rsid w:val="0033519D"/>
    <w:rsid w:val="00335B81"/>
    <w:rsid w:val="00335F74"/>
    <w:rsid w:val="00336D70"/>
    <w:rsid w:val="003379E0"/>
    <w:rsid w:val="003403B5"/>
    <w:rsid w:val="00340E68"/>
    <w:rsid w:val="00341208"/>
    <w:rsid w:val="00341F3C"/>
    <w:rsid w:val="003422E1"/>
    <w:rsid w:val="003426B9"/>
    <w:rsid w:val="00342AEB"/>
    <w:rsid w:val="00342B3B"/>
    <w:rsid w:val="00342CD6"/>
    <w:rsid w:val="003438E6"/>
    <w:rsid w:val="00343970"/>
    <w:rsid w:val="00343ABB"/>
    <w:rsid w:val="00344721"/>
    <w:rsid w:val="00346541"/>
    <w:rsid w:val="00347324"/>
    <w:rsid w:val="00347998"/>
    <w:rsid w:val="003507AA"/>
    <w:rsid w:val="00351212"/>
    <w:rsid w:val="003523E8"/>
    <w:rsid w:val="00352854"/>
    <w:rsid w:val="00352CBC"/>
    <w:rsid w:val="00354454"/>
    <w:rsid w:val="00354DB7"/>
    <w:rsid w:val="0035625A"/>
    <w:rsid w:val="0035676A"/>
    <w:rsid w:val="00356E0E"/>
    <w:rsid w:val="00356E2F"/>
    <w:rsid w:val="00357164"/>
    <w:rsid w:val="003577C0"/>
    <w:rsid w:val="00357CAE"/>
    <w:rsid w:val="003605DA"/>
    <w:rsid w:val="00360F3D"/>
    <w:rsid w:val="0036112D"/>
    <w:rsid w:val="00361945"/>
    <w:rsid w:val="0036196C"/>
    <w:rsid w:val="00362126"/>
    <w:rsid w:val="00362921"/>
    <w:rsid w:val="00362B6E"/>
    <w:rsid w:val="0036311B"/>
    <w:rsid w:val="00363AB9"/>
    <w:rsid w:val="00363F12"/>
    <w:rsid w:val="00364AC8"/>
    <w:rsid w:val="0036535E"/>
    <w:rsid w:val="00365A87"/>
    <w:rsid w:val="00365B46"/>
    <w:rsid w:val="00365C5D"/>
    <w:rsid w:val="00366628"/>
    <w:rsid w:val="00366C85"/>
    <w:rsid w:val="003670BE"/>
    <w:rsid w:val="003679C9"/>
    <w:rsid w:val="00370177"/>
    <w:rsid w:val="003717CA"/>
    <w:rsid w:val="00372058"/>
    <w:rsid w:val="0037222B"/>
    <w:rsid w:val="003724F5"/>
    <w:rsid w:val="00373B94"/>
    <w:rsid w:val="00373E3B"/>
    <w:rsid w:val="00373EBB"/>
    <w:rsid w:val="00375080"/>
    <w:rsid w:val="00375316"/>
    <w:rsid w:val="00375771"/>
    <w:rsid w:val="0037696A"/>
    <w:rsid w:val="00376B4A"/>
    <w:rsid w:val="00380015"/>
    <w:rsid w:val="00381356"/>
    <w:rsid w:val="0038187D"/>
    <w:rsid w:val="003819D5"/>
    <w:rsid w:val="00381F88"/>
    <w:rsid w:val="00382181"/>
    <w:rsid w:val="003835EA"/>
    <w:rsid w:val="003846FB"/>
    <w:rsid w:val="00385E27"/>
    <w:rsid w:val="00386103"/>
    <w:rsid w:val="00387D63"/>
    <w:rsid w:val="00390188"/>
    <w:rsid w:val="00390214"/>
    <w:rsid w:val="0039074E"/>
    <w:rsid w:val="00391D88"/>
    <w:rsid w:val="00392A4B"/>
    <w:rsid w:val="00393134"/>
    <w:rsid w:val="003933D5"/>
    <w:rsid w:val="00393C7D"/>
    <w:rsid w:val="00393FEF"/>
    <w:rsid w:val="0039460B"/>
    <w:rsid w:val="00394839"/>
    <w:rsid w:val="00394D66"/>
    <w:rsid w:val="003958A0"/>
    <w:rsid w:val="00396C5E"/>
    <w:rsid w:val="0039762A"/>
    <w:rsid w:val="00397B2A"/>
    <w:rsid w:val="00397E36"/>
    <w:rsid w:val="003A00EF"/>
    <w:rsid w:val="003A0170"/>
    <w:rsid w:val="003A01B3"/>
    <w:rsid w:val="003A0EF3"/>
    <w:rsid w:val="003A25E1"/>
    <w:rsid w:val="003A25FF"/>
    <w:rsid w:val="003A2C8B"/>
    <w:rsid w:val="003A3345"/>
    <w:rsid w:val="003A3FE8"/>
    <w:rsid w:val="003A40D5"/>
    <w:rsid w:val="003A4941"/>
    <w:rsid w:val="003A4963"/>
    <w:rsid w:val="003A5232"/>
    <w:rsid w:val="003A6F87"/>
    <w:rsid w:val="003A71C5"/>
    <w:rsid w:val="003A73D0"/>
    <w:rsid w:val="003A750B"/>
    <w:rsid w:val="003A7711"/>
    <w:rsid w:val="003A77DB"/>
    <w:rsid w:val="003B1749"/>
    <w:rsid w:val="003B23CC"/>
    <w:rsid w:val="003B322E"/>
    <w:rsid w:val="003B3435"/>
    <w:rsid w:val="003B3443"/>
    <w:rsid w:val="003B4954"/>
    <w:rsid w:val="003B5216"/>
    <w:rsid w:val="003B59FF"/>
    <w:rsid w:val="003B5C91"/>
    <w:rsid w:val="003B65D7"/>
    <w:rsid w:val="003B69D6"/>
    <w:rsid w:val="003B6A90"/>
    <w:rsid w:val="003B7576"/>
    <w:rsid w:val="003B7D0E"/>
    <w:rsid w:val="003C0931"/>
    <w:rsid w:val="003C0DE3"/>
    <w:rsid w:val="003C2A51"/>
    <w:rsid w:val="003C35F1"/>
    <w:rsid w:val="003C3D7C"/>
    <w:rsid w:val="003C4588"/>
    <w:rsid w:val="003C4F0A"/>
    <w:rsid w:val="003C5020"/>
    <w:rsid w:val="003C5335"/>
    <w:rsid w:val="003C5A32"/>
    <w:rsid w:val="003C5F59"/>
    <w:rsid w:val="003C63EF"/>
    <w:rsid w:val="003C6441"/>
    <w:rsid w:val="003C6C56"/>
    <w:rsid w:val="003C6CDF"/>
    <w:rsid w:val="003C6DB8"/>
    <w:rsid w:val="003C6EA4"/>
    <w:rsid w:val="003D04C9"/>
    <w:rsid w:val="003D08FA"/>
    <w:rsid w:val="003D2BE7"/>
    <w:rsid w:val="003D3301"/>
    <w:rsid w:val="003D3F8A"/>
    <w:rsid w:val="003D4729"/>
    <w:rsid w:val="003D554C"/>
    <w:rsid w:val="003D5579"/>
    <w:rsid w:val="003D5595"/>
    <w:rsid w:val="003D6081"/>
    <w:rsid w:val="003D6ABF"/>
    <w:rsid w:val="003D7008"/>
    <w:rsid w:val="003E03E5"/>
    <w:rsid w:val="003E09F1"/>
    <w:rsid w:val="003E0DB3"/>
    <w:rsid w:val="003E10FB"/>
    <w:rsid w:val="003E2148"/>
    <w:rsid w:val="003E2662"/>
    <w:rsid w:val="003E3546"/>
    <w:rsid w:val="003E35CE"/>
    <w:rsid w:val="003E37C5"/>
    <w:rsid w:val="003E43C0"/>
    <w:rsid w:val="003E4686"/>
    <w:rsid w:val="003E46E2"/>
    <w:rsid w:val="003E6066"/>
    <w:rsid w:val="003E64C3"/>
    <w:rsid w:val="003E6F36"/>
    <w:rsid w:val="003E7831"/>
    <w:rsid w:val="003E7C8A"/>
    <w:rsid w:val="003F052E"/>
    <w:rsid w:val="003F07A5"/>
    <w:rsid w:val="003F1208"/>
    <w:rsid w:val="003F1CAC"/>
    <w:rsid w:val="003F2492"/>
    <w:rsid w:val="003F27AA"/>
    <w:rsid w:val="003F32E5"/>
    <w:rsid w:val="003F3713"/>
    <w:rsid w:val="003F3836"/>
    <w:rsid w:val="003F4F98"/>
    <w:rsid w:val="003F5553"/>
    <w:rsid w:val="003F6A98"/>
    <w:rsid w:val="003F6E28"/>
    <w:rsid w:val="003F735A"/>
    <w:rsid w:val="003F74E1"/>
    <w:rsid w:val="00400043"/>
    <w:rsid w:val="0040094E"/>
    <w:rsid w:val="004012D2"/>
    <w:rsid w:val="0040198F"/>
    <w:rsid w:val="00401B0B"/>
    <w:rsid w:val="00401BF4"/>
    <w:rsid w:val="004021F6"/>
    <w:rsid w:val="00402735"/>
    <w:rsid w:val="004034F4"/>
    <w:rsid w:val="00403C95"/>
    <w:rsid w:val="00403D85"/>
    <w:rsid w:val="00403E05"/>
    <w:rsid w:val="00404588"/>
    <w:rsid w:val="00404D32"/>
    <w:rsid w:val="004053A2"/>
    <w:rsid w:val="00405A60"/>
    <w:rsid w:val="00405C17"/>
    <w:rsid w:val="00405DCD"/>
    <w:rsid w:val="00405ECF"/>
    <w:rsid w:val="00406514"/>
    <w:rsid w:val="00406D54"/>
    <w:rsid w:val="00407149"/>
    <w:rsid w:val="00407908"/>
    <w:rsid w:val="00407D40"/>
    <w:rsid w:val="004116DF"/>
    <w:rsid w:val="00411E8C"/>
    <w:rsid w:val="00411F77"/>
    <w:rsid w:val="004131A7"/>
    <w:rsid w:val="0041323D"/>
    <w:rsid w:val="00413408"/>
    <w:rsid w:val="00413E82"/>
    <w:rsid w:val="00414F5D"/>
    <w:rsid w:val="00415304"/>
    <w:rsid w:val="00415520"/>
    <w:rsid w:val="00416495"/>
    <w:rsid w:val="0041765B"/>
    <w:rsid w:val="00417720"/>
    <w:rsid w:val="0041780A"/>
    <w:rsid w:val="00420808"/>
    <w:rsid w:val="00421268"/>
    <w:rsid w:val="00421A8A"/>
    <w:rsid w:val="00423148"/>
    <w:rsid w:val="00423570"/>
    <w:rsid w:val="004238CE"/>
    <w:rsid w:val="00423B28"/>
    <w:rsid w:val="00424D79"/>
    <w:rsid w:val="00424DE6"/>
    <w:rsid w:val="0042575D"/>
    <w:rsid w:val="0042666F"/>
    <w:rsid w:val="00426DA3"/>
    <w:rsid w:val="00427672"/>
    <w:rsid w:val="004279C8"/>
    <w:rsid w:val="00427A63"/>
    <w:rsid w:val="00431621"/>
    <w:rsid w:val="004318AB"/>
    <w:rsid w:val="00432032"/>
    <w:rsid w:val="00432368"/>
    <w:rsid w:val="00433051"/>
    <w:rsid w:val="00433075"/>
    <w:rsid w:val="00433ADA"/>
    <w:rsid w:val="004340A1"/>
    <w:rsid w:val="00434DCC"/>
    <w:rsid w:val="00434F69"/>
    <w:rsid w:val="004352B4"/>
    <w:rsid w:val="004373F3"/>
    <w:rsid w:val="00441E74"/>
    <w:rsid w:val="004421DC"/>
    <w:rsid w:val="00442666"/>
    <w:rsid w:val="00444E9B"/>
    <w:rsid w:val="0044606B"/>
    <w:rsid w:val="0044751F"/>
    <w:rsid w:val="004476DA"/>
    <w:rsid w:val="00447C8A"/>
    <w:rsid w:val="0045156B"/>
    <w:rsid w:val="004517D2"/>
    <w:rsid w:val="00451ED2"/>
    <w:rsid w:val="00451F06"/>
    <w:rsid w:val="004521E5"/>
    <w:rsid w:val="0045257E"/>
    <w:rsid w:val="00452824"/>
    <w:rsid w:val="00453599"/>
    <w:rsid w:val="00453853"/>
    <w:rsid w:val="00453991"/>
    <w:rsid w:val="00453B33"/>
    <w:rsid w:val="00453E25"/>
    <w:rsid w:val="00453EB3"/>
    <w:rsid w:val="00454A13"/>
    <w:rsid w:val="0045566F"/>
    <w:rsid w:val="004559F3"/>
    <w:rsid w:val="00455ABB"/>
    <w:rsid w:val="00455C3F"/>
    <w:rsid w:val="0045721C"/>
    <w:rsid w:val="0046050A"/>
    <w:rsid w:val="00461925"/>
    <w:rsid w:val="00461DC3"/>
    <w:rsid w:val="00461E91"/>
    <w:rsid w:val="00461F69"/>
    <w:rsid w:val="004625FC"/>
    <w:rsid w:val="00463052"/>
    <w:rsid w:val="00465914"/>
    <w:rsid w:val="00465D3A"/>
    <w:rsid w:val="00466535"/>
    <w:rsid w:val="00466644"/>
    <w:rsid w:val="0046674B"/>
    <w:rsid w:val="004669E1"/>
    <w:rsid w:val="00467B07"/>
    <w:rsid w:val="00467F23"/>
    <w:rsid w:val="004702CF"/>
    <w:rsid w:val="0047053E"/>
    <w:rsid w:val="00470933"/>
    <w:rsid w:val="00470C4E"/>
    <w:rsid w:val="00471ADC"/>
    <w:rsid w:val="00471E64"/>
    <w:rsid w:val="004720CB"/>
    <w:rsid w:val="004722F5"/>
    <w:rsid w:val="0047279D"/>
    <w:rsid w:val="0047376E"/>
    <w:rsid w:val="00473A60"/>
    <w:rsid w:val="004747B6"/>
    <w:rsid w:val="00474F7B"/>
    <w:rsid w:val="00476FC1"/>
    <w:rsid w:val="00477187"/>
    <w:rsid w:val="00477E7C"/>
    <w:rsid w:val="004802F1"/>
    <w:rsid w:val="0048066A"/>
    <w:rsid w:val="004817DB"/>
    <w:rsid w:val="0048226A"/>
    <w:rsid w:val="00485DC3"/>
    <w:rsid w:val="004861A3"/>
    <w:rsid w:val="00486490"/>
    <w:rsid w:val="00486603"/>
    <w:rsid w:val="004877FE"/>
    <w:rsid w:val="00490200"/>
    <w:rsid w:val="00490205"/>
    <w:rsid w:val="00490241"/>
    <w:rsid w:val="00491D3B"/>
    <w:rsid w:val="00492815"/>
    <w:rsid w:val="00492CB6"/>
    <w:rsid w:val="00493072"/>
    <w:rsid w:val="00493E7D"/>
    <w:rsid w:val="0049431B"/>
    <w:rsid w:val="00494F21"/>
    <w:rsid w:val="004955C6"/>
    <w:rsid w:val="00495B19"/>
    <w:rsid w:val="00495EA9"/>
    <w:rsid w:val="004961B7"/>
    <w:rsid w:val="00496249"/>
    <w:rsid w:val="0049663E"/>
    <w:rsid w:val="00497597"/>
    <w:rsid w:val="00497E3F"/>
    <w:rsid w:val="004A0B65"/>
    <w:rsid w:val="004A0EEC"/>
    <w:rsid w:val="004A2083"/>
    <w:rsid w:val="004A2CD2"/>
    <w:rsid w:val="004A368C"/>
    <w:rsid w:val="004A3832"/>
    <w:rsid w:val="004A3EE7"/>
    <w:rsid w:val="004A4046"/>
    <w:rsid w:val="004A40BA"/>
    <w:rsid w:val="004A43E6"/>
    <w:rsid w:val="004A4A3F"/>
    <w:rsid w:val="004A5D42"/>
    <w:rsid w:val="004A60A5"/>
    <w:rsid w:val="004A64FD"/>
    <w:rsid w:val="004A6592"/>
    <w:rsid w:val="004A6646"/>
    <w:rsid w:val="004A75EC"/>
    <w:rsid w:val="004B0433"/>
    <w:rsid w:val="004B04A7"/>
    <w:rsid w:val="004B2F62"/>
    <w:rsid w:val="004B3498"/>
    <w:rsid w:val="004B3D49"/>
    <w:rsid w:val="004B3F38"/>
    <w:rsid w:val="004B5057"/>
    <w:rsid w:val="004B5099"/>
    <w:rsid w:val="004B5212"/>
    <w:rsid w:val="004B569B"/>
    <w:rsid w:val="004B58C8"/>
    <w:rsid w:val="004B636A"/>
    <w:rsid w:val="004B6AE3"/>
    <w:rsid w:val="004C0022"/>
    <w:rsid w:val="004C05FB"/>
    <w:rsid w:val="004C0ADA"/>
    <w:rsid w:val="004C1133"/>
    <w:rsid w:val="004C1F7E"/>
    <w:rsid w:val="004C356F"/>
    <w:rsid w:val="004C3B19"/>
    <w:rsid w:val="004C4952"/>
    <w:rsid w:val="004C5C7F"/>
    <w:rsid w:val="004C5D62"/>
    <w:rsid w:val="004C5EEE"/>
    <w:rsid w:val="004C67C0"/>
    <w:rsid w:val="004C69E8"/>
    <w:rsid w:val="004C73F7"/>
    <w:rsid w:val="004C7D40"/>
    <w:rsid w:val="004D0551"/>
    <w:rsid w:val="004D05E8"/>
    <w:rsid w:val="004D1B36"/>
    <w:rsid w:val="004D1B62"/>
    <w:rsid w:val="004D1E17"/>
    <w:rsid w:val="004D2900"/>
    <w:rsid w:val="004D2EEC"/>
    <w:rsid w:val="004D358F"/>
    <w:rsid w:val="004D3722"/>
    <w:rsid w:val="004D4A1F"/>
    <w:rsid w:val="004D5392"/>
    <w:rsid w:val="004D547D"/>
    <w:rsid w:val="004D5960"/>
    <w:rsid w:val="004D5F09"/>
    <w:rsid w:val="004D61D5"/>
    <w:rsid w:val="004D685B"/>
    <w:rsid w:val="004E002C"/>
    <w:rsid w:val="004E1C96"/>
    <w:rsid w:val="004E273A"/>
    <w:rsid w:val="004E2F1F"/>
    <w:rsid w:val="004E347F"/>
    <w:rsid w:val="004E3618"/>
    <w:rsid w:val="004E43BD"/>
    <w:rsid w:val="004E444A"/>
    <w:rsid w:val="004E4BA7"/>
    <w:rsid w:val="004E5224"/>
    <w:rsid w:val="004E6358"/>
    <w:rsid w:val="004E6864"/>
    <w:rsid w:val="004E69A3"/>
    <w:rsid w:val="004E753B"/>
    <w:rsid w:val="004E7A49"/>
    <w:rsid w:val="004E7D4E"/>
    <w:rsid w:val="004F02B6"/>
    <w:rsid w:val="004F0DE5"/>
    <w:rsid w:val="004F25B2"/>
    <w:rsid w:val="004F2816"/>
    <w:rsid w:val="004F4678"/>
    <w:rsid w:val="004F5E9F"/>
    <w:rsid w:val="004F623A"/>
    <w:rsid w:val="004F728E"/>
    <w:rsid w:val="004F757B"/>
    <w:rsid w:val="004F76D6"/>
    <w:rsid w:val="005011BB"/>
    <w:rsid w:val="00501666"/>
    <w:rsid w:val="005021FB"/>
    <w:rsid w:val="00503846"/>
    <w:rsid w:val="00503A9F"/>
    <w:rsid w:val="005059F9"/>
    <w:rsid w:val="00505FF0"/>
    <w:rsid w:val="005061A8"/>
    <w:rsid w:val="00507ACF"/>
    <w:rsid w:val="00512B85"/>
    <w:rsid w:val="0051476F"/>
    <w:rsid w:val="005149EA"/>
    <w:rsid w:val="00514FB9"/>
    <w:rsid w:val="0051501F"/>
    <w:rsid w:val="005203BC"/>
    <w:rsid w:val="00522396"/>
    <w:rsid w:val="00522611"/>
    <w:rsid w:val="005228AC"/>
    <w:rsid w:val="00522B90"/>
    <w:rsid w:val="00522C39"/>
    <w:rsid w:val="005241B0"/>
    <w:rsid w:val="00524325"/>
    <w:rsid w:val="00524EE5"/>
    <w:rsid w:val="00525404"/>
    <w:rsid w:val="00525C70"/>
    <w:rsid w:val="00526001"/>
    <w:rsid w:val="0052739C"/>
    <w:rsid w:val="00527C32"/>
    <w:rsid w:val="005310F6"/>
    <w:rsid w:val="00531665"/>
    <w:rsid w:val="00531A34"/>
    <w:rsid w:val="00531E0C"/>
    <w:rsid w:val="005324B6"/>
    <w:rsid w:val="00532C15"/>
    <w:rsid w:val="005343FD"/>
    <w:rsid w:val="00534C97"/>
    <w:rsid w:val="00534CD7"/>
    <w:rsid w:val="005355F8"/>
    <w:rsid w:val="00535EA3"/>
    <w:rsid w:val="00536999"/>
    <w:rsid w:val="00536E9F"/>
    <w:rsid w:val="00540870"/>
    <w:rsid w:val="00540C87"/>
    <w:rsid w:val="0054243A"/>
    <w:rsid w:val="0054347E"/>
    <w:rsid w:val="005434EF"/>
    <w:rsid w:val="00543586"/>
    <w:rsid w:val="00544EAE"/>
    <w:rsid w:val="00545281"/>
    <w:rsid w:val="00545D1D"/>
    <w:rsid w:val="0054607C"/>
    <w:rsid w:val="0054613D"/>
    <w:rsid w:val="005469CE"/>
    <w:rsid w:val="00546AD0"/>
    <w:rsid w:val="00550189"/>
    <w:rsid w:val="005507D6"/>
    <w:rsid w:val="00551E91"/>
    <w:rsid w:val="005548AA"/>
    <w:rsid w:val="00554ECA"/>
    <w:rsid w:val="00555500"/>
    <w:rsid w:val="00555534"/>
    <w:rsid w:val="00555CA5"/>
    <w:rsid w:val="00556381"/>
    <w:rsid w:val="005571BA"/>
    <w:rsid w:val="00560416"/>
    <w:rsid w:val="0056086B"/>
    <w:rsid w:val="0056127A"/>
    <w:rsid w:val="005616CA"/>
    <w:rsid w:val="00561951"/>
    <w:rsid w:val="00562092"/>
    <w:rsid w:val="005620B5"/>
    <w:rsid w:val="00563377"/>
    <w:rsid w:val="005635FC"/>
    <w:rsid w:val="005643C3"/>
    <w:rsid w:val="00565DC5"/>
    <w:rsid w:val="005667EF"/>
    <w:rsid w:val="005677A3"/>
    <w:rsid w:val="005709DD"/>
    <w:rsid w:val="00570C3A"/>
    <w:rsid w:val="00571384"/>
    <w:rsid w:val="00571495"/>
    <w:rsid w:val="0057228A"/>
    <w:rsid w:val="005726BD"/>
    <w:rsid w:val="005729CB"/>
    <w:rsid w:val="005738B8"/>
    <w:rsid w:val="00574448"/>
    <w:rsid w:val="0057504B"/>
    <w:rsid w:val="00575347"/>
    <w:rsid w:val="00575B28"/>
    <w:rsid w:val="005773F9"/>
    <w:rsid w:val="00577F00"/>
    <w:rsid w:val="00581C53"/>
    <w:rsid w:val="005820A0"/>
    <w:rsid w:val="005825EC"/>
    <w:rsid w:val="0058361C"/>
    <w:rsid w:val="005836EB"/>
    <w:rsid w:val="00583C69"/>
    <w:rsid w:val="00583D05"/>
    <w:rsid w:val="0058426D"/>
    <w:rsid w:val="005842FA"/>
    <w:rsid w:val="005843BB"/>
    <w:rsid w:val="00585DA6"/>
    <w:rsid w:val="00585DCF"/>
    <w:rsid w:val="00585E98"/>
    <w:rsid w:val="00585F7F"/>
    <w:rsid w:val="005867EB"/>
    <w:rsid w:val="00586BB0"/>
    <w:rsid w:val="00586E15"/>
    <w:rsid w:val="00587BC7"/>
    <w:rsid w:val="005904B9"/>
    <w:rsid w:val="00590D31"/>
    <w:rsid w:val="00592288"/>
    <w:rsid w:val="00592886"/>
    <w:rsid w:val="00592A9C"/>
    <w:rsid w:val="005935A5"/>
    <w:rsid w:val="005940E4"/>
    <w:rsid w:val="0059425D"/>
    <w:rsid w:val="00595122"/>
    <w:rsid w:val="00595DF5"/>
    <w:rsid w:val="00595F2D"/>
    <w:rsid w:val="00595F7C"/>
    <w:rsid w:val="00595F9C"/>
    <w:rsid w:val="0059678D"/>
    <w:rsid w:val="00596B75"/>
    <w:rsid w:val="00596C9F"/>
    <w:rsid w:val="00597E64"/>
    <w:rsid w:val="005A030D"/>
    <w:rsid w:val="005A0E79"/>
    <w:rsid w:val="005A13F6"/>
    <w:rsid w:val="005A1A8C"/>
    <w:rsid w:val="005A1FC8"/>
    <w:rsid w:val="005A2272"/>
    <w:rsid w:val="005A2629"/>
    <w:rsid w:val="005A32F3"/>
    <w:rsid w:val="005A5109"/>
    <w:rsid w:val="005A5498"/>
    <w:rsid w:val="005A5FDA"/>
    <w:rsid w:val="005A6CA0"/>
    <w:rsid w:val="005A7201"/>
    <w:rsid w:val="005A7234"/>
    <w:rsid w:val="005A76C6"/>
    <w:rsid w:val="005A7C21"/>
    <w:rsid w:val="005A7F70"/>
    <w:rsid w:val="005B071C"/>
    <w:rsid w:val="005B07EE"/>
    <w:rsid w:val="005B1ABD"/>
    <w:rsid w:val="005B2620"/>
    <w:rsid w:val="005B27AD"/>
    <w:rsid w:val="005B385D"/>
    <w:rsid w:val="005B3AB5"/>
    <w:rsid w:val="005B3E9A"/>
    <w:rsid w:val="005B40ED"/>
    <w:rsid w:val="005B4CE5"/>
    <w:rsid w:val="005B5797"/>
    <w:rsid w:val="005B66BD"/>
    <w:rsid w:val="005B6FFC"/>
    <w:rsid w:val="005C011E"/>
    <w:rsid w:val="005C0AC9"/>
    <w:rsid w:val="005C1549"/>
    <w:rsid w:val="005C1D92"/>
    <w:rsid w:val="005C241A"/>
    <w:rsid w:val="005C2D4D"/>
    <w:rsid w:val="005C318C"/>
    <w:rsid w:val="005C32C6"/>
    <w:rsid w:val="005C36FD"/>
    <w:rsid w:val="005C37B4"/>
    <w:rsid w:val="005C3B1E"/>
    <w:rsid w:val="005C4101"/>
    <w:rsid w:val="005C4107"/>
    <w:rsid w:val="005C44C1"/>
    <w:rsid w:val="005C478D"/>
    <w:rsid w:val="005C4C5B"/>
    <w:rsid w:val="005C51F1"/>
    <w:rsid w:val="005C55A9"/>
    <w:rsid w:val="005C5759"/>
    <w:rsid w:val="005C602A"/>
    <w:rsid w:val="005C6A2C"/>
    <w:rsid w:val="005C6DC8"/>
    <w:rsid w:val="005C7BBB"/>
    <w:rsid w:val="005D13FA"/>
    <w:rsid w:val="005D2172"/>
    <w:rsid w:val="005D21D5"/>
    <w:rsid w:val="005D3159"/>
    <w:rsid w:val="005D45F0"/>
    <w:rsid w:val="005D5022"/>
    <w:rsid w:val="005D617F"/>
    <w:rsid w:val="005D7881"/>
    <w:rsid w:val="005D7A3F"/>
    <w:rsid w:val="005E09CB"/>
    <w:rsid w:val="005E1B19"/>
    <w:rsid w:val="005E211C"/>
    <w:rsid w:val="005E28FC"/>
    <w:rsid w:val="005E330A"/>
    <w:rsid w:val="005E3916"/>
    <w:rsid w:val="005E4591"/>
    <w:rsid w:val="005E509F"/>
    <w:rsid w:val="005E598C"/>
    <w:rsid w:val="005E5FA6"/>
    <w:rsid w:val="005E630B"/>
    <w:rsid w:val="005E6D9C"/>
    <w:rsid w:val="005E7DDE"/>
    <w:rsid w:val="005E7F78"/>
    <w:rsid w:val="005F03C1"/>
    <w:rsid w:val="005F0EA8"/>
    <w:rsid w:val="005F0F41"/>
    <w:rsid w:val="005F13B5"/>
    <w:rsid w:val="005F155D"/>
    <w:rsid w:val="005F1F6B"/>
    <w:rsid w:val="005F2036"/>
    <w:rsid w:val="005F2A14"/>
    <w:rsid w:val="005F2D20"/>
    <w:rsid w:val="005F2E17"/>
    <w:rsid w:val="005F345B"/>
    <w:rsid w:val="005F482F"/>
    <w:rsid w:val="005F4ACE"/>
    <w:rsid w:val="005F5613"/>
    <w:rsid w:val="005F6179"/>
    <w:rsid w:val="005F63B4"/>
    <w:rsid w:val="005F69CE"/>
    <w:rsid w:val="005F6B1A"/>
    <w:rsid w:val="005F7485"/>
    <w:rsid w:val="005F7B9F"/>
    <w:rsid w:val="005F7C92"/>
    <w:rsid w:val="00601698"/>
    <w:rsid w:val="00601833"/>
    <w:rsid w:val="00601A3A"/>
    <w:rsid w:val="00601BCC"/>
    <w:rsid w:val="00602736"/>
    <w:rsid w:val="00602AF6"/>
    <w:rsid w:val="006033B2"/>
    <w:rsid w:val="006043D9"/>
    <w:rsid w:val="0060538B"/>
    <w:rsid w:val="006054ED"/>
    <w:rsid w:val="00606491"/>
    <w:rsid w:val="00606F5C"/>
    <w:rsid w:val="006079A0"/>
    <w:rsid w:val="006102E4"/>
    <w:rsid w:val="0061077B"/>
    <w:rsid w:val="006112D6"/>
    <w:rsid w:val="006112EF"/>
    <w:rsid w:val="006117B8"/>
    <w:rsid w:val="0061227C"/>
    <w:rsid w:val="00612FD4"/>
    <w:rsid w:val="0061353D"/>
    <w:rsid w:val="0061354D"/>
    <w:rsid w:val="00614411"/>
    <w:rsid w:val="006148AC"/>
    <w:rsid w:val="00616284"/>
    <w:rsid w:val="006202F7"/>
    <w:rsid w:val="00620780"/>
    <w:rsid w:val="006216C0"/>
    <w:rsid w:val="00621818"/>
    <w:rsid w:val="0062186F"/>
    <w:rsid w:val="006223EC"/>
    <w:rsid w:val="00622909"/>
    <w:rsid w:val="00623240"/>
    <w:rsid w:val="006239A0"/>
    <w:rsid w:val="0062484A"/>
    <w:rsid w:val="00624E81"/>
    <w:rsid w:val="006268A2"/>
    <w:rsid w:val="006269D7"/>
    <w:rsid w:val="00627B7B"/>
    <w:rsid w:val="006303FF"/>
    <w:rsid w:val="00630496"/>
    <w:rsid w:val="00630823"/>
    <w:rsid w:val="006309C9"/>
    <w:rsid w:val="00630F74"/>
    <w:rsid w:val="00631454"/>
    <w:rsid w:val="006314D0"/>
    <w:rsid w:val="00631D13"/>
    <w:rsid w:val="00631F92"/>
    <w:rsid w:val="00632143"/>
    <w:rsid w:val="00632C2A"/>
    <w:rsid w:val="00632CC8"/>
    <w:rsid w:val="006333DC"/>
    <w:rsid w:val="00633F70"/>
    <w:rsid w:val="006349BA"/>
    <w:rsid w:val="00635079"/>
    <w:rsid w:val="00635ACB"/>
    <w:rsid w:val="006363DE"/>
    <w:rsid w:val="0063662C"/>
    <w:rsid w:val="00636EB2"/>
    <w:rsid w:val="006370C7"/>
    <w:rsid w:val="00637828"/>
    <w:rsid w:val="00637A0D"/>
    <w:rsid w:val="006402B6"/>
    <w:rsid w:val="006402CA"/>
    <w:rsid w:val="00640AFB"/>
    <w:rsid w:val="006424EF"/>
    <w:rsid w:val="00642713"/>
    <w:rsid w:val="006435C2"/>
    <w:rsid w:val="006437BF"/>
    <w:rsid w:val="00643D05"/>
    <w:rsid w:val="00643DCF"/>
    <w:rsid w:val="006441CB"/>
    <w:rsid w:val="00645143"/>
    <w:rsid w:val="00645194"/>
    <w:rsid w:val="00645279"/>
    <w:rsid w:val="00645A20"/>
    <w:rsid w:val="00645F9A"/>
    <w:rsid w:val="00646107"/>
    <w:rsid w:val="00647180"/>
    <w:rsid w:val="0065058E"/>
    <w:rsid w:val="006510F5"/>
    <w:rsid w:val="0065213A"/>
    <w:rsid w:val="00652A73"/>
    <w:rsid w:val="006539B3"/>
    <w:rsid w:val="00653E56"/>
    <w:rsid w:val="00654CB0"/>
    <w:rsid w:val="00654E52"/>
    <w:rsid w:val="006553CE"/>
    <w:rsid w:val="006557EA"/>
    <w:rsid w:val="00657027"/>
    <w:rsid w:val="0065751C"/>
    <w:rsid w:val="0065757C"/>
    <w:rsid w:val="00657815"/>
    <w:rsid w:val="00657E83"/>
    <w:rsid w:val="0066081E"/>
    <w:rsid w:val="006611B2"/>
    <w:rsid w:val="00661C20"/>
    <w:rsid w:val="00663AD6"/>
    <w:rsid w:val="00664302"/>
    <w:rsid w:val="00665070"/>
    <w:rsid w:val="00665CF2"/>
    <w:rsid w:val="006664C3"/>
    <w:rsid w:val="00666C95"/>
    <w:rsid w:val="00667559"/>
    <w:rsid w:val="0067299F"/>
    <w:rsid w:val="00672A1D"/>
    <w:rsid w:val="00672FD4"/>
    <w:rsid w:val="00673B0D"/>
    <w:rsid w:val="00673B1E"/>
    <w:rsid w:val="00675D72"/>
    <w:rsid w:val="00675EE6"/>
    <w:rsid w:val="0067679A"/>
    <w:rsid w:val="00677889"/>
    <w:rsid w:val="006779F0"/>
    <w:rsid w:val="00677FCF"/>
    <w:rsid w:val="00677FF7"/>
    <w:rsid w:val="0068088F"/>
    <w:rsid w:val="0068148F"/>
    <w:rsid w:val="00681DF7"/>
    <w:rsid w:val="006825DD"/>
    <w:rsid w:val="00682AB6"/>
    <w:rsid w:val="00684628"/>
    <w:rsid w:val="00684F36"/>
    <w:rsid w:val="006852D9"/>
    <w:rsid w:val="00685451"/>
    <w:rsid w:val="006854A0"/>
    <w:rsid w:val="00685FB4"/>
    <w:rsid w:val="00686B70"/>
    <w:rsid w:val="00686EFC"/>
    <w:rsid w:val="0068724B"/>
    <w:rsid w:val="00687641"/>
    <w:rsid w:val="006876FF"/>
    <w:rsid w:val="0068773C"/>
    <w:rsid w:val="00687787"/>
    <w:rsid w:val="00687ECE"/>
    <w:rsid w:val="006906F1"/>
    <w:rsid w:val="00691DC7"/>
    <w:rsid w:val="00693199"/>
    <w:rsid w:val="006939CB"/>
    <w:rsid w:val="006946B8"/>
    <w:rsid w:val="00695126"/>
    <w:rsid w:val="0069533C"/>
    <w:rsid w:val="006955F0"/>
    <w:rsid w:val="00696885"/>
    <w:rsid w:val="00696E6A"/>
    <w:rsid w:val="0069718D"/>
    <w:rsid w:val="0069737B"/>
    <w:rsid w:val="006A0257"/>
    <w:rsid w:val="006A118F"/>
    <w:rsid w:val="006A4966"/>
    <w:rsid w:val="006A6111"/>
    <w:rsid w:val="006A6525"/>
    <w:rsid w:val="006A6A8F"/>
    <w:rsid w:val="006A6EED"/>
    <w:rsid w:val="006B174D"/>
    <w:rsid w:val="006B1B93"/>
    <w:rsid w:val="006B2E4D"/>
    <w:rsid w:val="006B3A9F"/>
    <w:rsid w:val="006B3FF3"/>
    <w:rsid w:val="006B455E"/>
    <w:rsid w:val="006B4681"/>
    <w:rsid w:val="006B5495"/>
    <w:rsid w:val="006B5C0F"/>
    <w:rsid w:val="006B5E57"/>
    <w:rsid w:val="006B6378"/>
    <w:rsid w:val="006B6419"/>
    <w:rsid w:val="006B7EF9"/>
    <w:rsid w:val="006C02F5"/>
    <w:rsid w:val="006C0438"/>
    <w:rsid w:val="006C08CF"/>
    <w:rsid w:val="006C2387"/>
    <w:rsid w:val="006C25F2"/>
    <w:rsid w:val="006C316F"/>
    <w:rsid w:val="006C357E"/>
    <w:rsid w:val="006C38CA"/>
    <w:rsid w:val="006C3A98"/>
    <w:rsid w:val="006C428B"/>
    <w:rsid w:val="006C450E"/>
    <w:rsid w:val="006C58C0"/>
    <w:rsid w:val="006C6BC0"/>
    <w:rsid w:val="006C7999"/>
    <w:rsid w:val="006C7E34"/>
    <w:rsid w:val="006C7E7F"/>
    <w:rsid w:val="006D10C2"/>
    <w:rsid w:val="006D10E5"/>
    <w:rsid w:val="006D251C"/>
    <w:rsid w:val="006D2558"/>
    <w:rsid w:val="006D28B1"/>
    <w:rsid w:val="006D2C42"/>
    <w:rsid w:val="006D3075"/>
    <w:rsid w:val="006D32B2"/>
    <w:rsid w:val="006D357F"/>
    <w:rsid w:val="006D3C49"/>
    <w:rsid w:val="006D47B0"/>
    <w:rsid w:val="006D6028"/>
    <w:rsid w:val="006D607E"/>
    <w:rsid w:val="006D6129"/>
    <w:rsid w:val="006D636D"/>
    <w:rsid w:val="006D69AE"/>
    <w:rsid w:val="006D6F6F"/>
    <w:rsid w:val="006D7C19"/>
    <w:rsid w:val="006D7EF8"/>
    <w:rsid w:val="006E02E9"/>
    <w:rsid w:val="006E117C"/>
    <w:rsid w:val="006E128F"/>
    <w:rsid w:val="006E1AA6"/>
    <w:rsid w:val="006E2424"/>
    <w:rsid w:val="006E3EE5"/>
    <w:rsid w:val="006E3F41"/>
    <w:rsid w:val="006E491F"/>
    <w:rsid w:val="006E4A3C"/>
    <w:rsid w:val="006E4A77"/>
    <w:rsid w:val="006E655A"/>
    <w:rsid w:val="006E6A1A"/>
    <w:rsid w:val="006E6E02"/>
    <w:rsid w:val="006E7A12"/>
    <w:rsid w:val="006F1030"/>
    <w:rsid w:val="006F2369"/>
    <w:rsid w:val="006F30FA"/>
    <w:rsid w:val="006F36D9"/>
    <w:rsid w:val="006F3924"/>
    <w:rsid w:val="006F3C4B"/>
    <w:rsid w:val="006F42F2"/>
    <w:rsid w:val="006F433A"/>
    <w:rsid w:val="006F441B"/>
    <w:rsid w:val="006F4F0E"/>
    <w:rsid w:val="006F5220"/>
    <w:rsid w:val="006F54F0"/>
    <w:rsid w:val="006F5CE5"/>
    <w:rsid w:val="006F6C34"/>
    <w:rsid w:val="006F6F2A"/>
    <w:rsid w:val="006F7251"/>
    <w:rsid w:val="006F788F"/>
    <w:rsid w:val="00700499"/>
    <w:rsid w:val="00700697"/>
    <w:rsid w:val="00700769"/>
    <w:rsid w:val="0070186D"/>
    <w:rsid w:val="007024A6"/>
    <w:rsid w:val="0070257E"/>
    <w:rsid w:val="00702DE8"/>
    <w:rsid w:val="00702FBA"/>
    <w:rsid w:val="00704421"/>
    <w:rsid w:val="00704C2A"/>
    <w:rsid w:val="00704F8C"/>
    <w:rsid w:val="00704FB5"/>
    <w:rsid w:val="00706696"/>
    <w:rsid w:val="007066D1"/>
    <w:rsid w:val="00706A09"/>
    <w:rsid w:val="0070743C"/>
    <w:rsid w:val="00710091"/>
    <w:rsid w:val="007103EA"/>
    <w:rsid w:val="00711499"/>
    <w:rsid w:val="00711E66"/>
    <w:rsid w:val="0071201D"/>
    <w:rsid w:val="00712A5F"/>
    <w:rsid w:val="00713137"/>
    <w:rsid w:val="007144E6"/>
    <w:rsid w:val="007148DE"/>
    <w:rsid w:val="00715040"/>
    <w:rsid w:val="0071543A"/>
    <w:rsid w:val="0071594B"/>
    <w:rsid w:val="00716184"/>
    <w:rsid w:val="007162FB"/>
    <w:rsid w:val="00716514"/>
    <w:rsid w:val="00717820"/>
    <w:rsid w:val="00717BA5"/>
    <w:rsid w:val="00720A5D"/>
    <w:rsid w:val="0072167D"/>
    <w:rsid w:val="00721B78"/>
    <w:rsid w:val="00721EEE"/>
    <w:rsid w:val="00722B9E"/>
    <w:rsid w:val="007234B0"/>
    <w:rsid w:val="00724E94"/>
    <w:rsid w:val="00724FD2"/>
    <w:rsid w:val="007256DC"/>
    <w:rsid w:val="00725FAD"/>
    <w:rsid w:val="00726194"/>
    <w:rsid w:val="00727F61"/>
    <w:rsid w:val="00730EB0"/>
    <w:rsid w:val="007310CB"/>
    <w:rsid w:val="00731BA9"/>
    <w:rsid w:val="007321AB"/>
    <w:rsid w:val="007323A5"/>
    <w:rsid w:val="00732C72"/>
    <w:rsid w:val="00732F05"/>
    <w:rsid w:val="0073309B"/>
    <w:rsid w:val="007332A7"/>
    <w:rsid w:val="00733A70"/>
    <w:rsid w:val="00733B61"/>
    <w:rsid w:val="00733E1F"/>
    <w:rsid w:val="007340D8"/>
    <w:rsid w:val="00734201"/>
    <w:rsid w:val="00734420"/>
    <w:rsid w:val="007344F1"/>
    <w:rsid w:val="00734BAA"/>
    <w:rsid w:val="00734C91"/>
    <w:rsid w:val="007355DC"/>
    <w:rsid w:val="00736014"/>
    <w:rsid w:val="00736737"/>
    <w:rsid w:val="007373E4"/>
    <w:rsid w:val="00737CD9"/>
    <w:rsid w:val="0074018E"/>
    <w:rsid w:val="00740604"/>
    <w:rsid w:val="00740729"/>
    <w:rsid w:val="00740B8B"/>
    <w:rsid w:val="00740F3B"/>
    <w:rsid w:val="007410B9"/>
    <w:rsid w:val="007418E3"/>
    <w:rsid w:val="00741E72"/>
    <w:rsid w:val="00743340"/>
    <w:rsid w:val="00743664"/>
    <w:rsid w:val="007439FD"/>
    <w:rsid w:val="00743ADD"/>
    <w:rsid w:val="00744609"/>
    <w:rsid w:val="00744763"/>
    <w:rsid w:val="007454FA"/>
    <w:rsid w:val="00745B4B"/>
    <w:rsid w:val="007479E3"/>
    <w:rsid w:val="007512C8"/>
    <w:rsid w:val="00751528"/>
    <w:rsid w:val="00751DC1"/>
    <w:rsid w:val="007524D0"/>
    <w:rsid w:val="0075509E"/>
    <w:rsid w:val="0075701E"/>
    <w:rsid w:val="007576DC"/>
    <w:rsid w:val="00757CB1"/>
    <w:rsid w:val="00757D12"/>
    <w:rsid w:val="00757FE9"/>
    <w:rsid w:val="00760E6A"/>
    <w:rsid w:val="00761643"/>
    <w:rsid w:val="00762CB3"/>
    <w:rsid w:val="00762D0F"/>
    <w:rsid w:val="00762F0E"/>
    <w:rsid w:val="0076314C"/>
    <w:rsid w:val="0076340F"/>
    <w:rsid w:val="00764094"/>
    <w:rsid w:val="00765549"/>
    <w:rsid w:val="007655D4"/>
    <w:rsid w:val="00765975"/>
    <w:rsid w:val="00766400"/>
    <w:rsid w:val="00766481"/>
    <w:rsid w:val="00766839"/>
    <w:rsid w:val="00766CF1"/>
    <w:rsid w:val="0077032B"/>
    <w:rsid w:val="0077142B"/>
    <w:rsid w:val="0077162C"/>
    <w:rsid w:val="00771ABA"/>
    <w:rsid w:val="00773CE0"/>
    <w:rsid w:val="00773F64"/>
    <w:rsid w:val="00774130"/>
    <w:rsid w:val="007748A3"/>
    <w:rsid w:val="00774E41"/>
    <w:rsid w:val="00774F4C"/>
    <w:rsid w:val="007753CE"/>
    <w:rsid w:val="00776551"/>
    <w:rsid w:val="00776CEA"/>
    <w:rsid w:val="00776D94"/>
    <w:rsid w:val="007770AC"/>
    <w:rsid w:val="0078125C"/>
    <w:rsid w:val="007820ED"/>
    <w:rsid w:val="00782283"/>
    <w:rsid w:val="00782511"/>
    <w:rsid w:val="0078271D"/>
    <w:rsid w:val="00782BCB"/>
    <w:rsid w:val="00782C4B"/>
    <w:rsid w:val="007830C3"/>
    <w:rsid w:val="007836F0"/>
    <w:rsid w:val="00783A7C"/>
    <w:rsid w:val="00783B89"/>
    <w:rsid w:val="00783CE5"/>
    <w:rsid w:val="00784A1C"/>
    <w:rsid w:val="00784F36"/>
    <w:rsid w:val="0078501F"/>
    <w:rsid w:val="007865A2"/>
    <w:rsid w:val="007867F6"/>
    <w:rsid w:val="00786986"/>
    <w:rsid w:val="00786B22"/>
    <w:rsid w:val="007874D2"/>
    <w:rsid w:val="00787F74"/>
    <w:rsid w:val="00790A52"/>
    <w:rsid w:val="0079103B"/>
    <w:rsid w:val="00791407"/>
    <w:rsid w:val="007921B6"/>
    <w:rsid w:val="00792562"/>
    <w:rsid w:val="007934CA"/>
    <w:rsid w:val="00793E4F"/>
    <w:rsid w:val="007945FD"/>
    <w:rsid w:val="00794C77"/>
    <w:rsid w:val="007951C7"/>
    <w:rsid w:val="0079532E"/>
    <w:rsid w:val="00795414"/>
    <w:rsid w:val="00795E79"/>
    <w:rsid w:val="00797F47"/>
    <w:rsid w:val="007A0EC2"/>
    <w:rsid w:val="007A1DE2"/>
    <w:rsid w:val="007A355A"/>
    <w:rsid w:val="007A3DD8"/>
    <w:rsid w:val="007A3EAA"/>
    <w:rsid w:val="007A56B7"/>
    <w:rsid w:val="007A66AC"/>
    <w:rsid w:val="007A6B78"/>
    <w:rsid w:val="007B0705"/>
    <w:rsid w:val="007B1C2C"/>
    <w:rsid w:val="007B25C4"/>
    <w:rsid w:val="007B2B7C"/>
    <w:rsid w:val="007B3EED"/>
    <w:rsid w:val="007B484C"/>
    <w:rsid w:val="007B51D3"/>
    <w:rsid w:val="007B5D2B"/>
    <w:rsid w:val="007C0E40"/>
    <w:rsid w:val="007C1203"/>
    <w:rsid w:val="007C16D9"/>
    <w:rsid w:val="007C1F3F"/>
    <w:rsid w:val="007C227A"/>
    <w:rsid w:val="007C2927"/>
    <w:rsid w:val="007C5F10"/>
    <w:rsid w:val="007C6586"/>
    <w:rsid w:val="007C699B"/>
    <w:rsid w:val="007C729B"/>
    <w:rsid w:val="007C7448"/>
    <w:rsid w:val="007C76B4"/>
    <w:rsid w:val="007C7880"/>
    <w:rsid w:val="007C7C59"/>
    <w:rsid w:val="007D0102"/>
    <w:rsid w:val="007D03F8"/>
    <w:rsid w:val="007D1036"/>
    <w:rsid w:val="007D1956"/>
    <w:rsid w:val="007D1ADB"/>
    <w:rsid w:val="007D1F93"/>
    <w:rsid w:val="007D204E"/>
    <w:rsid w:val="007D2A88"/>
    <w:rsid w:val="007D2C52"/>
    <w:rsid w:val="007D339C"/>
    <w:rsid w:val="007D33B6"/>
    <w:rsid w:val="007D5AC2"/>
    <w:rsid w:val="007D785E"/>
    <w:rsid w:val="007E216E"/>
    <w:rsid w:val="007E30A0"/>
    <w:rsid w:val="007E38E7"/>
    <w:rsid w:val="007E4764"/>
    <w:rsid w:val="007E5BF5"/>
    <w:rsid w:val="007E6142"/>
    <w:rsid w:val="007E6AB8"/>
    <w:rsid w:val="007E764C"/>
    <w:rsid w:val="007F0E55"/>
    <w:rsid w:val="007F1301"/>
    <w:rsid w:val="007F215C"/>
    <w:rsid w:val="007F29A2"/>
    <w:rsid w:val="007F3751"/>
    <w:rsid w:val="007F3B5F"/>
    <w:rsid w:val="007F4C2A"/>
    <w:rsid w:val="007F6028"/>
    <w:rsid w:val="007F6D47"/>
    <w:rsid w:val="007F6E2A"/>
    <w:rsid w:val="007F71D7"/>
    <w:rsid w:val="007F7F11"/>
    <w:rsid w:val="0080141B"/>
    <w:rsid w:val="00801D45"/>
    <w:rsid w:val="00801EC8"/>
    <w:rsid w:val="00802188"/>
    <w:rsid w:val="00802DF4"/>
    <w:rsid w:val="00803305"/>
    <w:rsid w:val="00803FCA"/>
    <w:rsid w:val="00805A23"/>
    <w:rsid w:val="00806337"/>
    <w:rsid w:val="00806EA9"/>
    <w:rsid w:val="00807D0E"/>
    <w:rsid w:val="00810579"/>
    <w:rsid w:val="0081095D"/>
    <w:rsid w:val="00810CE2"/>
    <w:rsid w:val="0081109A"/>
    <w:rsid w:val="008114C6"/>
    <w:rsid w:val="00812776"/>
    <w:rsid w:val="0081396E"/>
    <w:rsid w:val="0081421C"/>
    <w:rsid w:val="00814534"/>
    <w:rsid w:val="00814722"/>
    <w:rsid w:val="00814D94"/>
    <w:rsid w:val="00815BBA"/>
    <w:rsid w:val="008164DE"/>
    <w:rsid w:val="008165DB"/>
    <w:rsid w:val="00816DFA"/>
    <w:rsid w:val="0082147B"/>
    <w:rsid w:val="008218FB"/>
    <w:rsid w:val="00822905"/>
    <w:rsid w:val="00822B3F"/>
    <w:rsid w:val="00823D79"/>
    <w:rsid w:val="0082417C"/>
    <w:rsid w:val="008243CA"/>
    <w:rsid w:val="00824A31"/>
    <w:rsid w:val="00824D19"/>
    <w:rsid w:val="00824F72"/>
    <w:rsid w:val="008255D3"/>
    <w:rsid w:val="00825B1F"/>
    <w:rsid w:val="0082634C"/>
    <w:rsid w:val="00826C1B"/>
    <w:rsid w:val="00827242"/>
    <w:rsid w:val="008302DB"/>
    <w:rsid w:val="00830C86"/>
    <w:rsid w:val="00831847"/>
    <w:rsid w:val="008318DC"/>
    <w:rsid w:val="00831F49"/>
    <w:rsid w:val="00834BE3"/>
    <w:rsid w:val="008354EE"/>
    <w:rsid w:val="00835F2C"/>
    <w:rsid w:val="0083648E"/>
    <w:rsid w:val="008368C3"/>
    <w:rsid w:val="008369E1"/>
    <w:rsid w:val="00837322"/>
    <w:rsid w:val="00840AE2"/>
    <w:rsid w:val="00841A58"/>
    <w:rsid w:val="00841BC7"/>
    <w:rsid w:val="00842A7A"/>
    <w:rsid w:val="00843097"/>
    <w:rsid w:val="0084363C"/>
    <w:rsid w:val="008439C0"/>
    <w:rsid w:val="00843FE2"/>
    <w:rsid w:val="0084442A"/>
    <w:rsid w:val="00844ADA"/>
    <w:rsid w:val="008450F6"/>
    <w:rsid w:val="0084595C"/>
    <w:rsid w:val="00845FBF"/>
    <w:rsid w:val="008466A4"/>
    <w:rsid w:val="00846BC8"/>
    <w:rsid w:val="00847CF0"/>
    <w:rsid w:val="00847E71"/>
    <w:rsid w:val="00850C96"/>
    <w:rsid w:val="00851297"/>
    <w:rsid w:val="008513A2"/>
    <w:rsid w:val="008513EB"/>
    <w:rsid w:val="008525C5"/>
    <w:rsid w:val="00852BBD"/>
    <w:rsid w:val="00852FBE"/>
    <w:rsid w:val="00853536"/>
    <w:rsid w:val="00853C51"/>
    <w:rsid w:val="00854990"/>
    <w:rsid w:val="00854F71"/>
    <w:rsid w:val="008550F1"/>
    <w:rsid w:val="00855746"/>
    <w:rsid w:val="00855B2A"/>
    <w:rsid w:val="00855F26"/>
    <w:rsid w:val="00856AED"/>
    <w:rsid w:val="00856CC3"/>
    <w:rsid w:val="00857498"/>
    <w:rsid w:val="00857B6E"/>
    <w:rsid w:val="008605CD"/>
    <w:rsid w:val="00860696"/>
    <w:rsid w:val="008610C5"/>
    <w:rsid w:val="00861421"/>
    <w:rsid w:val="0086143F"/>
    <w:rsid w:val="00861483"/>
    <w:rsid w:val="00861571"/>
    <w:rsid w:val="008615BC"/>
    <w:rsid w:val="00861722"/>
    <w:rsid w:val="0086234A"/>
    <w:rsid w:val="008624AC"/>
    <w:rsid w:val="00863372"/>
    <w:rsid w:val="00864262"/>
    <w:rsid w:val="00864534"/>
    <w:rsid w:val="008654AA"/>
    <w:rsid w:val="008656B8"/>
    <w:rsid w:val="00866190"/>
    <w:rsid w:val="008668B9"/>
    <w:rsid w:val="00866D7B"/>
    <w:rsid w:val="00867956"/>
    <w:rsid w:val="00867984"/>
    <w:rsid w:val="008700B5"/>
    <w:rsid w:val="0087107D"/>
    <w:rsid w:val="00871135"/>
    <w:rsid w:val="00871CF9"/>
    <w:rsid w:val="00872688"/>
    <w:rsid w:val="0087296F"/>
    <w:rsid w:val="00872C07"/>
    <w:rsid w:val="008732D2"/>
    <w:rsid w:val="00873A40"/>
    <w:rsid w:val="0087564D"/>
    <w:rsid w:val="00875F5B"/>
    <w:rsid w:val="00876E19"/>
    <w:rsid w:val="00877B2F"/>
    <w:rsid w:val="00877DF7"/>
    <w:rsid w:val="0088205C"/>
    <w:rsid w:val="00883666"/>
    <w:rsid w:val="00884DC7"/>
    <w:rsid w:val="008852B5"/>
    <w:rsid w:val="00885783"/>
    <w:rsid w:val="00885B67"/>
    <w:rsid w:val="00885CFD"/>
    <w:rsid w:val="0088708E"/>
    <w:rsid w:val="008904E0"/>
    <w:rsid w:val="008907B3"/>
    <w:rsid w:val="00890A0C"/>
    <w:rsid w:val="00890CBF"/>
    <w:rsid w:val="008910AC"/>
    <w:rsid w:val="008920BE"/>
    <w:rsid w:val="0089271E"/>
    <w:rsid w:val="00892BA4"/>
    <w:rsid w:val="008930E9"/>
    <w:rsid w:val="008934D7"/>
    <w:rsid w:val="00893603"/>
    <w:rsid w:val="00893751"/>
    <w:rsid w:val="0089444D"/>
    <w:rsid w:val="0089468B"/>
    <w:rsid w:val="00895FCF"/>
    <w:rsid w:val="00897811"/>
    <w:rsid w:val="00897A16"/>
    <w:rsid w:val="00897E7C"/>
    <w:rsid w:val="008A05CE"/>
    <w:rsid w:val="008A0EE0"/>
    <w:rsid w:val="008A14FD"/>
    <w:rsid w:val="008A188B"/>
    <w:rsid w:val="008A1A8B"/>
    <w:rsid w:val="008A1FC0"/>
    <w:rsid w:val="008A216A"/>
    <w:rsid w:val="008A2193"/>
    <w:rsid w:val="008A3024"/>
    <w:rsid w:val="008A43AB"/>
    <w:rsid w:val="008A45A5"/>
    <w:rsid w:val="008A4937"/>
    <w:rsid w:val="008A4B9F"/>
    <w:rsid w:val="008A54D9"/>
    <w:rsid w:val="008A5D45"/>
    <w:rsid w:val="008A680E"/>
    <w:rsid w:val="008A69B4"/>
    <w:rsid w:val="008A69CE"/>
    <w:rsid w:val="008A6E67"/>
    <w:rsid w:val="008A7276"/>
    <w:rsid w:val="008A756B"/>
    <w:rsid w:val="008A7870"/>
    <w:rsid w:val="008B09CB"/>
    <w:rsid w:val="008B18D4"/>
    <w:rsid w:val="008B1E28"/>
    <w:rsid w:val="008B252D"/>
    <w:rsid w:val="008B2E8F"/>
    <w:rsid w:val="008B3405"/>
    <w:rsid w:val="008B3931"/>
    <w:rsid w:val="008B3E45"/>
    <w:rsid w:val="008B495D"/>
    <w:rsid w:val="008B4C8E"/>
    <w:rsid w:val="008B6146"/>
    <w:rsid w:val="008B650C"/>
    <w:rsid w:val="008B70FE"/>
    <w:rsid w:val="008C164D"/>
    <w:rsid w:val="008C2040"/>
    <w:rsid w:val="008C2C2E"/>
    <w:rsid w:val="008C39BA"/>
    <w:rsid w:val="008C39DB"/>
    <w:rsid w:val="008C5517"/>
    <w:rsid w:val="008C743A"/>
    <w:rsid w:val="008C7638"/>
    <w:rsid w:val="008D043C"/>
    <w:rsid w:val="008D0EF3"/>
    <w:rsid w:val="008D24B3"/>
    <w:rsid w:val="008D2E3F"/>
    <w:rsid w:val="008D353E"/>
    <w:rsid w:val="008D3811"/>
    <w:rsid w:val="008D4324"/>
    <w:rsid w:val="008D4FA5"/>
    <w:rsid w:val="008D5599"/>
    <w:rsid w:val="008D58EC"/>
    <w:rsid w:val="008D5940"/>
    <w:rsid w:val="008D61B2"/>
    <w:rsid w:val="008D65CF"/>
    <w:rsid w:val="008D6729"/>
    <w:rsid w:val="008D72BF"/>
    <w:rsid w:val="008D7BD1"/>
    <w:rsid w:val="008E2DA6"/>
    <w:rsid w:val="008E3C94"/>
    <w:rsid w:val="008E43A7"/>
    <w:rsid w:val="008E46E2"/>
    <w:rsid w:val="008E5978"/>
    <w:rsid w:val="008E5C8B"/>
    <w:rsid w:val="008E5F7F"/>
    <w:rsid w:val="008E6B9D"/>
    <w:rsid w:val="008E6BD2"/>
    <w:rsid w:val="008E6CC5"/>
    <w:rsid w:val="008F0896"/>
    <w:rsid w:val="008F0D31"/>
    <w:rsid w:val="008F26BE"/>
    <w:rsid w:val="008F3FF3"/>
    <w:rsid w:val="008F422F"/>
    <w:rsid w:val="008F6897"/>
    <w:rsid w:val="008F7217"/>
    <w:rsid w:val="008F7CF5"/>
    <w:rsid w:val="008F7DAF"/>
    <w:rsid w:val="00900124"/>
    <w:rsid w:val="0090029B"/>
    <w:rsid w:val="00900B19"/>
    <w:rsid w:val="009021A9"/>
    <w:rsid w:val="009026EB"/>
    <w:rsid w:val="00902A66"/>
    <w:rsid w:val="00902CA2"/>
    <w:rsid w:val="009044DC"/>
    <w:rsid w:val="00904561"/>
    <w:rsid w:val="0090548D"/>
    <w:rsid w:val="0090571B"/>
    <w:rsid w:val="00906506"/>
    <w:rsid w:val="00906D85"/>
    <w:rsid w:val="00907540"/>
    <w:rsid w:val="00910EAE"/>
    <w:rsid w:val="00911078"/>
    <w:rsid w:val="00912607"/>
    <w:rsid w:val="00912ABD"/>
    <w:rsid w:val="00915161"/>
    <w:rsid w:val="00915CC9"/>
    <w:rsid w:val="00915F2F"/>
    <w:rsid w:val="00915FC1"/>
    <w:rsid w:val="00916B00"/>
    <w:rsid w:val="009170FC"/>
    <w:rsid w:val="0092017F"/>
    <w:rsid w:val="0092068A"/>
    <w:rsid w:val="0092083C"/>
    <w:rsid w:val="009208B0"/>
    <w:rsid w:val="00921092"/>
    <w:rsid w:val="0092173E"/>
    <w:rsid w:val="00923346"/>
    <w:rsid w:val="00923739"/>
    <w:rsid w:val="00923F5A"/>
    <w:rsid w:val="00924B48"/>
    <w:rsid w:val="00924E82"/>
    <w:rsid w:val="009258AD"/>
    <w:rsid w:val="00926700"/>
    <w:rsid w:val="00927023"/>
    <w:rsid w:val="009304C4"/>
    <w:rsid w:val="009312B3"/>
    <w:rsid w:val="009312B5"/>
    <w:rsid w:val="00931895"/>
    <w:rsid w:val="0093193D"/>
    <w:rsid w:val="00932C99"/>
    <w:rsid w:val="00932D0C"/>
    <w:rsid w:val="0093419E"/>
    <w:rsid w:val="009341F8"/>
    <w:rsid w:val="009342E0"/>
    <w:rsid w:val="00935528"/>
    <w:rsid w:val="00935E62"/>
    <w:rsid w:val="00935EC7"/>
    <w:rsid w:val="0093647F"/>
    <w:rsid w:val="0093760F"/>
    <w:rsid w:val="009378A1"/>
    <w:rsid w:val="00937CD3"/>
    <w:rsid w:val="00937F25"/>
    <w:rsid w:val="00937F8A"/>
    <w:rsid w:val="00940E54"/>
    <w:rsid w:val="009417B2"/>
    <w:rsid w:val="009455D1"/>
    <w:rsid w:val="0094574F"/>
    <w:rsid w:val="00946737"/>
    <w:rsid w:val="00950EA4"/>
    <w:rsid w:val="00950F4E"/>
    <w:rsid w:val="00952638"/>
    <w:rsid w:val="009531EE"/>
    <w:rsid w:val="009538A9"/>
    <w:rsid w:val="00954646"/>
    <w:rsid w:val="00954688"/>
    <w:rsid w:val="00954C8E"/>
    <w:rsid w:val="00955170"/>
    <w:rsid w:val="00955D01"/>
    <w:rsid w:val="00955EE5"/>
    <w:rsid w:val="00957FAB"/>
    <w:rsid w:val="009602C8"/>
    <w:rsid w:val="0096074C"/>
    <w:rsid w:val="00961122"/>
    <w:rsid w:val="009615F3"/>
    <w:rsid w:val="00961D53"/>
    <w:rsid w:val="00962139"/>
    <w:rsid w:val="00962A60"/>
    <w:rsid w:val="009640B1"/>
    <w:rsid w:val="00964663"/>
    <w:rsid w:val="00964A74"/>
    <w:rsid w:val="00964F71"/>
    <w:rsid w:val="009659EB"/>
    <w:rsid w:val="0097019D"/>
    <w:rsid w:val="00970765"/>
    <w:rsid w:val="00970B98"/>
    <w:rsid w:val="00970D7D"/>
    <w:rsid w:val="00970DD7"/>
    <w:rsid w:val="00971F7B"/>
    <w:rsid w:val="00972316"/>
    <w:rsid w:val="009735CB"/>
    <w:rsid w:val="00973F43"/>
    <w:rsid w:val="00974614"/>
    <w:rsid w:val="00974B96"/>
    <w:rsid w:val="00974CE8"/>
    <w:rsid w:val="00974FDF"/>
    <w:rsid w:val="009757BB"/>
    <w:rsid w:val="00975973"/>
    <w:rsid w:val="00975F5F"/>
    <w:rsid w:val="009761C3"/>
    <w:rsid w:val="00976434"/>
    <w:rsid w:val="00976552"/>
    <w:rsid w:val="00976A4C"/>
    <w:rsid w:val="00976B0E"/>
    <w:rsid w:val="00977CDD"/>
    <w:rsid w:val="009805C8"/>
    <w:rsid w:val="00980C1C"/>
    <w:rsid w:val="00981D2F"/>
    <w:rsid w:val="009836C4"/>
    <w:rsid w:val="00983F39"/>
    <w:rsid w:val="0098484D"/>
    <w:rsid w:val="00984F1F"/>
    <w:rsid w:val="00985668"/>
    <w:rsid w:val="009876B1"/>
    <w:rsid w:val="009879D2"/>
    <w:rsid w:val="00990DF5"/>
    <w:rsid w:val="0099320C"/>
    <w:rsid w:val="00993553"/>
    <w:rsid w:val="00993D1C"/>
    <w:rsid w:val="00994000"/>
    <w:rsid w:val="00994E1D"/>
    <w:rsid w:val="009952B3"/>
    <w:rsid w:val="0099753A"/>
    <w:rsid w:val="009977B7"/>
    <w:rsid w:val="00997BB2"/>
    <w:rsid w:val="00997BDF"/>
    <w:rsid w:val="009A00ED"/>
    <w:rsid w:val="009A13BF"/>
    <w:rsid w:val="009A17D5"/>
    <w:rsid w:val="009A1D4F"/>
    <w:rsid w:val="009A2BA4"/>
    <w:rsid w:val="009A2C4E"/>
    <w:rsid w:val="009A2E87"/>
    <w:rsid w:val="009A3257"/>
    <w:rsid w:val="009A554E"/>
    <w:rsid w:val="009A555C"/>
    <w:rsid w:val="009A59BB"/>
    <w:rsid w:val="009A717B"/>
    <w:rsid w:val="009A7773"/>
    <w:rsid w:val="009A7DBB"/>
    <w:rsid w:val="009B09B9"/>
    <w:rsid w:val="009B10C8"/>
    <w:rsid w:val="009B14BB"/>
    <w:rsid w:val="009B1D1D"/>
    <w:rsid w:val="009B1D9E"/>
    <w:rsid w:val="009B209A"/>
    <w:rsid w:val="009B2342"/>
    <w:rsid w:val="009B3EB9"/>
    <w:rsid w:val="009B417D"/>
    <w:rsid w:val="009B54B8"/>
    <w:rsid w:val="009B599D"/>
    <w:rsid w:val="009B66F6"/>
    <w:rsid w:val="009B72C1"/>
    <w:rsid w:val="009C0C70"/>
    <w:rsid w:val="009C0E84"/>
    <w:rsid w:val="009C1790"/>
    <w:rsid w:val="009C252A"/>
    <w:rsid w:val="009C28D7"/>
    <w:rsid w:val="009C377A"/>
    <w:rsid w:val="009C4136"/>
    <w:rsid w:val="009C438C"/>
    <w:rsid w:val="009C451F"/>
    <w:rsid w:val="009C473B"/>
    <w:rsid w:val="009C532E"/>
    <w:rsid w:val="009C5DA0"/>
    <w:rsid w:val="009C6B0A"/>
    <w:rsid w:val="009C6BFA"/>
    <w:rsid w:val="009C7260"/>
    <w:rsid w:val="009C7AFE"/>
    <w:rsid w:val="009D0209"/>
    <w:rsid w:val="009D0B09"/>
    <w:rsid w:val="009D15FD"/>
    <w:rsid w:val="009D2247"/>
    <w:rsid w:val="009D25BA"/>
    <w:rsid w:val="009D4099"/>
    <w:rsid w:val="009D42AC"/>
    <w:rsid w:val="009D63E8"/>
    <w:rsid w:val="009D7943"/>
    <w:rsid w:val="009E0138"/>
    <w:rsid w:val="009E05F1"/>
    <w:rsid w:val="009E0C25"/>
    <w:rsid w:val="009E1205"/>
    <w:rsid w:val="009E1540"/>
    <w:rsid w:val="009E18C6"/>
    <w:rsid w:val="009E18F4"/>
    <w:rsid w:val="009E281F"/>
    <w:rsid w:val="009E323F"/>
    <w:rsid w:val="009E438F"/>
    <w:rsid w:val="009E4FCC"/>
    <w:rsid w:val="009E56D7"/>
    <w:rsid w:val="009E7A67"/>
    <w:rsid w:val="009E7DE3"/>
    <w:rsid w:val="009F0845"/>
    <w:rsid w:val="009F08B4"/>
    <w:rsid w:val="009F11AC"/>
    <w:rsid w:val="009F1AF6"/>
    <w:rsid w:val="009F1F7C"/>
    <w:rsid w:val="009F239D"/>
    <w:rsid w:val="009F23B0"/>
    <w:rsid w:val="009F4A7B"/>
    <w:rsid w:val="009F4E6D"/>
    <w:rsid w:val="009F4ED4"/>
    <w:rsid w:val="009F61DA"/>
    <w:rsid w:val="009F7D71"/>
    <w:rsid w:val="00A00E3E"/>
    <w:rsid w:val="00A01BBD"/>
    <w:rsid w:val="00A02CB3"/>
    <w:rsid w:val="00A0343E"/>
    <w:rsid w:val="00A04056"/>
    <w:rsid w:val="00A044FA"/>
    <w:rsid w:val="00A04AFA"/>
    <w:rsid w:val="00A05130"/>
    <w:rsid w:val="00A05697"/>
    <w:rsid w:val="00A056DD"/>
    <w:rsid w:val="00A05ACC"/>
    <w:rsid w:val="00A061CE"/>
    <w:rsid w:val="00A062E1"/>
    <w:rsid w:val="00A06356"/>
    <w:rsid w:val="00A0636E"/>
    <w:rsid w:val="00A06D09"/>
    <w:rsid w:val="00A06E44"/>
    <w:rsid w:val="00A072F7"/>
    <w:rsid w:val="00A075C3"/>
    <w:rsid w:val="00A0771A"/>
    <w:rsid w:val="00A07EBA"/>
    <w:rsid w:val="00A07F85"/>
    <w:rsid w:val="00A10141"/>
    <w:rsid w:val="00A10C0B"/>
    <w:rsid w:val="00A10C4E"/>
    <w:rsid w:val="00A10D4A"/>
    <w:rsid w:val="00A11498"/>
    <w:rsid w:val="00A11F81"/>
    <w:rsid w:val="00A14725"/>
    <w:rsid w:val="00A14CEF"/>
    <w:rsid w:val="00A15E4A"/>
    <w:rsid w:val="00A16C64"/>
    <w:rsid w:val="00A1748C"/>
    <w:rsid w:val="00A179E5"/>
    <w:rsid w:val="00A17D6B"/>
    <w:rsid w:val="00A20B2C"/>
    <w:rsid w:val="00A20FFF"/>
    <w:rsid w:val="00A212BA"/>
    <w:rsid w:val="00A216DC"/>
    <w:rsid w:val="00A21CE5"/>
    <w:rsid w:val="00A2316A"/>
    <w:rsid w:val="00A23597"/>
    <w:rsid w:val="00A236B5"/>
    <w:rsid w:val="00A23AD2"/>
    <w:rsid w:val="00A25329"/>
    <w:rsid w:val="00A2557D"/>
    <w:rsid w:val="00A25F57"/>
    <w:rsid w:val="00A262A5"/>
    <w:rsid w:val="00A265BB"/>
    <w:rsid w:val="00A26ECD"/>
    <w:rsid w:val="00A27850"/>
    <w:rsid w:val="00A27AD1"/>
    <w:rsid w:val="00A312F8"/>
    <w:rsid w:val="00A32782"/>
    <w:rsid w:val="00A32FE8"/>
    <w:rsid w:val="00A3388C"/>
    <w:rsid w:val="00A34443"/>
    <w:rsid w:val="00A3481A"/>
    <w:rsid w:val="00A349D2"/>
    <w:rsid w:val="00A35CD9"/>
    <w:rsid w:val="00A370F1"/>
    <w:rsid w:val="00A37C0A"/>
    <w:rsid w:val="00A40087"/>
    <w:rsid w:val="00A40298"/>
    <w:rsid w:val="00A416BB"/>
    <w:rsid w:val="00A41927"/>
    <w:rsid w:val="00A42C78"/>
    <w:rsid w:val="00A43090"/>
    <w:rsid w:val="00A434DF"/>
    <w:rsid w:val="00A43C0C"/>
    <w:rsid w:val="00A442AE"/>
    <w:rsid w:val="00A44360"/>
    <w:rsid w:val="00A45938"/>
    <w:rsid w:val="00A46310"/>
    <w:rsid w:val="00A465F1"/>
    <w:rsid w:val="00A466FD"/>
    <w:rsid w:val="00A46E1F"/>
    <w:rsid w:val="00A47E42"/>
    <w:rsid w:val="00A509B4"/>
    <w:rsid w:val="00A50D37"/>
    <w:rsid w:val="00A517A8"/>
    <w:rsid w:val="00A51E77"/>
    <w:rsid w:val="00A520C7"/>
    <w:rsid w:val="00A52CCA"/>
    <w:rsid w:val="00A52FE1"/>
    <w:rsid w:val="00A537B6"/>
    <w:rsid w:val="00A54745"/>
    <w:rsid w:val="00A54941"/>
    <w:rsid w:val="00A55AD1"/>
    <w:rsid w:val="00A55D22"/>
    <w:rsid w:val="00A55F1A"/>
    <w:rsid w:val="00A564F1"/>
    <w:rsid w:val="00A568BB"/>
    <w:rsid w:val="00A570C1"/>
    <w:rsid w:val="00A57A0C"/>
    <w:rsid w:val="00A57D01"/>
    <w:rsid w:val="00A57D88"/>
    <w:rsid w:val="00A60084"/>
    <w:rsid w:val="00A64D39"/>
    <w:rsid w:val="00A65BC7"/>
    <w:rsid w:val="00A65FE4"/>
    <w:rsid w:val="00A665B6"/>
    <w:rsid w:val="00A66B2C"/>
    <w:rsid w:val="00A66D94"/>
    <w:rsid w:val="00A66F6E"/>
    <w:rsid w:val="00A67E34"/>
    <w:rsid w:val="00A70A0C"/>
    <w:rsid w:val="00A72906"/>
    <w:rsid w:val="00A72D5F"/>
    <w:rsid w:val="00A737C9"/>
    <w:rsid w:val="00A7420D"/>
    <w:rsid w:val="00A7496A"/>
    <w:rsid w:val="00A74D2D"/>
    <w:rsid w:val="00A74DEC"/>
    <w:rsid w:val="00A763FD"/>
    <w:rsid w:val="00A77171"/>
    <w:rsid w:val="00A7791A"/>
    <w:rsid w:val="00A8058C"/>
    <w:rsid w:val="00A80F0C"/>
    <w:rsid w:val="00A811C2"/>
    <w:rsid w:val="00A814F7"/>
    <w:rsid w:val="00A8254E"/>
    <w:rsid w:val="00A82B64"/>
    <w:rsid w:val="00A82D40"/>
    <w:rsid w:val="00A8365B"/>
    <w:rsid w:val="00A875BA"/>
    <w:rsid w:val="00A917AD"/>
    <w:rsid w:val="00A92911"/>
    <w:rsid w:val="00A94130"/>
    <w:rsid w:val="00A94862"/>
    <w:rsid w:val="00A948F7"/>
    <w:rsid w:val="00A94A87"/>
    <w:rsid w:val="00A962E7"/>
    <w:rsid w:val="00A9649D"/>
    <w:rsid w:val="00A97402"/>
    <w:rsid w:val="00A9752F"/>
    <w:rsid w:val="00A97C42"/>
    <w:rsid w:val="00AA00BA"/>
    <w:rsid w:val="00AA024A"/>
    <w:rsid w:val="00AA0BD7"/>
    <w:rsid w:val="00AA0CE6"/>
    <w:rsid w:val="00AA1DE2"/>
    <w:rsid w:val="00AA26DD"/>
    <w:rsid w:val="00AA2A66"/>
    <w:rsid w:val="00AA5016"/>
    <w:rsid w:val="00AA6138"/>
    <w:rsid w:val="00AA68E5"/>
    <w:rsid w:val="00AA6A5F"/>
    <w:rsid w:val="00AA7F00"/>
    <w:rsid w:val="00AB03D8"/>
    <w:rsid w:val="00AB0A23"/>
    <w:rsid w:val="00AB2474"/>
    <w:rsid w:val="00AB27B9"/>
    <w:rsid w:val="00AB29B0"/>
    <w:rsid w:val="00AB3C5A"/>
    <w:rsid w:val="00AB3C92"/>
    <w:rsid w:val="00AB494C"/>
    <w:rsid w:val="00AB5242"/>
    <w:rsid w:val="00AB5B54"/>
    <w:rsid w:val="00AB5EA4"/>
    <w:rsid w:val="00AB6ED3"/>
    <w:rsid w:val="00AB7732"/>
    <w:rsid w:val="00AC00FD"/>
    <w:rsid w:val="00AC09E9"/>
    <w:rsid w:val="00AC115E"/>
    <w:rsid w:val="00AC1903"/>
    <w:rsid w:val="00AC1A3E"/>
    <w:rsid w:val="00AC1E00"/>
    <w:rsid w:val="00AC29B6"/>
    <w:rsid w:val="00AC3046"/>
    <w:rsid w:val="00AC3965"/>
    <w:rsid w:val="00AC3B48"/>
    <w:rsid w:val="00AC48C6"/>
    <w:rsid w:val="00AC4EA6"/>
    <w:rsid w:val="00AC6EE5"/>
    <w:rsid w:val="00AC70C7"/>
    <w:rsid w:val="00AC787F"/>
    <w:rsid w:val="00AD01F0"/>
    <w:rsid w:val="00AD01F5"/>
    <w:rsid w:val="00AD1C64"/>
    <w:rsid w:val="00AD3004"/>
    <w:rsid w:val="00AD323A"/>
    <w:rsid w:val="00AD349A"/>
    <w:rsid w:val="00AD4EB4"/>
    <w:rsid w:val="00AD68D9"/>
    <w:rsid w:val="00AD68EC"/>
    <w:rsid w:val="00AD6C1D"/>
    <w:rsid w:val="00AD6FD6"/>
    <w:rsid w:val="00AD7AD3"/>
    <w:rsid w:val="00AD7DB5"/>
    <w:rsid w:val="00AD7F4B"/>
    <w:rsid w:val="00AE0F6B"/>
    <w:rsid w:val="00AE212C"/>
    <w:rsid w:val="00AE28E6"/>
    <w:rsid w:val="00AE3112"/>
    <w:rsid w:val="00AE3205"/>
    <w:rsid w:val="00AE369F"/>
    <w:rsid w:val="00AE40F2"/>
    <w:rsid w:val="00AE457C"/>
    <w:rsid w:val="00AE489D"/>
    <w:rsid w:val="00AE7036"/>
    <w:rsid w:val="00AE7344"/>
    <w:rsid w:val="00AF015C"/>
    <w:rsid w:val="00AF01BA"/>
    <w:rsid w:val="00AF02C3"/>
    <w:rsid w:val="00AF12CD"/>
    <w:rsid w:val="00AF2245"/>
    <w:rsid w:val="00AF2F7E"/>
    <w:rsid w:val="00AF3498"/>
    <w:rsid w:val="00AF3C8E"/>
    <w:rsid w:val="00AF5BCE"/>
    <w:rsid w:val="00AF6079"/>
    <w:rsid w:val="00AF6932"/>
    <w:rsid w:val="00AF6C2B"/>
    <w:rsid w:val="00AF6F19"/>
    <w:rsid w:val="00AF6F65"/>
    <w:rsid w:val="00AF7E2E"/>
    <w:rsid w:val="00B005A0"/>
    <w:rsid w:val="00B00B02"/>
    <w:rsid w:val="00B01F91"/>
    <w:rsid w:val="00B02F56"/>
    <w:rsid w:val="00B036F5"/>
    <w:rsid w:val="00B04D34"/>
    <w:rsid w:val="00B054DC"/>
    <w:rsid w:val="00B0575E"/>
    <w:rsid w:val="00B05903"/>
    <w:rsid w:val="00B0754E"/>
    <w:rsid w:val="00B07822"/>
    <w:rsid w:val="00B119C6"/>
    <w:rsid w:val="00B11F2C"/>
    <w:rsid w:val="00B1257B"/>
    <w:rsid w:val="00B135F2"/>
    <w:rsid w:val="00B142ED"/>
    <w:rsid w:val="00B14716"/>
    <w:rsid w:val="00B14959"/>
    <w:rsid w:val="00B15104"/>
    <w:rsid w:val="00B15208"/>
    <w:rsid w:val="00B15310"/>
    <w:rsid w:val="00B156CD"/>
    <w:rsid w:val="00B15D6F"/>
    <w:rsid w:val="00B162A8"/>
    <w:rsid w:val="00B168A3"/>
    <w:rsid w:val="00B16B0A"/>
    <w:rsid w:val="00B16CB8"/>
    <w:rsid w:val="00B17501"/>
    <w:rsid w:val="00B205D6"/>
    <w:rsid w:val="00B21E11"/>
    <w:rsid w:val="00B21E90"/>
    <w:rsid w:val="00B229DE"/>
    <w:rsid w:val="00B23089"/>
    <w:rsid w:val="00B238FD"/>
    <w:rsid w:val="00B24E5E"/>
    <w:rsid w:val="00B2551E"/>
    <w:rsid w:val="00B25D4D"/>
    <w:rsid w:val="00B25DD1"/>
    <w:rsid w:val="00B26038"/>
    <w:rsid w:val="00B26510"/>
    <w:rsid w:val="00B27072"/>
    <w:rsid w:val="00B27981"/>
    <w:rsid w:val="00B305E1"/>
    <w:rsid w:val="00B32A7C"/>
    <w:rsid w:val="00B33303"/>
    <w:rsid w:val="00B33382"/>
    <w:rsid w:val="00B34360"/>
    <w:rsid w:val="00B34FB8"/>
    <w:rsid w:val="00B35112"/>
    <w:rsid w:val="00B357C2"/>
    <w:rsid w:val="00B37154"/>
    <w:rsid w:val="00B378C7"/>
    <w:rsid w:val="00B379FE"/>
    <w:rsid w:val="00B403A0"/>
    <w:rsid w:val="00B4099E"/>
    <w:rsid w:val="00B40BE8"/>
    <w:rsid w:val="00B40F83"/>
    <w:rsid w:val="00B417C3"/>
    <w:rsid w:val="00B419E7"/>
    <w:rsid w:val="00B41A25"/>
    <w:rsid w:val="00B41E42"/>
    <w:rsid w:val="00B4215F"/>
    <w:rsid w:val="00B424B3"/>
    <w:rsid w:val="00B43064"/>
    <w:rsid w:val="00B4363F"/>
    <w:rsid w:val="00B43697"/>
    <w:rsid w:val="00B437FB"/>
    <w:rsid w:val="00B43A26"/>
    <w:rsid w:val="00B43C69"/>
    <w:rsid w:val="00B4496C"/>
    <w:rsid w:val="00B449AF"/>
    <w:rsid w:val="00B4611B"/>
    <w:rsid w:val="00B467A2"/>
    <w:rsid w:val="00B467F6"/>
    <w:rsid w:val="00B47FAC"/>
    <w:rsid w:val="00B5193C"/>
    <w:rsid w:val="00B51A5C"/>
    <w:rsid w:val="00B53BA1"/>
    <w:rsid w:val="00B53EB4"/>
    <w:rsid w:val="00B54221"/>
    <w:rsid w:val="00B5532A"/>
    <w:rsid w:val="00B5563E"/>
    <w:rsid w:val="00B55A7F"/>
    <w:rsid w:val="00B5749C"/>
    <w:rsid w:val="00B57A68"/>
    <w:rsid w:val="00B60B38"/>
    <w:rsid w:val="00B60F37"/>
    <w:rsid w:val="00B61089"/>
    <w:rsid w:val="00B62122"/>
    <w:rsid w:val="00B62B06"/>
    <w:rsid w:val="00B63067"/>
    <w:rsid w:val="00B63574"/>
    <w:rsid w:val="00B63E56"/>
    <w:rsid w:val="00B642E7"/>
    <w:rsid w:val="00B643A4"/>
    <w:rsid w:val="00B64604"/>
    <w:rsid w:val="00B64793"/>
    <w:rsid w:val="00B648D4"/>
    <w:rsid w:val="00B64D26"/>
    <w:rsid w:val="00B6637C"/>
    <w:rsid w:val="00B66CA4"/>
    <w:rsid w:val="00B67386"/>
    <w:rsid w:val="00B67A11"/>
    <w:rsid w:val="00B70A7B"/>
    <w:rsid w:val="00B70A9C"/>
    <w:rsid w:val="00B716C9"/>
    <w:rsid w:val="00B721E1"/>
    <w:rsid w:val="00B73417"/>
    <w:rsid w:val="00B7447C"/>
    <w:rsid w:val="00B74AAD"/>
    <w:rsid w:val="00B74B7F"/>
    <w:rsid w:val="00B75117"/>
    <w:rsid w:val="00B76D92"/>
    <w:rsid w:val="00B77D5E"/>
    <w:rsid w:val="00B8064B"/>
    <w:rsid w:val="00B80F38"/>
    <w:rsid w:val="00B81507"/>
    <w:rsid w:val="00B816BB"/>
    <w:rsid w:val="00B8197B"/>
    <w:rsid w:val="00B82A75"/>
    <w:rsid w:val="00B8323C"/>
    <w:rsid w:val="00B8359C"/>
    <w:rsid w:val="00B843A5"/>
    <w:rsid w:val="00B84589"/>
    <w:rsid w:val="00B85343"/>
    <w:rsid w:val="00B8542C"/>
    <w:rsid w:val="00B8606D"/>
    <w:rsid w:val="00B86111"/>
    <w:rsid w:val="00B8683E"/>
    <w:rsid w:val="00B86ADA"/>
    <w:rsid w:val="00B86FFC"/>
    <w:rsid w:val="00B877C3"/>
    <w:rsid w:val="00B908C9"/>
    <w:rsid w:val="00B90B7F"/>
    <w:rsid w:val="00B91275"/>
    <w:rsid w:val="00B9168B"/>
    <w:rsid w:val="00B91C0B"/>
    <w:rsid w:val="00B9270D"/>
    <w:rsid w:val="00B92C9E"/>
    <w:rsid w:val="00B94E84"/>
    <w:rsid w:val="00BA0164"/>
    <w:rsid w:val="00BA0988"/>
    <w:rsid w:val="00BA17A7"/>
    <w:rsid w:val="00BA276F"/>
    <w:rsid w:val="00BA2A9F"/>
    <w:rsid w:val="00BA411A"/>
    <w:rsid w:val="00BA58AE"/>
    <w:rsid w:val="00BA5C35"/>
    <w:rsid w:val="00BA5CCE"/>
    <w:rsid w:val="00BA615E"/>
    <w:rsid w:val="00BA629E"/>
    <w:rsid w:val="00BA64A0"/>
    <w:rsid w:val="00BA66A5"/>
    <w:rsid w:val="00BA7079"/>
    <w:rsid w:val="00BA747F"/>
    <w:rsid w:val="00BB06A1"/>
    <w:rsid w:val="00BB0B57"/>
    <w:rsid w:val="00BB0DF0"/>
    <w:rsid w:val="00BB1153"/>
    <w:rsid w:val="00BB18DD"/>
    <w:rsid w:val="00BB1B4A"/>
    <w:rsid w:val="00BB2489"/>
    <w:rsid w:val="00BB2A5F"/>
    <w:rsid w:val="00BB2F18"/>
    <w:rsid w:val="00BB36CE"/>
    <w:rsid w:val="00BB4375"/>
    <w:rsid w:val="00BB4F29"/>
    <w:rsid w:val="00BB4F5E"/>
    <w:rsid w:val="00BB619D"/>
    <w:rsid w:val="00BB6A30"/>
    <w:rsid w:val="00BB6D82"/>
    <w:rsid w:val="00BB7CE4"/>
    <w:rsid w:val="00BC0ACF"/>
    <w:rsid w:val="00BC0EEC"/>
    <w:rsid w:val="00BC0F00"/>
    <w:rsid w:val="00BC24E5"/>
    <w:rsid w:val="00BC261D"/>
    <w:rsid w:val="00BC384B"/>
    <w:rsid w:val="00BC474C"/>
    <w:rsid w:val="00BC4A21"/>
    <w:rsid w:val="00BC5446"/>
    <w:rsid w:val="00BC585E"/>
    <w:rsid w:val="00BC598B"/>
    <w:rsid w:val="00BC6928"/>
    <w:rsid w:val="00BC6CE7"/>
    <w:rsid w:val="00BD0442"/>
    <w:rsid w:val="00BD048D"/>
    <w:rsid w:val="00BD082C"/>
    <w:rsid w:val="00BD1B6B"/>
    <w:rsid w:val="00BD298D"/>
    <w:rsid w:val="00BD329C"/>
    <w:rsid w:val="00BD3B1B"/>
    <w:rsid w:val="00BD4789"/>
    <w:rsid w:val="00BD4865"/>
    <w:rsid w:val="00BD48CA"/>
    <w:rsid w:val="00BD4FA4"/>
    <w:rsid w:val="00BD572E"/>
    <w:rsid w:val="00BD748A"/>
    <w:rsid w:val="00BD764B"/>
    <w:rsid w:val="00BD765D"/>
    <w:rsid w:val="00BD76DB"/>
    <w:rsid w:val="00BD7DE4"/>
    <w:rsid w:val="00BE0AD3"/>
    <w:rsid w:val="00BE0B11"/>
    <w:rsid w:val="00BE0FFE"/>
    <w:rsid w:val="00BE10F4"/>
    <w:rsid w:val="00BE176B"/>
    <w:rsid w:val="00BE17B1"/>
    <w:rsid w:val="00BE2767"/>
    <w:rsid w:val="00BE2E2E"/>
    <w:rsid w:val="00BE3CC4"/>
    <w:rsid w:val="00BE4BCD"/>
    <w:rsid w:val="00BE5444"/>
    <w:rsid w:val="00BE6B45"/>
    <w:rsid w:val="00BE751F"/>
    <w:rsid w:val="00BE7E90"/>
    <w:rsid w:val="00BF0B7A"/>
    <w:rsid w:val="00BF189C"/>
    <w:rsid w:val="00BF1E9A"/>
    <w:rsid w:val="00BF4154"/>
    <w:rsid w:val="00BF41C7"/>
    <w:rsid w:val="00BF4C9E"/>
    <w:rsid w:val="00BF5667"/>
    <w:rsid w:val="00BF5A3A"/>
    <w:rsid w:val="00BF5B6F"/>
    <w:rsid w:val="00BF5C03"/>
    <w:rsid w:val="00BF5CDC"/>
    <w:rsid w:val="00BF5D01"/>
    <w:rsid w:val="00BF6202"/>
    <w:rsid w:val="00BF631B"/>
    <w:rsid w:val="00BF6F75"/>
    <w:rsid w:val="00BF7222"/>
    <w:rsid w:val="00BF799F"/>
    <w:rsid w:val="00BF7CF9"/>
    <w:rsid w:val="00BF7D32"/>
    <w:rsid w:val="00BF7DD9"/>
    <w:rsid w:val="00C0040B"/>
    <w:rsid w:val="00C00623"/>
    <w:rsid w:val="00C00E8E"/>
    <w:rsid w:val="00C018AF"/>
    <w:rsid w:val="00C01DAE"/>
    <w:rsid w:val="00C022AF"/>
    <w:rsid w:val="00C02761"/>
    <w:rsid w:val="00C0292C"/>
    <w:rsid w:val="00C03660"/>
    <w:rsid w:val="00C03A8A"/>
    <w:rsid w:val="00C03BFA"/>
    <w:rsid w:val="00C03C1B"/>
    <w:rsid w:val="00C04E33"/>
    <w:rsid w:val="00C05151"/>
    <w:rsid w:val="00C059DF"/>
    <w:rsid w:val="00C06394"/>
    <w:rsid w:val="00C067B9"/>
    <w:rsid w:val="00C06B93"/>
    <w:rsid w:val="00C06FE1"/>
    <w:rsid w:val="00C07282"/>
    <w:rsid w:val="00C07B6E"/>
    <w:rsid w:val="00C07D7A"/>
    <w:rsid w:val="00C10023"/>
    <w:rsid w:val="00C1181E"/>
    <w:rsid w:val="00C11A35"/>
    <w:rsid w:val="00C12B7E"/>
    <w:rsid w:val="00C13FC8"/>
    <w:rsid w:val="00C14A46"/>
    <w:rsid w:val="00C15965"/>
    <w:rsid w:val="00C15C51"/>
    <w:rsid w:val="00C16C25"/>
    <w:rsid w:val="00C1784D"/>
    <w:rsid w:val="00C205D5"/>
    <w:rsid w:val="00C22C09"/>
    <w:rsid w:val="00C23328"/>
    <w:rsid w:val="00C242B5"/>
    <w:rsid w:val="00C24563"/>
    <w:rsid w:val="00C2501D"/>
    <w:rsid w:val="00C25668"/>
    <w:rsid w:val="00C25C1F"/>
    <w:rsid w:val="00C261CD"/>
    <w:rsid w:val="00C27D9F"/>
    <w:rsid w:val="00C30725"/>
    <w:rsid w:val="00C30F86"/>
    <w:rsid w:val="00C318CA"/>
    <w:rsid w:val="00C323FE"/>
    <w:rsid w:val="00C32DA6"/>
    <w:rsid w:val="00C33979"/>
    <w:rsid w:val="00C34A2D"/>
    <w:rsid w:val="00C34F74"/>
    <w:rsid w:val="00C3524C"/>
    <w:rsid w:val="00C35CA3"/>
    <w:rsid w:val="00C3679B"/>
    <w:rsid w:val="00C40B1C"/>
    <w:rsid w:val="00C40E13"/>
    <w:rsid w:val="00C41572"/>
    <w:rsid w:val="00C421CA"/>
    <w:rsid w:val="00C42521"/>
    <w:rsid w:val="00C4325D"/>
    <w:rsid w:val="00C446ED"/>
    <w:rsid w:val="00C44D7B"/>
    <w:rsid w:val="00C451D4"/>
    <w:rsid w:val="00C45D5E"/>
    <w:rsid w:val="00C4637B"/>
    <w:rsid w:val="00C47122"/>
    <w:rsid w:val="00C47673"/>
    <w:rsid w:val="00C478D0"/>
    <w:rsid w:val="00C47A0D"/>
    <w:rsid w:val="00C47AE8"/>
    <w:rsid w:val="00C47AF8"/>
    <w:rsid w:val="00C52694"/>
    <w:rsid w:val="00C5297C"/>
    <w:rsid w:val="00C52A16"/>
    <w:rsid w:val="00C52EA7"/>
    <w:rsid w:val="00C53410"/>
    <w:rsid w:val="00C534AC"/>
    <w:rsid w:val="00C53697"/>
    <w:rsid w:val="00C54144"/>
    <w:rsid w:val="00C54D60"/>
    <w:rsid w:val="00C55363"/>
    <w:rsid w:val="00C55527"/>
    <w:rsid w:val="00C56693"/>
    <w:rsid w:val="00C568AB"/>
    <w:rsid w:val="00C56A22"/>
    <w:rsid w:val="00C61083"/>
    <w:rsid w:val="00C628C1"/>
    <w:rsid w:val="00C63331"/>
    <w:rsid w:val="00C63BB9"/>
    <w:rsid w:val="00C64186"/>
    <w:rsid w:val="00C64915"/>
    <w:rsid w:val="00C652E3"/>
    <w:rsid w:val="00C654CE"/>
    <w:rsid w:val="00C65D9B"/>
    <w:rsid w:val="00C6618E"/>
    <w:rsid w:val="00C66266"/>
    <w:rsid w:val="00C66BD7"/>
    <w:rsid w:val="00C676EC"/>
    <w:rsid w:val="00C679C8"/>
    <w:rsid w:val="00C70605"/>
    <w:rsid w:val="00C707C3"/>
    <w:rsid w:val="00C71DA0"/>
    <w:rsid w:val="00C7206F"/>
    <w:rsid w:val="00C725BB"/>
    <w:rsid w:val="00C72B80"/>
    <w:rsid w:val="00C72D4A"/>
    <w:rsid w:val="00C739A6"/>
    <w:rsid w:val="00C7479E"/>
    <w:rsid w:val="00C75A32"/>
    <w:rsid w:val="00C77AD1"/>
    <w:rsid w:val="00C77C97"/>
    <w:rsid w:val="00C804DB"/>
    <w:rsid w:val="00C80587"/>
    <w:rsid w:val="00C805DA"/>
    <w:rsid w:val="00C80CBC"/>
    <w:rsid w:val="00C81057"/>
    <w:rsid w:val="00C820B5"/>
    <w:rsid w:val="00C8332B"/>
    <w:rsid w:val="00C8519B"/>
    <w:rsid w:val="00C862B6"/>
    <w:rsid w:val="00C866AD"/>
    <w:rsid w:val="00C867A8"/>
    <w:rsid w:val="00C868C7"/>
    <w:rsid w:val="00C924A8"/>
    <w:rsid w:val="00C9297A"/>
    <w:rsid w:val="00C92F4A"/>
    <w:rsid w:val="00C93049"/>
    <w:rsid w:val="00C93CCA"/>
    <w:rsid w:val="00C9400A"/>
    <w:rsid w:val="00C9460F"/>
    <w:rsid w:val="00C94C58"/>
    <w:rsid w:val="00C94D51"/>
    <w:rsid w:val="00C964DE"/>
    <w:rsid w:val="00C967DD"/>
    <w:rsid w:val="00C97033"/>
    <w:rsid w:val="00C9709D"/>
    <w:rsid w:val="00C975EF"/>
    <w:rsid w:val="00CA12D6"/>
    <w:rsid w:val="00CA29E6"/>
    <w:rsid w:val="00CA2CDF"/>
    <w:rsid w:val="00CA4D6F"/>
    <w:rsid w:val="00CA594E"/>
    <w:rsid w:val="00CA6689"/>
    <w:rsid w:val="00CA693C"/>
    <w:rsid w:val="00CA6DBB"/>
    <w:rsid w:val="00CA7994"/>
    <w:rsid w:val="00CB0620"/>
    <w:rsid w:val="00CB068D"/>
    <w:rsid w:val="00CB1154"/>
    <w:rsid w:val="00CB12DC"/>
    <w:rsid w:val="00CB1A84"/>
    <w:rsid w:val="00CB1F98"/>
    <w:rsid w:val="00CB222E"/>
    <w:rsid w:val="00CB2A06"/>
    <w:rsid w:val="00CB48B2"/>
    <w:rsid w:val="00CB4DD0"/>
    <w:rsid w:val="00CB53CF"/>
    <w:rsid w:val="00CB5C39"/>
    <w:rsid w:val="00CB5F86"/>
    <w:rsid w:val="00CB6157"/>
    <w:rsid w:val="00CB6F70"/>
    <w:rsid w:val="00CB7C04"/>
    <w:rsid w:val="00CC0A3D"/>
    <w:rsid w:val="00CC0B4D"/>
    <w:rsid w:val="00CC2BBB"/>
    <w:rsid w:val="00CC34F3"/>
    <w:rsid w:val="00CC41F3"/>
    <w:rsid w:val="00CC4893"/>
    <w:rsid w:val="00CC53B9"/>
    <w:rsid w:val="00CD0243"/>
    <w:rsid w:val="00CD1A58"/>
    <w:rsid w:val="00CD2D4C"/>
    <w:rsid w:val="00CD30B4"/>
    <w:rsid w:val="00CD349F"/>
    <w:rsid w:val="00CD350E"/>
    <w:rsid w:val="00CD39C5"/>
    <w:rsid w:val="00CD523C"/>
    <w:rsid w:val="00CD56A7"/>
    <w:rsid w:val="00CD56D2"/>
    <w:rsid w:val="00CD5DDD"/>
    <w:rsid w:val="00CD6365"/>
    <w:rsid w:val="00CD693A"/>
    <w:rsid w:val="00CD6E8D"/>
    <w:rsid w:val="00CD6F52"/>
    <w:rsid w:val="00CD71FC"/>
    <w:rsid w:val="00CD782B"/>
    <w:rsid w:val="00CD7946"/>
    <w:rsid w:val="00CE0626"/>
    <w:rsid w:val="00CE06B0"/>
    <w:rsid w:val="00CE07E5"/>
    <w:rsid w:val="00CE0882"/>
    <w:rsid w:val="00CE13FA"/>
    <w:rsid w:val="00CE190C"/>
    <w:rsid w:val="00CE2904"/>
    <w:rsid w:val="00CE3CDF"/>
    <w:rsid w:val="00CE5A36"/>
    <w:rsid w:val="00CE60D0"/>
    <w:rsid w:val="00CE6464"/>
    <w:rsid w:val="00CE65E9"/>
    <w:rsid w:val="00CE6C1C"/>
    <w:rsid w:val="00CE72A6"/>
    <w:rsid w:val="00CE742B"/>
    <w:rsid w:val="00CE7F21"/>
    <w:rsid w:val="00CF0207"/>
    <w:rsid w:val="00CF106B"/>
    <w:rsid w:val="00CF1A85"/>
    <w:rsid w:val="00CF297F"/>
    <w:rsid w:val="00CF2C50"/>
    <w:rsid w:val="00CF4761"/>
    <w:rsid w:val="00CF6CF7"/>
    <w:rsid w:val="00CF6FDF"/>
    <w:rsid w:val="00D01C65"/>
    <w:rsid w:val="00D02AC4"/>
    <w:rsid w:val="00D02BCB"/>
    <w:rsid w:val="00D02C3A"/>
    <w:rsid w:val="00D02F3B"/>
    <w:rsid w:val="00D03562"/>
    <w:rsid w:val="00D0416A"/>
    <w:rsid w:val="00D045E0"/>
    <w:rsid w:val="00D0481C"/>
    <w:rsid w:val="00D05A0A"/>
    <w:rsid w:val="00D05FCD"/>
    <w:rsid w:val="00D075C4"/>
    <w:rsid w:val="00D0795C"/>
    <w:rsid w:val="00D10346"/>
    <w:rsid w:val="00D1091F"/>
    <w:rsid w:val="00D10D03"/>
    <w:rsid w:val="00D11BDC"/>
    <w:rsid w:val="00D120A6"/>
    <w:rsid w:val="00D1236D"/>
    <w:rsid w:val="00D125CE"/>
    <w:rsid w:val="00D12DED"/>
    <w:rsid w:val="00D12E8C"/>
    <w:rsid w:val="00D1387A"/>
    <w:rsid w:val="00D13C0D"/>
    <w:rsid w:val="00D13F3D"/>
    <w:rsid w:val="00D147E8"/>
    <w:rsid w:val="00D15344"/>
    <w:rsid w:val="00D158E9"/>
    <w:rsid w:val="00D15CAF"/>
    <w:rsid w:val="00D16E6A"/>
    <w:rsid w:val="00D21483"/>
    <w:rsid w:val="00D217E6"/>
    <w:rsid w:val="00D21CF5"/>
    <w:rsid w:val="00D22770"/>
    <w:rsid w:val="00D23DAD"/>
    <w:rsid w:val="00D25129"/>
    <w:rsid w:val="00D25714"/>
    <w:rsid w:val="00D258D6"/>
    <w:rsid w:val="00D25D19"/>
    <w:rsid w:val="00D260FC"/>
    <w:rsid w:val="00D2683B"/>
    <w:rsid w:val="00D26E9D"/>
    <w:rsid w:val="00D2706C"/>
    <w:rsid w:val="00D27083"/>
    <w:rsid w:val="00D27356"/>
    <w:rsid w:val="00D30607"/>
    <w:rsid w:val="00D31B6B"/>
    <w:rsid w:val="00D31F51"/>
    <w:rsid w:val="00D32EA4"/>
    <w:rsid w:val="00D337DD"/>
    <w:rsid w:val="00D33B2A"/>
    <w:rsid w:val="00D34AFD"/>
    <w:rsid w:val="00D3653B"/>
    <w:rsid w:val="00D36A4A"/>
    <w:rsid w:val="00D37790"/>
    <w:rsid w:val="00D3795D"/>
    <w:rsid w:val="00D41A30"/>
    <w:rsid w:val="00D4200A"/>
    <w:rsid w:val="00D42809"/>
    <w:rsid w:val="00D42D42"/>
    <w:rsid w:val="00D42EA0"/>
    <w:rsid w:val="00D430E6"/>
    <w:rsid w:val="00D44035"/>
    <w:rsid w:val="00D4494E"/>
    <w:rsid w:val="00D45421"/>
    <w:rsid w:val="00D4666B"/>
    <w:rsid w:val="00D46E62"/>
    <w:rsid w:val="00D50C8E"/>
    <w:rsid w:val="00D50E1D"/>
    <w:rsid w:val="00D50F75"/>
    <w:rsid w:val="00D51C00"/>
    <w:rsid w:val="00D51FED"/>
    <w:rsid w:val="00D52BFA"/>
    <w:rsid w:val="00D542B2"/>
    <w:rsid w:val="00D54C33"/>
    <w:rsid w:val="00D54D37"/>
    <w:rsid w:val="00D54E49"/>
    <w:rsid w:val="00D56B94"/>
    <w:rsid w:val="00D56D55"/>
    <w:rsid w:val="00D56FE8"/>
    <w:rsid w:val="00D57202"/>
    <w:rsid w:val="00D60149"/>
    <w:rsid w:val="00D604B3"/>
    <w:rsid w:val="00D6060C"/>
    <w:rsid w:val="00D616CE"/>
    <w:rsid w:val="00D619E6"/>
    <w:rsid w:val="00D62FC6"/>
    <w:rsid w:val="00D63491"/>
    <w:rsid w:val="00D6384A"/>
    <w:rsid w:val="00D638EB"/>
    <w:rsid w:val="00D63DD0"/>
    <w:rsid w:val="00D64188"/>
    <w:rsid w:val="00D650C2"/>
    <w:rsid w:val="00D651D0"/>
    <w:rsid w:val="00D6617C"/>
    <w:rsid w:val="00D66651"/>
    <w:rsid w:val="00D66868"/>
    <w:rsid w:val="00D67890"/>
    <w:rsid w:val="00D70521"/>
    <w:rsid w:val="00D71062"/>
    <w:rsid w:val="00D71261"/>
    <w:rsid w:val="00D712CE"/>
    <w:rsid w:val="00D715D2"/>
    <w:rsid w:val="00D720B3"/>
    <w:rsid w:val="00D72306"/>
    <w:rsid w:val="00D7237C"/>
    <w:rsid w:val="00D72520"/>
    <w:rsid w:val="00D72D3D"/>
    <w:rsid w:val="00D73D92"/>
    <w:rsid w:val="00D74207"/>
    <w:rsid w:val="00D76B05"/>
    <w:rsid w:val="00D76B64"/>
    <w:rsid w:val="00D7703C"/>
    <w:rsid w:val="00D77318"/>
    <w:rsid w:val="00D80EE4"/>
    <w:rsid w:val="00D80F61"/>
    <w:rsid w:val="00D82B6D"/>
    <w:rsid w:val="00D83A34"/>
    <w:rsid w:val="00D83F08"/>
    <w:rsid w:val="00D85402"/>
    <w:rsid w:val="00D90089"/>
    <w:rsid w:val="00D901AE"/>
    <w:rsid w:val="00D90DAD"/>
    <w:rsid w:val="00D9109C"/>
    <w:rsid w:val="00D918D9"/>
    <w:rsid w:val="00D92A99"/>
    <w:rsid w:val="00D92D37"/>
    <w:rsid w:val="00D95F3F"/>
    <w:rsid w:val="00D9698A"/>
    <w:rsid w:val="00D96A0F"/>
    <w:rsid w:val="00D96D31"/>
    <w:rsid w:val="00DA0679"/>
    <w:rsid w:val="00DA111D"/>
    <w:rsid w:val="00DA2BF5"/>
    <w:rsid w:val="00DA2C43"/>
    <w:rsid w:val="00DA2D8C"/>
    <w:rsid w:val="00DA5225"/>
    <w:rsid w:val="00DA5324"/>
    <w:rsid w:val="00DA5EF0"/>
    <w:rsid w:val="00DA6CA4"/>
    <w:rsid w:val="00DA754B"/>
    <w:rsid w:val="00DA781F"/>
    <w:rsid w:val="00DB0EBC"/>
    <w:rsid w:val="00DB12C4"/>
    <w:rsid w:val="00DB15C8"/>
    <w:rsid w:val="00DB2411"/>
    <w:rsid w:val="00DB375A"/>
    <w:rsid w:val="00DB4072"/>
    <w:rsid w:val="00DB57FB"/>
    <w:rsid w:val="00DB5BE0"/>
    <w:rsid w:val="00DB5F5C"/>
    <w:rsid w:val="00DB6069"/>
    <w:rsid w:val="00DB71A1"/>
    <w:rsid w:val="00DB71B1"/>
    <w:rsid w:val="00DB72A6"/>
    <w:rsid w:val="00DB73BC"/>
    <w:rsid w:val="00DB7CAE"/>
    <w:rsid w:val="00DC023A"/>
    <w:rsid w:val="00DC0775"/>
    <w:rsid w:val="00DC0B99"/>
    <w:rsid w:val="00DC2080"/>
    <w:rsid w:val="00DC21E1"/>
    <w:rsid w:val="00DC2292"/>
    <w:rsid w:val="00DC2C70"/>
    <w:rsid w:val="00DC3286"/>
    <w:rsid w:val="00DC3697"/>
    <w:rsid w:val="00DC406D"/>
    <w:rsid w:val="00DC48AE"/>
    <w:rsid w:val="00DC5ABD"/>
    <w:rsid w:val="00DC7E8B"/>
    <w:rsid w:val="00DD0855"/>
    <w:rsid w:val="00DD121F"/>
    <w:rsid w:val="00DD1784"/>
    <w:rsid w:val="00DD2A49"/>
    <w:rsid w:val="00DD2BB6"/>
    <w:rsid w:val="00DD33AF"/>
    <w:rsid w:val="00DD632B"/>
    <w:rsid w:val="00DD6AD4"/>
    <w:rsid w:val="00DD75AC"/>
    <w:rsid w:val="00DD7C23"/>
    <w:rsid w:val="00DD7D40"/>
    <w:rsid w:val="00DE11D3"/>
    <w:rsid w:val="00DE19D6"/>
    <w:rsid w:val="00DE1AED"/>
    <w:rsid w:val="00DE2609"/>
    <w:rsid w:val="00DE36CB"/>
    <w:rsid w:val="00DE3847"/>
    <w:rsid w:val="00DE5E33"/>
    <w:rsid w:val="00DE7439"/>
    <w:rsid w:val="00DE7726"/>
    <w:rsid w:val="00DE7AAB"/>
    <w:rsid w:val="00DF022B"/>
    <w:rsid w:val="00DF0B04"/>
    <w:rsid w:val="00DF23AC"/>
    <w:rsid w:val="00DF2690"/>
    <w:rsid w:val="00DF2909"/>
    <w:rsid w:val="00DF3526"/>
    <w:rsid w:val="00DF5433"/>
    <w:rsid w:val="00DF6A78"/>
    <w:rsid w:val="00DF7D4F"/>
    <w:rsid w:val="00DF7E1F"/>
    <w:rsid w:val="00E003FF"/>
    <w:rsid w:val="00E00F33"/>
    <w:rsid w:val="00E01289"/>
    <w:rsid w:val="00E0164F"/>
    <w:rsid w:val="00E01C9B"/>
    <w:rsid w:val="00E021C7"/>
    <w:rsid w:val="00E025F1"/>
    <w:rsid w:val="00E03232"/>
    <w:rsid w:val="00E033C6"/>
    <w:rsid w:val="00E04601"/>
    <w:rsid w:val="00E04613"/>
    <w:rsid w:val="00E04A24"/>
    <w:rsid w:val="00E06187"/>
    <w:rsid w:val="00E067D8"/>
    <w:rsid w:val="00E06A27"/>
    <w:rsid w:val="00E06A42"/>
    <w:rsid w:val="00E0745D"/>
    <w:rsid w:val="00E07D44"/>
    <w:rsid w:val="00E07D83"/>
    <w:rsid w:val="00E103D9"/>
    <w:rsid w:val="00E1092A"/>
    <w:rsid w:val="00E11180"/>
    <w:rsid w:val="00E111A6"/>
    <w:rsid w:val="00E114CA"/>
    <w:rsid w:val="00E11722"/>
    <w:rsid w:val="00E11C34"/>
    <w:rsid w:val="00E12082"/>
    <w:rsid w:val="00E1333D"/>
    <w:rsid w:val="00E133BF"/>
    <w:rsid w:val="00E13E67"/>
    <w:rsid w:val="00E14B3B"/>
    <w:rsid w:val="00E1500F"/>
    <w:rsid w:val="00E150EA"/>
    <w:rsid w:val="00E153AD"/>
    <w:rsid w:val="00E17471"/>
    <w:rsid w:val="00E17816"/>
    <w:rsid w:val="00E209F0"/>
    <w:rsid w:val="00E210CC"/>
    <w:rsid w:val="00E21FCB"/>
    <w:rsid w:val="00E2225E"/>
    <w:rsid w:val="00E22734"/>
    <w:rsid w:val="00E22F6A"/>
    <w:rsid w:val="00E23392"/>
    <w:rsid w:val="00E235A6"/>
    <w:rsid w:val="00E24AAF"/>
    <w:rsid w:val="00E25419"/>
    <w:rsid w:val="00E2554A"/>
    <w:rsid w:val="00E25C4B"/>
    <w:rsid w:val="00E25E80"/>
    <w:rsid w:val="00E26496"/>
    <w:rsid w:val="00E27120"/>
    <w:rsid w:val="00E30B6D"/>
    <w:rsid w:val="00E31491"/>
    <w:rsid w:val="00E314DE"/>
    <w:rsid w:val="00E32984"/>
    <w:rsid w:val="00E32CB5"/>
    <w:rsid w:val="00E33BE1"/>
    <w:rsid w:val="00E33C7F"/>
    <w:rsid w:val="00E3447E"/>
    <w:rsid w:val="00E344AD"/>
    <w:rsid w:val="00E354B4"/>
    <w:rsid w:val="00E355EA"/>
    <w:rsid w:val="00E3574F"/>
    <w:rsid w:val="00E35F5A"/>
    <w:rsid w:val="00E36238"/>
    <w:rsid w:val="00E41260"/>
    <w:rsid w:val="00E4128A"/>
    <w:rsid w:val="00E43856"/>
    <w:rsid w:val="00E455A8"/>
    <w:rsid w:val="00E4582D"/>
    <w:rsid w:val="00E47773"/>
    <w:rsid w:val="00E47E55"/>
    <w:rsid w:val="00E50746"/>
    <w:rsid w:val="00E50857"/>
    <w:rsid w:val="00E50B92"/>
    <w:rsid w:val="00E5165D"/>
    <w:rsid w:val="00E52F9D"/>
    <w:rsid w:val="00E53A8C"/>
    <w:rsid w:val="00E53F90"/>
    <w:rsid w:val="00E54A91"/>
    <w:rsid w:val="00E561B0"/>
    <w:rsid w:val="00E56530"/>
    <w:rsid w:val="00E5694B"/>
    <w:rsid w:val="00E60C80"/>
    <w:rsid w:val="00E60F76"/>
    <w:rsid w:val="00E620B9"/>
    <w:rsid w:val="00E627A5"/>
    <w:rsid w:val="00E643E6"/>
    <w:rsid w:val="00E64E10"/>
    <w:rsid w:val="00E65070"/>
    <w:rsid w:val="00E6517A"/>
    <w:rsid w:val="00E65216"/>
    <w:rsid w:val="00E656AF"/>
    <w:rsid w:val="00E65FC9"/>
    <w:rsid w:val="00E661BA"/>
    <w:rsid w:val="00E669AA"/>
    <w:rsid w:val="00E66B4F"/>
    <w:rsid w:val="00E6771B"/>
    <w:rsid w:val="00E67982"/>
    <w:rsid w:val="00E67BA1"/>
    <w:rsid w:val="00E67EE4"/>
    <w:rsid w:val="00E702A0"/>
    <w:rsid w:val="00E70A8A"/>
    <w:rsid w:val="00E7116B"/>
    <w:rsid w:val="00E71C4F"/>
    <w:rsid w:val="00E722D3"/>
    <w:rsid w:val="00E7243D"/>
    <w:rsid w:val="00E725A2"/>
    <w:rsid w:val="00E733A9"/>
    <w:rsid w:val="00E733E2"/>
    <w:rsid w:val="00E7539C"/>
    <w:rsid w:val="00E75AEF"/>
    <w:rsid w:val="00E773AA"/>
    <w:rsid w:val="00E77EAF"/>
    <w:rsid w:val="00E80D04"/>
    <w:rsid w:val="00E81310"/>
    <w:rsid w:val="00E83A30"/>
    <w:rsid w:val="00E83BDE"/>
    <w:rsid w:val="00E83F99"/>
    <w:rsid w:val="00E8452F"/>
    <w:rsid w:val="00E84988"/>
    <w:rsid w:val="00E84CB8"/>
    <w:rsid w:val="00E84EC3"/>
    <w:rsid w:val="00E85CC1"/>
    <w:rsid w:val="00E87166"/>
    <w:rsid w:val="00E905B9"/>
    <w:rsid w:val="00E9077F"/>
    <w:rsid w:val="00E91A13"/>
    <w:rsid w:val="00E91CDA"/>
    <w:rsid w:val="00E92286"/>
    <w:rsid w:val="00E92F01"/>
    <w:rsid w:val="00E93235"/>
    <w:rsid w:val="00E93BA4"/>
    <w:rsid w:val="00E94045"/>
    <w:rsid w:val="00E943CA"/>
    <w:rsid w:val="00E95089"/>
    <w:rsid w:val="00E9592D"/>
    <w:rsid w:val="00E96050"/>
    <w:rsid w:val="00E96140"/>
    <w:rsid w:val="00E9728E"/>
    <w:rsid w:val="00EA03C5"/>
    <w:rsid w:val="00EA0BF7"/>
    <w:rsid w:val="00EA0D30"/>
    <w:rsid w:val="00EA1024"/>
    <w:rsid w:val="00EA14D1"/>
    <w:rsid w:val="00EA16A5"/>
    <w:rsid w:val="00EA1B91"/>
    <w:rsid w:val="00EA1C1B"/>
    <w:rsid w:val="00EA1CF1"/>
    <w:rsid w:val="00EA2161"/>
    <w:rsid w:val="00EA2EF1"/>
    <w:rsid w:val="00EA3ABA"/>
    <w:rsid w:val="00EA404A"/>
    <w:rsid w:val="00EA4786"/>
    <w:rsid w:val="00EA585A"/>
    <w:rsid w:val="00EA7552"/>
    <w:rsid w:val="00EB02D1"/>
    <w:rsid w:val="00EB0436"/>
    <w:rsid w:val="00EB14FB"/>
    <w:rsid w:val="00EB19FE"/>
    <w:rsid w:val="00EB1A58"/>
    <w:rsid w:val="00EB1E41"/>
    <w:rsid w:val="00EB1EE1"/>
    <w:rsid w:val="00EB23BC"/>
    <w:rsid w:val="00EB266B"/>
    <w:rsid w:val="00EB2B3B"/>
    <w:rsid w:val="00EB2DD1"/>
    <w:rsid w:val="00EB3356"/>
    <w:rsid w:val="00EB33F8"/>
    <w:rsid w:val="00EB3717"/>
    <w:rsid w:val="00EB399D"/>
    <w:rsid w:val="00EB4ACF"/>
    <w:rsid w:val="00EB53AD"/>
    <w:rsid w:val="00EB6714"/>
    <w:rsid w:val="00EB6842"/>
    <w:rsid w:val="00EB6F1C"/>
    <w:rsid w:val="00EB7731"/>
    <w:rsid w:val="00EC0321"/>
    <w:rsid w:val="00EC0365"/>
    <w:rsid w:val="00EC163D"/>
    <w:rsid w:val="00EC19CE"/>
    <w:rsid w:val="00EC2653"/>
    <w:rsid w:val="00EC2ECC"/>
    <w:rsid w:val="00EC57DC"/>
    <w:rsid w:val="00EC588B"/>
    <w:rsid w:val="00EC6923"/>
    <w:rsid w:val="00EC782C"/>
    <w:rsid w:val="00EC7F15"/>
    <w:rsid w:val="00ED0A15"/>
    <w:rsid w:val="00ED0B15"/>
    <w:rsid w:val="00ED18BB"/>
    <w:rsid w:val="00ED2FA0"/>
    <w:rsid w:val="00ED3CB0"/>
    <w:rsid w:val="00ED4F95"/>
    <w:rsid w:val="00ED581F"/>
    <w:rsid w:val="00ED605B"/>
    <w:rsid w:val="00ED61BE"/>
    <w:rsid w:val="00ED65A3"/>
    <w:rsid w:val="00ED6AA8"/>
    <w:rsid w:val="00ED79EA"/>
    <w:rsid w:val="00EE034D"/>
    <w:rsid w:val="00EE0818"/>
    <w:rsid w:val="00EE0A01"/>
    <w:rsid w:val="00EE0A2A"/>
    <w:rsid w:val="00EE128F"/>
    <w:rsid w:val="00EE13D2"/>
    <w:rsid w:val="00EE1EBB"/>
    <w:rsid w:val="00EE24DA"/>
    <w:rsid w:val="00EE3A70"/>
    <w:rsid w:val="00EE3AAE"/>
    <w:rsid w:val="00EE3C82"/>
    <w:rsid w:val="00EE42F5"/>
    <w:rsid w:val="00EE58DF"/>
    <w:rsid w:val="00EE6BE5"/>
    <w:rsid w:val="00EE72AA"/>
    <w:rsid w:val="00EE7B1F"/>
    <w:rsid w:val="00EE7E75"/>
    <w:rsid w:val="00EF1C5C"/>
    <w:rsid w:val="00EF1F15"/>
    <w:rsid w:val="00EF25D5"/>
    <w:rsid w:val="00EF29A2"/>
    <w:rsid w:val="00EF30B3"/>
    <w:rsid w:val="00EF31D6"/>
    <w:rsid w:val="00EF37DC"/>
    <w:rsid w:val="00EF3E9B"/>
    <w:rsid w:val="00EF67F3"/>
    <w:rsid w:val="00EF7D26"/>
    <w:rsid w:val="00F00243"/>
    <w:rsid w:val="00F0048B"/>
    <w:rsid w:val="00F00E41"/>
    <w:rsid w:val="00F00F0D"/>
    <w:rsid w:val="00F01595"/>
    <w:rsid w:val="00F01BC9"/>
    <w:rsid w:val="00F01F1C"/>
    <w:rsid w:val="00F027F7"/>
    <w:rsid w:val="00F02DC6"/>
    <w:rsid w:val="00F039EB"/>
    <w:rsid w:val="00F0624D"/>
    <w:rsid w:val="00F071C5"/>
    <w:rsid w:val="00F11A31"/>
    <w:rsid w:val="00F12698"/>
    <w:rsid w:val="00F12851"/>
    <w:rsid w:val="00F13542"/>
    <w:rsid w:val="00F14457"/>
    <w:rsid w:val="00F14ECB"/>
    <w:rsid w:val="00F1505D"/>
    <w:rsid w:val="00F158D4"/>
    <w:rsid w:val="00F158F9"/>
    <w:rsid w:val="00F15C58"/>
    <w:rsid w:val="00F15FB6"/>
    <w:rsid w:val="00F204AF"/>
    <w:rsid w:val="00F21A9E"/>
    <w:rsid w:val="00F22302"/>
    <w:rsid w:val="00F22882"/>
    <w:rsid w:val="00F22B1C"/>
    <w:rsid w:val="00F22F89"/>
    <w:rsid w:val="00F23160"/>
    <w:rsid w:val="00F24117"/>
    <w:rsid w:val="00F244D5"/>
    <w:rsid w:val="00F24879"/>
    <w:rsid w:val="00F251A0"/>
    <w:rsid w:val="00F25828"/>
    <w:rsid w:val="00F259A5"/>
    <w:rsid w:val="00F27D26"/>
    <w:rsid w:val="00F3079D"/>
    <w:rsid w:val="00F3092C"/>
    <w:rsid w:val="00F30CF3"/>
    <w:rsid w:val="00F31F22"/>
    <w:rsid w:val="00F3286A"/>
    <w:rsid w:val="00F32DA7"/>
    <w:rsid w:val="00F331CE"/>
    <w:rsid w:val="00F341E3"/>
    <w:rsid w:val="00F351F5"/>
    <w:rsid w:val="00F35C18"/>
    <w:rsid w:val="00F35F2C"/>
    <w:rsid w:val="00F36AAF"/>
    <w:rsid w:val="00F372CD"/>
    <w:rsid w:val="00F3755C"/>
    <w:rsid w:val="00F40E9F"/>
    <w:rsid w:val="00F41130"/>
    <w:rsid w:val="00F415DB"/>
    <w:rsid w:val="00F41884"/>
    <w:rsid w:val="00F41D4A"/>
    <w:rsid w:val="00F4246C"/>
    <w:rsid w:val="00F43EE6"/>
    <w:rsid w:val="00F44749"/>
    <w:rsid w:val="00F44D1C"/>
    <w:rsid w:val="00F45C23"/>
    <w:rsid w:val="00F46374"/>
    <w:rsid w:val="00F46B53"/>
    <w:rsid w:val="00F47782"/>
    <w:rsid w:val="00F47F06"/>
    <w:rsid w:val="00F5222D"/>
    <w:rsid w:val="00F522C3"/>
    <w:rsid w:val="00F53C73"/>
    <w:rsid w:val="00F552FB"/>
    <w:rsid w:val="00F56CEB"/>
    <w:rsid w:val="00F5777C"/>
    <w:rsid w:val="00F57BC1"/>
    <w:rsid w:val="00F57FB7"/>
    <w:rsid w:val="00F602AF"/>
    <w:rsid w:val="00F6058C"/>
    <w:rsid w:val="00F6119E"/>
    <w:rsid w:val="00F617D7"/>
    <w:rsid w:val="00F623B7"/>
    <w:rsid w:val="00F62FB4"/>
    <w:rsid w:val="00F6333A"/>
    <w:rsid w:val="00F63C59"/>
    <w:rsid w:val="00F64079"/>
    <w:rsid w:val="00F6496D"/>
    <w:rsid w:val="00F64B6C"/>
    <w:rsid w:val="00F64E1A"/>
    <w:rsid w:val="00F666B4"/>
    <w:rsid w:val="00F676C9"/>
    <w:rsid w:val="00F7021E"/>
    <w:rsid w:val="00F70449"/>
    <w:rsid w:val="00F704AD"/>
    <w:rsid w:val="00F7268F"/>
    <w:rsid w:val="00F742F0"/>
    <w:rsid w:val="00F77805"/>
    <w:rsid w:val="00F77DF6"/>
    <w:rsid w:val="00F800B7"/>
    <w:rsid w:val="00F80EB5"/>
    <w:rsid w:val="00F8175E"/>
    <w:rsid w:val="00F819D9"/>
    <w:rsid w:val="00F81FB0"/>
    <w:rsid w:val="00F82F00"/>
    <w:rsid w:val="00F83D8B"/>
    <w:rsid w:val="00F8474E"/>
    <w:rsid w:val="00F84F94"/>
    <w:rsid w:val="00F8502B"/>
    <w:rsid w:val="00F850B1"/>
    <w:rsid w:val="00F863F3"/>
    <w:rsid w:val="00F87718"/>
    <w:rsid w:val="00F87AC4"/>
    <w:rsid w:val="00F90B06"/>
    <w:rsid w:val="00F90B3F"/>
    <w:rsid w:val="00F91AFB"/>
    <w:rsid w:val="00F920E2"/>
    <w:rsid w:val="00F9386A"/>
    <w:rsid w:val="00F93CDD"/>
    <w:rsid w:val="00F94D92"/>
    <w:rsid w:val="00F953DE"/>
    <w:rsid w:val="00F95634"/>
    <w:rsid w:val="00F95D56"/>
    <w:rsid w:val="00F95E57"/>
    <w:rsid w:val="00F96775"/>
    <w:rsid w:val="00F96978"/>
    <w:rsid w:val="00F97987"/>
    <w:rsid w:val="00F97C22"/>
    <w:rsid w:val="00FA0671"/>
    <w:rsid w:val="00FA3F04"/>
    <w:rsid w:val="00FA4021"/>
    <w:rsid w:val="00FA42B9"/>
    <w:rsid w:val="00FA51D4"/>
    <w:rsid w:val="00FA5459"/>
    <w:rsid w:val="00FA5FC9"/>
    <w:rsid w:val="00FA5FDB"/>
    <w:rsid w:val="00FA6D7A"/>
    <w:rsid w:val="00FA7931"/>
    <w:rsid w:val="00FA7D29"/>
    <w:rsid w:val="00FA7DE8"/>
    <w:rsid w:val="00FA7F79"/>
    <w:rsid w:val="00FB125D"/>
    <w:rsid w:val="00FB18A6"/>
    <w:rsid w:val="00FB19AC"/>
    <w:rsid w:val="00FB2E72"/>
    <w:rsid w:val="00FB434C"/>
    <w:rsid w:val="00FB481B"/>
    <w:rsid w:val="00FB4B58"/>
    <w:rsid w:val="00FB4FBC"/>
    <w:rsid w:val="00FB6373"/>
    <w:rsid w:val="00FB6E27"/>
    <w:rsid w:val="00FB71B1"/>
    <w:rsid w:val="00FB7237"/>
    <w:rsid w:val="00FB77D6"/>
    <w:rsid w:val="00FB79FF"/>
    <w:rsid w:val="00FB7F6B"/>
    <w:rsid w:val="00FC03EF"/>
    <w:rsid w:val="00FC230B"/>
    <w:rsid w:val="00FC264A"/>
    <w:rsid w:val="00FC3491"/>
    <w:rsid w:val="00FC434C"/>
    <w:rsid w:val="00FC5213"/>
    <w:rsid w:val="00FC5576"/>
    <w:rsid w:val="00FC5840"/>
    <w:rsid w:val="00FC5B3F"/>
    <w:rsid w:val="00FC6396"/>
    <w:rsid w:val="00FC7A7A"/>
    <w:rsid w:val="00FD0E81"/>
    <w:rsid w:val="00FD17E5"/>
    <w:rsid w:val="00FD2E1D"/>
    <w:rsid w:val="00FD3072"/>
    <w:rsid w:val="00FD38BF"/>
    <w:rsid w:val="00FD398A"/>
    <w:rsid w:val="00FD42EE"/>
    <w:rsid w:val="00FD4450"/>
    <w:rsid w:val="00FD58B0"/>
    <w:rsid w:val="00FD5B71"/>
    <w:rsid w:val="00FD6A1E"/>
    <w:rsid w:val="00FD6C28"/>
    <w:rsid w:val="00FD6FA4"/>
    <w:rsid w:val="00FD7084"/>
    <w:rsid w:val="00FD7A84"/>
    <w:rsid w:val="00FD7D0D"/>
    <w:rsid w:val="00FD7F66"/>
    <w:rsid w:val="00FE04C5"/>
    <w:rsid w:val="00FE14EF"/>
    <w:rsid w:val="00FE17B7"/>
    <w:rsid w:val="00FE190F"/>
    <w:rsid w:val="00FE3FF5"/>
    <w:rsid w:val="00FE4355"/>
    <w:rsid w:val="00FE47A8"/>
    <w:rsid w:val="00FE4994"/>
    <w:rsid w:val="00FE58AD"/>
    <w:rsid w:val="00FE5C34"/>
    <w:rsid w:val="00FE5D6F"/>
    <w:rsid w:val="00FE61F5"/>
    <w:rsid w:val="00FE67B7"/>
    <w:rsid w:val="00FE6E99"/>
    <w:rsid w:val="00FE7A45"/>
    <w:rsid w:val="00FE7B08"/>
    <w:rsid w:val="00FF039D"/>
    <w:rsid w:val="00FF053C"/>
    <w:rsid w:val="00FF054B"/>
    <w:rsid w:val="00FF072E"/>
    <w:rsid w:val="00FF07C0"/>
    <w:rsid w:val="00FF207B"/>
    <w:rsid w:val="00FF41B0"/>
    <w:rsid w:val="00FF43CC"/>
    <w:rsid w:val="00FF5191"/>
    <w:rsid w:val="00FF5B2B"/>
    <w:rsid w:val="00FF67A0"/>
    <w:rsid w:val="00FF685C"/>
    <w:rsid w:val="00FF689A"/>
    <w:rsid w:val="00FF7D46"/>
    <w:rsid w:val="00FF7D93"/>
    <w:rsid w:val="00FF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center;mso-position-vertical-relative:page;mso-width-percent:300;mso-left-percent:55" o:allowincell="f" fillcolor="none [671]" stroke="f" strokecolor="none [1605]">
      <v:fill color="none [671]" type="pattern"/>
      <v:stroke color="none [1605]" weight="6pt" linestyle="thickThin" on="f"/>
      <v:textbox inset="18pt,18pt,18pt,18pt"/>
    </o:shapedefaults>
    <o:shapelayout v:ext="edit">
      <o:idmap v:ext="edit" data="1"/>
    </o:shapelayout>
  </w:shapeDefaults>
  <w:decimalSymbol w:val="."/>
  <w:listSeparator w:val=","/>
  <w14:docId w14:val="201FE6E0"/>
  <w15:docId w15:val="{CF0D0DA8-5B97-476B-ADFA-BC67A9C4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imes New Roman" w:hAnsi="Trebuchet MS" w:cs="Times New Roman"/>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nhideWhenUsed="1"/>
    <w:lsdException w:name="Title" w:semiHidden="1"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unning head"/>
    <w:next w:val="Notebodycopy"/>
    <w:rsid w:val="00D50E1D"/>
    <w:pPr>
      <w:suppressAutoHyphens/>
      <w:spacing w:after="120" w:line="240" w:lineRule="atLeast"/>
      <w:jc w:val="both"/>
    </w:pPr>
    <w:rPr>
      <w:color w:val="5C5454" w:themeColor="accent4"/>
      <w:sz w:val="16"/>
      <w:szCs w:val="24"/>
      <w:lang w:val="en-GB"/>
    </w:rPr>
  </w:style>
  <w:style w:type="paragraph" w:styleId="Heading1">
    <w:name w:val="heading 1"/>
    <w:basedOn w:val="Normal"/>
    <w:next w:val="Normal"/>
    <w:link w:val="Heading1Char"/>
    <w:autoRedefine/>
    <w:qFormat/>
    <w:rsid w:val="006D636D"/>
    <w:pPr>
      <w:keepNext/>
      <w:pageBreakBefore/>
      <w:numPr>
        <w:numId w:val="2"/>
      </w:numPr>
      <w:tabs>
        <w:tab w:val="left" w:pos="360"/>
      </w:tabs>
      <w:spacing w:before="360" w:after="240"/>
      <w:outlineLvl w:val="0"/>
    </w:pPr>
    <w:rPr>
      <w:rFonts w:cs="Arial"/>
      <w:b/>
      <w:bCs/>
      <w:color w:val="0099A8" w:themeColor="accent2"/>
      <w:kern w:val="32"/>
      <w:sz w:val="32"/>
      <w:szCs w:val="32"/>
    </w:rPr>
  </w:style>
  <w:style w:type="paragraph" w:styleId="Heading2">
    <w:name w:val="heading 2"/>
    <w:basedOn w:val="Heading1"/>
    <w:next w:val="Normal"/>
    <w:link w:val="Heading2Char"/>
    <w:autoRedefine/>
    <w:qFormat/>
    <w:rsid w:val="00DC0775"/>
    <w:pPr>
      <w:pageBreakBefore w:val="0"/>
      <w:numPr>
        <w:ilvl w:val="1"/>
      </w:numPr>
      <w:tabs>
        <w:tab w:val="clear" w:pos="360"/>
        <w:tab w:val="left" w:pos="630"/>
      </w:tabs>
      <w:spacing w:before="480" w:line="240" w:lineRule="auto"/>
      <w:ind w:left="691" w:hanging="578"/>
      <w:jc w:val="left"/>
      <w:outlineLvl w:val="1"/>
    </w:pPr>
    <w:rPr>
      <w:iCs/>
      <w:color w:val="5C5454" w:themeColor="accent4"/>
      <w:sz w:val="28"/>
      <w:szCs w:val="28"/>
    </w:rPr>
  </w:style>
  <w:style w:type="paragraph" w:styleId="Heading3">
    <w:name w:val="heading 3"/>
    <w:basedOn w:val="Heading2"/>
    <w:next w:val="Normal"/>
    <w:link w:val="Heading3Char"/>
    <w:autoRedefine/>
    <w:qFormat/>
    <w:rsid w:val="004D1E17"/>
    <w:pPr>
      <w:numPr>
        <w:ilvl w:val="2"/>
      </w:numPr>
      <w:outlineLvl w:val="2"/>
    </w:pPr>
    <w:rPr>
      <w:b w:val="0"/>
      <w:i/>
      <w:sz w:val="24"/>
      <w:szCs w:val="26"/>
    </w:rPr>
  </w:style>
  <w:style w:type="paragraph" w:styleId="Heading4">
    <w:name w:val="heading 4"/>
    <w:basedOn w:val="Heading3"/>
    <w:next w:val="Normal"/>
    <w:link w:val="Heading4Char"/>
    <w:uiPriority w:val="9"/>
    <w:unhideWhenUsed/>
    <w:qFormat/>
    <w:rsid w:val="004D1E17"/>
    <w:pPr>
      <w:keepLines/>
      <w:numPr>
        <w:ilvl w:val="3"/>
      </w:numPr>
      <w:spacing w:before="200" w:after="0"/>
      <w:outlineLvl w:val="3"/>
    </w:pPr>
    <w:rPr>
      <w:rFonts w:eastAsiaTheme="majorEastAsia" w:cs="Times New Roman (Headings CS)"/>
      <w:bCs w:val="0"/>
      <w:i w:val="0"/>
      <w:iCs w:val="0"/>
      <w:smallCaps/>
    </w:rPr>
  </w:style>
  <w:style w:type="paragraph" w:styleId="Heading5">
    <w:name w:val="heading 5"/>
    <w:basedOn w:val="Normal"/>
    <w:next w:val="Normal"/>
    <w:link w:val="Heading5Char"/>
    <w:uiPriority w:val="9"/>
    <w:unhideWhenUsed/>
    <w:qFormat/>
    <w:rsid w:val="004D1E17"/>
    <w:pPr>
      <w:keepNext/>
      <w:keepLines/>
      <w:numPr>
        <w:ilvl w:val="4"/>
        <w:numId w:val="2"/>
      </w:numPr>
      <w:spacing w:before="200" w:after="0"/>
      <w:outlineLvl w:val="4"/>
    </w:pPr>
    <w:rPr>
      <w:rFonts w:eastAsiaTheme="majorEastAsia" w:cs="Times New Roman (Headings CS)"/>
    </w:rPr>
  </w:style>
  <w:style w:type="paragraph" w:styleId="Heading6">
    <w:name w:val="heading 6"/>
    <w:basedOn w:val="Normal"/>
    <w:next w:val="Normal"/>
    <w:link w:val="Heading6Char"/>
    <w:uiPriority w:val="9"/>
    <w:unhideWhenUsed/>
    <w:qFormat/>
    <w:rsid w:val="004D1E17"/>
    <w:pPr>
      <w:keepNext/>
      <w:keepLines/>
      <w:numPr>
        <w:ilvl w:val="5"/>
        <w:numId w:val="2"/>
      </w:numPr>
      <w:spacing w:before="200" w:after="0"/>
      <w:outlineLvl w:val="5"/>
    </w:pPr>
    <w:rPr>
      <w:rFonts w:eastAsiaTheme="majorEastAsia" w:cs="Times New Roman (Headings CS)"/>
      <w:i/>
      <w:iCs/>
    </w:rPr>
  </w:style>
  <w:style w:type="paragraph" w:styleId="Heading7">
    <w:name w:val="heading 7"/>
    <w:basedOn w:val="Normal"/>
    <w:next w:val="Normal"/>
    <w:link w:val="Heading7Char"/>
    <w:uiPriority w:val="9"/>
    <w:unhideWhenUsed/>
    <w:qFormat/>
    <w:rsid w:val="00702DE8"/>
    <w:pPr>
      <w:keepNext/>
      <w:keepLines/>
      <w:numPr>
        <w:ilvl w:val="6"/>
        <w:numId w:val="2"/>
      </w:numPr>
      <w:spacing w:before="200" w:after="0"/>
      <w:outlineLvl w:val="6"/>
    </w:pPr>
    <w:rPr>
      <w:rFonts w:eastAsiaTheme="majorEastAsia" w:cs="Times New Roman (Headings CS)"/>
      <w:i/>
      <w:iCs/>
      <w:color w:val="404040" w:themeColor="text1" w:themeTint="BF"/>
    </w:rPr>
  </w:style>
  <w:style w:type="paragraph" w:styleId="Heading8">
    <w:name w:val="heading 8"/>
    <w:basedOn w:val="Normal"/>
    <w:next w:val="Normal"/>
    <w:link w:val="Heading8Char"/>
    <w:uiPriority w:val="9"/>
    <w:unhideWhenUsed/>
    <w:qFormat/>
    <w:rsid w:val="008A05CE"/>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A05C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E17B1"/>
    <w:pPr>
      <w:tabs>
        <w:tab w:val="center" w:pos="4320"/>
        <w:tab w:val="right" w:pos="8640"/>
      </w:tabs>
    </w:pPr>
  </w:style>
  <w:style w:type="paragraph" w:styleId="Footer">
    <w:name w:val="footer"/>
    <w:basedOn w:val="Normal"/>
    <w:semiHidden/>
    <w:rsid w:val="00BE17B1"/>
    <w:pPr>
      <w:tabs>
        <w:tab w:val="center" w:pos="4320"/>
        <w:tab w:val="right" w:pos="8640"/>
      </w:tabs>
    </w:pPr>
  </w:style>
  <w:style w:type="character" w:styleId="Hyperlink">
    <w:name w:val="Hyperlink"/>
    <w:basedOn w:val="DefaultParagraphFont"/>
    <w:uiPriority w:val="99"/>
    <w:rsid w:val="008A1FC0"/>
    <w:rPr>
      <w:rFonts w:ascii="Trebuchet MS" w:hAnsi="Trebuchet MS"/>
      <w:color w:val="0000FF"/>
      <w:sz w:val="18"/>
      <w:u w:val="single"/>
    </w:rPr>
  </w:style>
  <w:style w:type="paragraph" w:customStyle="1" w:styleId="NoteHeading1">
    <w:name w:val="Note Heading1"/>
    <w:basedOn w:val="Caption"/>
    <w:rsid w:val="004D1E17"/>
    <w:rPr>
      <w:color w:val="0099A8" w:themeColor="accent2"/>
    </w:rPr>
  </w:style>
  <w:style w:type="paragraph" w:customStyle="1" w:styleId="Notebodycopy">
    <w:name w:val="Note body copy"/>
    <w:basedOn w:val="Normal"/>
    <w:rsid w:val="00E7116B"/>
  </w:style>
  <w:style w:type="paragraph" w:styleId="BalloonText">
    <w:name w:val="Balloon Text"/>
    <w:basedOn w:val="Normal"/>
    <w:link w:val="BalloonTextChar"/>
    <w:uiPriority w:val="99"/>
    <w:semiHidden/>
    <w:unhideWhenUsed/>
    <w:rsid w:val="00DD085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D0855"/>
    <w:rPr>
      <w:rFonts w:ascii="Times New Roman" w:hAnsi="Times New Roman"/>
      <w:sz w:val="18"/>
      <w:szCs w:val="18"/>
      <w:lang w:val="en-GB"/>
    </w:rPr>
  </w:style>
  <w:style w:type="paragraph" w:customStyle="1" w:styleId="Documenttitle">
    <w:name w:val="Document title"/>
    <w:basedOn w:val="Normal"/>
    <w:rsid w:val="0021020F"/>
    <w:pPr>
      <w:jc w:val="left"/>
    </w:pPr>
    <w:rPr>
      <w:color w:val="FFFFFF" w:themeColor="background1"/>
      <w:sz w:val="52"/>
      <w:szCs w:val="52"/>
    </w:rPr>
  </w:style>
  <w:style w:type="table" w:customStyle="1" w:styleId="LightGrid-Accent11">
    <w:name w:val="Light Grid - Accent 11"/>
    <w:basedOn w:val="TableNormal"/>
    <w:uiPriority w:val="62"/>
    <w:rsid w:val="00EB3356"/>
    <w:tblPr>
      <w:tblStyleRowBandSize w:val="1"/>
      <w:tblStyleColBandSize w:val="1"/>
      <w:tblBorders>
        <w:top w:val="single" w:sz="8" w:space="0" w:color="0015C4" w:themeColor="accent1"/>
        <w:left w:val="single" w:sz="8" w:space="0" w:color="0015C4" w:themeColor="accent1"/>
        <w:bottom w:val="single" w:sz="8" w:space="0" w:color="0015C4" w:themeColor="accent1"/>
        <w:right w:val="single" w:sz="8" w:space="0" w:color="0015C4" w:themeColor="accent1"/>
        <w:insideH w:val="single" w:sz="8" w:space="0" w:color="0015C4" w:themeColor="accent1"/>
        <w:insideV w:val="single" w:sz="8" w:space="0" w:color="0015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15C4" w:themeColor="accent1"/>
          <w:left w:val="single" w:sz="8" w:space="0" w:color="0015C4" w:themeColor="accent1"/>
          <w:bottom w:val="single" w:sz="18" w:space="0" w:color="0015C4" w:themeColor="accent1"/>
          <w:right w:val="single" w:sz="8" w:space="0" w:color="0015C4" w:themeColor="accent1"/>
          <w:insideH w:val="nil"/>
          <w:insideV w:val="single" w:sz="8" w:space="0" w:color="0015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15C4" w:themeColor="accent1"/>
          <w:left w:val="single" w:sz="8" w:space="0" w:color="0015C4" w:themeColor="accent1"/>
          <w:bottom w:val="single" w:sz="8" w:space="0" w:color="0015C4" w:themeColor="accent1"/>
          <w:right w:val="single" w:sz="8" w:space="0" w:color="0015C4" w:themeColor="accent1"/>
          <w:insideH w:val="nil"/>
          <w:insideV w:val="single" w:sz="8" w:space="0" w:color="0015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15C4" w:themeColor="accent1"/>
          <w:left w:val="single" w:sz="8" w:space="0" w:color="0015C4" w:themeColor="accent1"/>
          <w:bottom w:val="single" w:sz="8" w:space="0" w:color="0015C4" w:themeColor="accent1"/>
          <w:right w:val="single" w:sz="8" w:space="0" w:color="0015C4" w:themeColor="accent1"/>
        </w:tcBorders>
      </w:tcPr>
    </w:tblStylePr>
    <w:tblStylePr w:type="band1Vert">
      <w:tblPr/>
      <w:tcPr>
        <w:tcBorders>
          <w:top w:val="single" w:sz="8" w:space="0" w:color="0015C4" w:themeColor="accent1"/>
          <w:left w:val="single" w:sz="8" w:space="0" w:color="0015C4" w:themeColor="accent1"/>
          <w:bottom w:val="single" w:sz="8" w:space="0" w:color="0015C4" w:themeColor="accent1"/>
          <w:right w:val="single" w:sz="8" w:space="0" w:color="0015C4" w:themeColor="accent1"/>
        </w:tcBorders>
        <w:shd w:val="clear" w:color="auto" w:fill="B1B9FF" w:themeFill="accent1" w:themeFillTint="3F"/>
      </w:tcPr>
    </w:tblStylePr>
    <w:tblStylePr w:type="band1Horz">
      <w:tblPr/>
      <w:tcPr>
        <w:tcBorders>
          <w:top w:val="single" w:sz="8" w:space="0" w:color="0015C4" w:themeColor="accent1"/>
          <w:left w:val="single" w:sz="8" w:space="0" w:color="0015C4" w:themeColor="accent1"/>
          <w:bottom w:val="single" w:sz="8" w:space="0" w:color="0015C4" w:themeColor="accent1"/>
          <w:right w:val="single" w:sz="8" w:space="0" w:color="0015C4" w:themeColor="accent1"/>
          <w:insideV w:val="single" w:sz="8" w:space="0" w:color="0015C4" w:themeColor="accent1"/>
        </w:tcBorders>
        <w:shd w:val="clear" w:color="auto" w:fill="B1B9FF" w:themeFill="accent1" w:themeFillTint="3F"/>
      </w:tcPr>
    </w:tblStylePr>
    <w:tblStylePr w:type="band2Horz">
      <w:tblPr/>
      <w:tcPr>
        <w:tcBorders>
          <w:top w:val="single" w:sz="8" w:space="0" w:color="0015C4" w:themeColor="accent1"/>
          <w:left w:val="single" w:sz="8" w:space="0" w:color="0015C4" w:themeColor="accent1"/>
          <w:bottom w:val="single" w:sz="8" w:space="0" w:color="0015C4" w:themeColor="accent1"/>
          <w:right w:val="single" w:sz="8" w:space="0" w:color="0015C4" w:themeColor="accent1"/>
          <w:insideV w:val="single" w:sz="8" w:space="0" w:color="0015C4" w:themeColor="accent1"/>
        </w:tcBorders>
      </w:tcPr>
    </w:tblStylePr>
  </w:style>
  <w:style w:type="table" w:customStyle="1" w:styleId="LightList-Accent11">
    <w:name w:val="Light List - Accent 11"/>
    <w:basedOn w:val="TableNormal"/>
    <w:uiPriority w:val="61"/>
    <w:rsid w:val="00EB3356"/>
    <w:tblPr>
      <w:tblStyleRowBandSize w:val="1"/>
      <w:tblStyleColBandSize w:val="1"/>
      <w:tblBorders>
        <w:top w:val="single" w:sz="8" w:space="0" w:color="0015C4" w:themeColor="accent1"/>
        <w:left w:val="single" w:sz="8" w:space="0" w:color="0015C4" w:themeColor="accent1"/>
        <w:bottom w:val="single" w:sz="8" w:space="0" w:color="0015C4" w:themeColor="accent1"/>
        <w:right w:val="single" w:sz="8" w:space="0" w:color="0015C4" w:themeColor="accent1"/>
      </w:tblBorders>
    </w:tblPr>
    <w:tblStylePr w:type="firstRow">
      <w:pPr>
        <w:spacing w:before="0" w:after="0" w:line="240" w:lineRule="auto"/>
      </w:pPr>
      <w:rPr>
        <w:b/>
        <w:bCs/>
        <w:color w:val="FFFFFF" w:themeColor="background1"/>
      </w:rPr>
      <w:tblPr/>
      <w:tcPr>
        <w:shd w:val="clear" w:color="auto" w:fill="0015C4" w:themeFill="accent1"/>
      </w:tcPr>
    </w:tblStylePr>
    <w:tblStylePr w:type="lastRow">
      <w:pPr>
        <w:spacing w:before="0" w:after="0" w:line="240" w:lineRule="auto"/>
      </w:pPr>
      <w:rPr>
        <w:b/>
        <w:bCs/>
      </w:rPr>
      <w:tblPr/>
      <w:tcPr>
        <w:tcBorders>
          <w:top w:val="double" w:sz="6" w:space="0" w:color="0015C4" w:themeColor="accent1"/>
          <w:left w:val="single" w:sz="8" w:space="0" w:color="0015C4" w:themeColor="accent1"/>
          <w:bottom w:val="single" w:sz="8" w:space="0" w:color="0015C4" w:themeColor="accent1"/>
          <w:right w:val="single" w:sz="8" w:space="0" w:color="0015C4" w:themeColor="accent1"/>
        </w:tcBorders>
      </w:tcPr>
    </w:tblStylePr>
    <w:tblStylePr w:type="firstCol">
      <w:rPr>
        <w:b/>
        <w:bCs/>
      </w:rPr>
    </w:tblStylePr>
    <w:tblStylePr w:type="lastCol">
      <w:rPr>
        <w:b/>
        <w:bCs/>
      </w:rPr>
    </w:tblStylePr>
    <w:tblStylePr w:type="band1Vert">
      <w:tblPr/>
      <w:tcPr>
        <w:tcBorders>
          <w:top w:val="single" w:sz="8" w:space="0" w:color="0015C4" w:themeColor="accent1"/>
          <w:left w:val="single" w:sz="8" w:space="0" w:color="0015C4" w:themeColor="accent1"/>
          <w:bottom w:val="single" w:sz="8" w:space="0" w:color="0015C4" w:themeColor="accent1"/>
          <w:right w:val="single" w:sz="8" w:space="0" w:color="0015C4" w:themeColor="accent1"/>
        </w:tcBorders>
      </w:tcPr>
    </w:tblStylePr>
    <w:tblStylePr w:type="band1Horz">
      <w:tblPr/>
      <w:tcPr>
        <w:tcBorders>
          <w:top w:val="single" w:sz="8" w:space="0" w:color="0015C4" w:themeColor="accent1"/>
          <w:left w:val="single" w:sz="8" w:space="0" w:color="0015C4" w:themeColor="accent1"/>
          <w:bottom w:val="single" w:sz="8" w:space="0" w:color="0015C4" w:themeColor="accent1"/>
          <w:right w:val="single" w:sz="8" w:space="0" w:color="0015C4" w:themeColor="accent1"/>
        </w:tcBorders>
      </w:tcPr>
    </w:tblStylePr>
  </w:style>
  <w:style w:type="character" w:customStyle="1" w:styleId="Heading1Char">
    <w:name w:val="Heading 1 Char"/>
    <w:basedOn w:val="DefaultParagraphFont"/>
    <w:link w:val="Heading1"/>
    <w:rsid w:val="006D636D"/>
    <w:rPr>
      <w:rFonts w:cs="Arial"/>
      <w:b/>
      <w:bCs/>
      <w:color w:val="0099A8" w:themeColor="accent2"/>
      <w:kern w:val="32"/>
      <w:sz w:val="32"/>
      <w:szCs w:val="32"/>
      <w:lang w:val="en-GB"/>
    </w:rPr>
  </w:style>
  <w:style w:type="character" w:customStyle="1" w:styleId="Heading2Char">
    <w:name w:val="Heading 2 Char"/>
    <w:basedOn w:val="DefaultParagraphFont"/>
    <w:link w:val="Heading2"/>
    <w:rsid w:val="00DC0775"/>
    <w:rPr>
      <w:rFonts w:cs="Arial"/>
      <w:b/>
      <w:bCs/>
      <w:iCs/>
      <w:color w:val="5C5454" w:themeColor="accent4"/>
      <w:kern w:val="32"/>
      <w:sz w:val="28"/>
      <w:szCs w:val="28"/>
      <w:lang w:val="en-GB"/>
    </w:rPr>
  </w:style>
  <w:style w:type="character" w:customStyle="1" w:styleId="Heading3Char">
    <w:name w:val="Heading 3 Char"/>
    <w:basedOn w:val="DefaultParagraphFont"/>
    <w:link w:val="Heading3"/>
    <w:rsid w:val="004D1E17"/>
    <w:rPr>
      <w:rFonts w:cs="Arial"/>
      <w:bCs/>
      <w:i/>
      <w:iCs/>
      <w:color w:val="5C5454" w:themeColor="accent4"/>
      <w:kern w:val="32"/>
      <w:sz w:val="24"/>
      <w:szCs w:val="26"/>
      <w:lang w:val="en-GB"/>
    </w:rPr>
  </w:style>
  <w:style w:type="paragraph" w:styleId="DocumentMap">
    <w:name w:val="Document Map"/>
    <w:basedOn w:val="Normal"/>
    <w:link w:val="DocumentMapChar"/>
    <w:uiPriority w:val="99"/>
    <w:semiHidden/>
    <w:unhideWhenUsed/>
    <w:rsid w:val="00B8683E"/>
    <w:pPr>
      <w:spacing w:after="0" w:line="240" w:lineRule="auto"/>
    </w:pPr>
    <w:rPr>
      <w:rFonts w:ascii="Tahoma" w:hAnsi="Tahoma" w:cs="Tahoma"/>
      <w:szCs w:val="16"/>
    </w:rPr>
  </w:style>
  <w:style w:type="character" w:customStyle="1" w:styleId="DocumentMapChar">
    <w:name w:val="Document Map Char"/>
    <w:basedOn w:val="DefaultParagraphFont"/>
    <w:link w:val="DocumentMap"/>
    <w:uiPriority w:val="99"/>
    <w:semiHidden/>
    <w:rsid w:val="00B8683E"/>
    <w:rPr>
      <w:rFonts w:ascii="Tahoma" w:hAnsi="Tahoma" w:cs="Tahoma"/>
      <w:sz w:val="16"/>
      <w:szCs w:val="16"/>
      <w:lang w:val="en-GB"/>
    </w:rPr>
  </w:style>
  <w:style w:type="table" w:styleId="TableGrid">
    <w:name w:val="Table Grid"/>
    <w:basedOn w:val="TableNormal"/>
    <w:uiPriority w:val="59"/>
    <w:rsid w:val="001B0C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F67F3"/>
    <w:rPr>
      <w:color w:val="954F72" w:themeColor="followedHyperlink"/>
      <w:u w:val="single"/>
    </w:rPr>
  </w:style>
  <w:style w:type="table" w:styleId="LightShading-Accent2">
    <w:name w:val="Light Shading Accent 2"/>
    <w:basedOn w:val="TableNormal"/>
    <w:uiPriority w:val="60"/>
    <w:rsid w:val="00011CA8"/>
    <w:rPr>
      <w:color w:val="00727D" w:themeColor="accent2" w:themeShade="BF"/>
    </w:rPr>
    <w:tblPr>
      <w:tblStyleRowBandSize w:val="1"/>
      <w:tblStyleColBandSize w:val="1"/>
      <w:tblBorders>
        <w:top w:val="single" w:sz="8" w:space="0" w:color="0099A8" w:themeColor="accent2"/>
        <w:bottom w:val="single" w:sz="8" w:space="0" w:color="0099A8" w:themeColor="accent2"/>
      </w:tblBorders>
    </w:tblPr>
    <w:tblStylePr w:type="firstRow">
      <w:pPr>
        <w:spacing w:before="0" w:after="0" w:line="240" w:lineRule="auto"/>
      </w:pPr>
      <w:rPr>
        <w:b/>
        <w:bCs/>
      </w:rPr>
      <w:tblPr/>
      <w:tcPr>
        <w:tcBorders>
          <w:top w:val="single" w:sz="8" w:space="0" w:color="0099A8" w:themeColor="accent2"/>
          <w:left w:val="nil"/>
          <w:bottom w:val="single" w:sz="8" w:space="0" w:color="0099A8" w:themeColor="accent2"/>
          <w:right w:val="nil"/>
          <w:insideH w:val="nil"/>
          <w:insideV w:val="nil"/>
        </w:tcBorders>
      </w:tcPr>
    </w:tblStylePr>
    <w:tblStylePr w:type="lastRow">
      <w:pPr>
        <w:spacing w:before="0" w:after="0" w:line="240" w:lineRule="auto"/>
      </w:pPr>
      <w:rPr>
        <w:b/>
        <w:bCs/>
      </w:rPr>
      <w:tblPr/>
      <w:tcPr>
        <w:tcBorders>
          <w:top w:val="single" w:sz="8" w:space="0" w:color="0099A8" w:themeColor="accent2"/>
          <w:left w:val="nil"/>
          <w:bottom w:val="single" w:sz="8" w:space="0" w:color="0099A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7FF" w:themeFill="accent2" w:themeFillTint="3F"/>
      </w:tcPr>
    </w:tblStylePr>
    <w:tblStylePr w:type="band1Horz">
      <w:tblPr/>
      <w:tcPr>
        <w:tcBorders>
          <w:left w:val="nil"/>
          <w:right w:val="nil"/>
          <w:insideH w:val="nil"/>
          <w:insideV w:val="nil"/>
        </w:tcBorders>
        <w:shd w:val="clear" w:color="auto" w:fill="AAF7FF" w:themeFill="accent2" w:themeFillTint="3F"/>
      </w:tcPr>
    </w:tblStylePr>
  </w:style>
  <w:style w:type="table" w:styleId="MediumShading2-Accent2">
    <w:name w:val="Medium Shading 2 Accent 2"/>
    <w:basedOn w:val="TableNormal"/>
    <w:uiPriority w:val="64"/>
    <w:rsid w:val="00011C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9A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9A8" w:themeFill="accent2"/>
      </w:tcPr>
    </w:tblStylePr>
    <w:tblStylePr w:type="lastCol">
      <w:rPr>
        <w:b/>
        <w:bCs/>
        <w:color w:val="FFFFFF" w:themeColor="background1"/>
      </w:rPr>
      <w:tblPr/>
      <w:tcPr>
        <w:tcBorders>
          <w:left w:val="nil"/>
          <w:right w:val="nil"/>
          <w:insideH w:val="nil"/>
          <w:insideV w:val="nil"/>
        </w:tcBorders>
        <w:shd w:val="clear" w:color="auto" w:fill="0099A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qFormat/>
    <w:rsid w:val="004D1E17"/>
    <w:pPr>
      <w:spacing w:before="120" w:line="320" w:lineRule="atLeast"/>
      <w:jc w:val="left"/>
    </w:pPr>
    <w:rPr>
      <w:color w:val="000000" w:themeColor="text1"/>
      <w:sz w:val="20"/>
      <w:szCs w:val="20"/>
      <w:lang w:eastAsia="en-GB"/>
    </w:rPr>
  </w:style>
  <w:style w:type="character" w:customStyle="1" w:styleId="BodyTextChar">
    <w:name w:val="Body Text Char"/>
    <w:basedOn w:val="DefaultParagraphFont"/>
    <w:link w:val="BodyText"/>
    <w:rsid w:val="004D1E17"/>
    <w:rPr>
      <w:color w:val="000000" w:themeColor="text1"/>
      <w:sz w:val="20"/>
      <w:szCs w:val="20"/>
      <w:lang w:val="en-GB" w:eastAsia="en-GB"/>
    </w:rPr>
  </w:style>
  <w:style w:type="character" w:customStyle="1" w:styleId="Heading4Char">
    <w:name w:val="Heading 4 Char"/>
    <w:basedOn w:val="DefaultParagraphFont"/>
    <w:link w:val="Heading4"/>
    <w:uiPriority w:val="9"/>
    <w:rsid w:val="004D1E17"/>
    <w:rPr>
      <w:rFonts w:eastAsiaTheme="majorEastAsia" w:cs="Times New Roman (Headings CS)"/>
      <w:smallCaps/>
      <w:color w:val="5C5454" w:themeColor="accent4"/>
      <w:kern w:val="32"/>
      <w:sz w:val="24"/>
      <w:szCs w:val="26"/>
      <w:lang w:val="en-GB"/>
    </w:rPr>
  </w:style>
  <w:style w:type="table" w:styleId="MediumShading2-Accent5">
    <w:name w:val="Medium Shading 2 Accent 5"/>
    <w:basedOn w:val="TableNormal"/>
    <w:uiPriority w:val="64"/>
    <w:rsid w:val="00011C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530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530E" w:themeFill="accent5"/>
      </w:tcPr>
    </w:tblStylePr>
    <w:tblStylePr w:type="lastCol">
      <w:rPr>
        <w:b/>
        <w:bCs/>
        <w:color w:val="FFFFFF" w:themeColor="background1"/>
      </w:rPr>
      <w:tblPr/>
      <w:tcPr>
        <w:tcBorders>
          <w:left w:val="nil"/>
          <w:right w:val="nil"/>
          <w:insideH w:val="nil"/>
          <w:insideV w:val="nil"/>
        </w:tcBorders>
        <w:shd w:val="clear" w:color="auto" w:fill="E9530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Style">
    <w:name w:val="Table Style"/>
    <w:basedOn w:val="Table"/>
    <w:uiPriority w:val="99"/>
    <w:rsid w:val="00DB2411"/>
    <w:tblPr/>
    <w:tblStylePr w:type="firstRow">
      <w:pPr>
        <w:spacing w:before="0" w:after="0" w:line="240" w:lineRule="auto"/>
      </w:pPr>
      <w:rPr>
        <w:rFonts w:ascii="Trebuchet MS" w:hAnsi="Trebuchet MS"/>
        <w:b/>
        <w:bCs/>
        <w:color w:val="FFFFFF"/>
        <w:sz w:val="22"/>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first">
    <w:name w:val="Body Text first"/>
    <w:basedOn w:val="Normal"/>
    <w:next w:val="BodyText"/>
    <w:semiHidden/>
    <w:rsid w:val="008D043C"/>
    <w:pPr>
      <w:spacing w:before="180" w:after="180" w:line="320" w:lineRule="atLeast"/>
      <w:ind w:left="1077"/>
    </w:pPr>
    <w:rPr>
      <w:rFonts w:ascii="Arial" w:hAnsi="Arial"/>
      <w:lang w:eastAsia="en-GB"/>
    </w:rPr>
  </w:style>
  <w:style w:type="paragraph" w:styleId="Caption">
    <w:name w:val="caption"/>
    <w:basedOn w:val="Normal"/>
    <w:next w:val="Normal"/>
    <w:link w:val="CaptionChar"/>
    <w:qFormat/>
    <w:rsid w:val="00D50E1D"/>
    <w:pPr>
      <w:keepLines/>
      <w:spacing w:before="120" w:after="180" w:line="320" w:lineRule="atLeast"/>
      <w:contextualSpacing/>
      <w:jc w:val="left"/>
      <w:outlineLvl w:val="4"/>
    </w:pPr>
    <w:rPr>
      <w:b/>
      <w:iCs/>
      <w:sz w:val="20"/>
      <w:szCs w:val="20"/>
      <w:lang w:eastAsia="en-GB"/>
    </w:rPr>
  </w:style>
  <w:style w:type="character" w:customStyle="1" w:styleId="Heading5Char">
    <w:name w:val="Heading 5 Char"/>
    <w:basedOn w:val="DefaultParagraphFont"/>
    <w:link w:val="Heading5"/>
    <w:uiPriority w:val="9"/>
    <w:rsid w:val="004D1E17"/>
    <w:rPr>
      <w:rFonts w:eastAsiaTheme="majorEastAsia" w:cs="Times New Roman (Headings CS)"/>
      <w:color w:val="5C5454" w:themeColor="accent4"/>
      <w:sz w:val="16"/>
      <w:szCs w:val="24"/>
      <w:lang w:val="en-GB"/>
    </w:rPr>
  </w:style>
  <w:style w:type="character" w:styleId="CommentReference">
    <w:name w:val="annotation reference"/>
    <w:basedOn w:val="DefaultParagraphFont"/>
    <w:semiHidden/>
    <w:rsid w:val="008B4C8E"/>
    <w:rPr>
      <w:sz w:val="16"/>
      <w:szCs w:val="16"/>
    </w:rPr>
  </w:style>
  <w:style w:type="paragraph" w:styleId="CommentText">
    <w:name w:val="annotation text"/>
    <w:basedOn w:val="Normal"/>
    <w:link w:val="CommentTextChar"/>
    <w:uiPriority w:val="99"/>
    <w:semiHidden/>
    <w:rsid w:val="008B4C8E"/>
    <w:pPr>
      <w:spacing w:before="180" w:after="180" w:line="320" w:lineRule="atLeast"/>
    </w:pPr>
    <w:rPr>
      <w:rFonts w:ascii="Arial" w:hAnsi="Arial"/>
      <w:szCs w:val="20"/>
      <w:lang w:eastAsia="en-GB"/>
    </w:rPr>
  </w:style>
  <w:style w:type="character" w:customStyle="1" w:styleId="CommentTextChar">
    <w:name w:val="Comment Text Char"/>
    <w:basedOn w:val="DefaultParagraphFont"/>
    <w:link w:val="CommentText"/>
    <w:uiPriority w:val="99"/>
    <w:semiHidden/>
    <w:rsid w:val="008B4C8E"/>
    <w:rPr>
      <w:rFonts w:ascii="Arial" w:hAnsi="Arial"/>
      <w:lang w:val="en-GB" w:eastAsia="en-GB"/>
    </w:rPr>
  </w:style>
  <w:style w:type="paragraph" w:customStyle="1" w:styleId="TableText">
    <w:name w:val="TableText"/>
    <w:basedOn w:val="Normal"/>
    <w:semiHidden/>
    <w:rsid w:val="00DB2411"/>
    <w:pPr>
      <w:spacing w:after="0"/>
    </w:pPr>
    <w:rPr>
      <w:szCs w:val="20"/>
      <w:lang w:eastAsia="en-GB"/>
    </w:rPr>
  </w:style>
  <w:style w:type="table" w:customStyle="1" w:styleId="MastekTableReview">
    <w:name w:val="Mastek Table Review"/>
    <w:basedOn w:val="TableNormal"/>
    <w:rsid w:val="008B4C8E"/>
    <w:rPr>
      <w:sz w:val="18"/>
      <w:szCs w:val="18"/>
      <w:lang w:val="en-GB" w:eastAsia="en-GB"/>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tblStylePr w:type="firstRow">
      <w:rPr>
        <w:b w:val="0"/>
        <w:i w:val="0"/>
        <w:sz w:val="18"/>
        <w:szCs w:val="18"/>
      </w:rPr>
      <w:tblPr/>
      <w:tcPr>
        <w:tcBorders>
          <w:top w:val="nil"/>
          <w:left w:val="nil"/>
          <w:bottom w:val="nil"/>
          <w:right w:val="nil"/>
          <w:insideH w:val="nil"/>
          <w:insideV w:val="nil"/>
          <w:tl2br w:val="nil"/>
          <w:tr2bl w:val="nil"/>
        </w:tcBorders>
        <w:shd w:val="clear" w:color="auto" w:fill="E6E6E6"/>
      </w:tcPr>
    </w:tblStylePr>
  </w:style>
  <w:style w:type="paragraph" w:styleId="PlainText">
    <w:name w:val="Plain Text"/>
    <w:basedOn w:val="Normal"/>
    <w:link w:val="PlainTextChar"/>
    <w:uiPriority w:val="99"/>
    <w:semiHidden/>
    <w:unhideWhenUsed/>
    <w:rsid w:val="001C3E9E"/>
    <w:pPr>
      <w:spacing w:after="0" w:line="240" w:lineRule="auto"/>
      <w:jc w:val="left"/>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1C3E9E"/>
    <w:rPr>
      <w:rFonts w:ascii="Consolas" w:hAnsi="Consolas"/>
      <w:sz w:val="21"/>
      <w:szCs w:val="21"/>
    </w:rPr>
  </w:style>
  <w:style w:type="paragraph" w:styleId="CommentSubject">
    <w:name w:val="annotation subject"/>
    <w:basedOn w:val="CommentText"/>
    <w:next w:val="CommentText"/>
    <w:link w:val="CommentSubjectChar"/>
    <w:uiPriority w:val="99"/>
    <w:semiHidden/>
    <w:unhideWhenUsed/>
    <w:rsid w:val="00A072F7"/>
    <w:pPr>
      <w:spacing w:before="0" w:after="120" w:line="240" w:lineRule="auto"/>
    </w:pPr>
    <w:rPr>
      <w:rFonts w:ascii="Trebuchet MS" w:hAnsi="Trebuchet MS"/>
      <w:b/>
      <w:bCs/>
      <w:lang w:eastAsia="en-US"/>
    </w:rPr>
  </w:style>
  <w:style w:type="character" w:customStyle="1" w:styleId="CommentSubjectChar">
    <w:name w:val="Comment Subject Char"/>
    <w:basedOn w:val="CommentTextChar"/>
    <w:link w:val="CommentSubject"/>
    <w:uiPriority w:val="99"/>
    <w:semiHidden/>
    <w:rsid w:val="00A072F7"/>
    <w:rPr>
      <w:rFonts w:ascii="Trebuchet MS" w:hAnsi="Trebuchet MS"/>
      <w:b/>
      <w:bCs/>
      <w:lang w:val="en-GB" w:eastAsia="en-GB"/>
    </w:rPr>
  </w:style>
  <w:style w:type="character" w:customStyle="1" w:styleId="Heading6Char">
    <w:name w:val="Heading 6 Char"/>
    <w:basedOn w:val="DefaultParagraphFont"/>
    <w:link w:val="Heading6"/>
    <w:uiPriority w:val="9"/>
    <w:rsid w:val="004D1E17"/>
    <w:rPr>
      <w:rFonts w:eastAsiaTheme="majorEastAsia" w:cs="Times New Roman (Headings CS)"/>
      <w:i/>
      <w:iCs/>
      <w:color w:val="5C5454" w:themeColor="accent4"/>
      <w:sz w:val="16"/>
      <w:szCs w:val="24"/>
      <w:lang w:val="en-GB"/>
    </w:rPr>
  </w:style>
  <w:style w:type="character" w:customStyle="1" w:styleId="Heading7Char">
    <w:name w:val="Heading 7 Char"/>
    <w:basedOn w:val="DefaultParagraphFont"/>
    <w:link w:val="Heading7"/>
    <w:uiPriority w:val="9"/>
    <w:rsid w:val="00702DE8"/>
    <w:rPr>
      <w:rFonts w:eastAsiaTheme="majorEastAsia" w:cs="Times New Roman (Headings CS)"/>
      <w:i/>
      <w:iCs/>
      <w:color w:val="404040" w:themeColor="text1" w:themeTint="BF"/>
      <w:sz w:val="16"/>
      <w:szCs w:val="24"/>
      <w:lang w:val="en-GB"/>
    </w:rPr>
  </w:style>
  <w:style w:type="character" w:customStyle="1" w:styleId="Heading8Char">
    <w:name w:val="Heading 8 Char"/>
    <w:basedOn w:val="DefaultParagraphFont"/>
    <w:link w:val="Heading8"/>
    <w:uiPriority w:val="9"/>
    <w:rsid w:val="008A05CE"/>
    <w:rPr>
      <w:rFonts w:asciiTheme="majorHAnsi" w:eastAsiaTheme="majorEastAsia" w:hAnsiTheme="majorHAnsi" w:cstheme="majorBidi"/>
      <w:color w:val="404040" w:themeColor="text1" w:themeTint="BF"/>
      <w:sz w:val="16"/>
      <w:szCs w:val="20"/>
      <w:lang w:val="en-GB"/>
    </w:rPr>
  </w:style>
  <w:style w:type="character" w:customStyle="1" w:styleId="Heading9Char">
    <w:name w:val="Heading 9 Char"/>
    <w:basedOn w:val="DefaultParagraphFont"/>
    <w:link w:val="Heading9"/>
    <w:uiPriority w:val="9"/>
    <w:semiHidden/>
    <w:rsid w:val="008A05CE"/>
    <w:rPr>
      <w:rFonts w:asciiTheme="majorHAnsi" w:eastAsiaTheme="majorEastAsia" w:hAnsiTheme="majorHAnsi" w:cstheme="majorBidi"/>
      <w:i/>
      <w:iCs/>
      <w:color w:val="404040" w:themeColor="text1" w:themeTint="BF"/>
      <w:sz w:val="16"/>
      <w:szCs w:val="20"/>
      <w:lang w:val="en-GB"/>
    </w:rPr>
  </w:style>
  <w:style w:type="paragraph" w:customStyle="1" w:styleId="Mastekcaptioncopy">
    <w:name w:val="Mastek caption copy"/>
    <w:basedOn w:val="Normal"/>
    <w:rsid w:val="006939CB"/>
    <w:pPr>
      <w:jc w:val="left"/>
    </w:pPr>
  </w:style>
  <w:style w:type="paragraph" w:styleId="TOC5">
    <w:name w:val="toc 5"/>
    <w:basedOn w:val="Normal"/>
    <w:next w:val="Normal"/>
    <w:autoRedefine/>
    <w:uiPriority w:val="39"/>
    <w:semiHidden/>
    <w:unhideWhenUsed/>
    <w:rsid w:val="007C1F3F"/>
    <w:pPr>
      <w:spacing w:after="0"/>
      <w:jc w:val="left"/>
    </w:pPr>
    <w:rPr>
      <w:szCs w:val="22"/>
    </w:rPr>
  </w:style>
  <w:style w:type="table" w:customStyle="1" w:styleId="Table">
    <w:name w:val="Table"/>
    <w:basedOn w:val="TableNormal"/>
    <w:uiPriority w:val="61"/>
    <w:rsid w:val="006333DC"/>
    <w:tblPr>
      <w:tblStyleRowBandSize w:val="1"/>
      <w:tblStyleColBandSize w:val="1"/>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rPr>
      <w:jc w:val="center"/>
    </w:trPr>
    <w:tblStylePr w:type="firstRow">
      <w:pPr>
        <w:spacing w:before="0" w:after="0" w:line="240" w:lineRule="auto"/>
      </w:pPr>
      <w:rPr>
        <w:rFonts w:ascii="Trebuchet MS" w:hAnsi="Trebuchet MS"/>
        <w:b/>
        <w:bCs/>
        <w:color w:val="FFFFFF"/>
        <w:sz w:val="22"/>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PlaceholderText">
    <w:name w:val="Placeholder Text"/>
    <w:basedOn w:val="DefaultParagraphFont"/>
    <w:uiPriority w:val="99"/>
    <w:semiHidden/>
    <w:rsid w:val="00F5222D"/>
    <w:rPr>
      <w:color w:val="808080"/>
    </w:rPr>
  </w:style>
  <w:style w:type="character" w:customStyle="1" w:styleId="CaptionChar">
    <w:name w:val="Caption Char"/>
    <w:basedOn w:val="DefaultParagraphFont"/>
    <w:link w:val="Caption"/>
    <w:rsid w:val="00D50E1D"/>
    <w:rPr>
      <w:b/>
      <w:iCs/>
      <w:color w:val="5C5454" w:themeColor="accent4"/>
      <w:sz w:val="20"/>
      <w:szCs w:val="20"/>
      <w:lang w:val="en-GB" w:eastAsia="en-GB"/>
    </w:rPr>
  </w:style>
  <w:style w:type="paragraph" w:styleId="BodyTextIndent">
    <w:name w:val="Body Text Indent"/>
    <w:basedOn w:val="Normal"/>
    <w:link w:val="BodyTextIndentChar"/>
    <w:uiPriority w:val="99"/>
    <w:semiHidden/>
    <w:unhideWhenUsed/>
    <w:rsid w:val="00871CF9"/>
    <w:pPr>
      <w:ind w:left="360"/>
    </w:pPr>
  </w:style>
  <w:style w:type="character" w:customStyle="1" w:styleId="BodyTextIndentChar">
    <w:name w:val="Body Text Indent Char"/>
    <w:basedOn w:val="DefaultParagraphFont"/>
    <w:link w:val="BodyTextIndent"/>
    <w:uiPriority w:val="99"/>
    <w:semiHidden/>
    <w:rsid w:val="00871CF9"/>
    <w:rPr>
      <w:szCs w:val="24"/>
      <w:lang w:val="en-GB"/>
    </w:rPr>
  </w:style>
  <w:style w:type="paragraph" w:styleId="ListNumber4">
    <w:name w:val="List Number 4"/>
    <w:basedOn w:val="Normal"/>
    <w:semiHidden/>
    <w:rsid w:val="00871CF9"/>
    <w:pPr>
      <w:tabs>
        <w:tab w:val="num" w:pos="1209"/>
      </w:tabs>
      <w:spacing w:after="0"/>
      <w:ind w:left="1209" w:hanging="360"/>
      <w:jc w:val="left"/>
    </w:pPr>
    <w:rPr>
      <w:rFonts w:ascii="Tahoma" w:eastAsia="Calibri" w:hAnsi="Tahoma"/>
      <w:color w:val="000000" w:themeColor="text1"/>
      <w:sz w:val="20"/>
      <w:szCs w:val="22"/>
      <w:lang w:eastAsia="en-GB"/>
    </w:rPr>
  </w:style>
  <w:style w:type="paragraph" w:customStyle="1" w:styleId="Bullet">
    <w:name w:val="Bullet"/>
    <w:link w:val="BulletChar"/>
    <w:qFormat/>
    <w:rsid w:val="004D1E17"/>
    <w:pPr>
      <w:numPr>
        <w:numId w:val="1"/>
      </w:numPr>
      <w:spacing w:before="120" w:after="120" w:line="320" w:lineRule="atLeast"/>
      <w:ind w:left="714" w:hanging="357"/>
    </w:pPr>
    <w:rPr>
      <w:rFonts w:cs="Tahoma"/>
      <w:color w:val="000000" w:themeColor="text1"/>
      <w:sz w:val="20"/>
      <w:szCs w:val="24"/>
      <w:lang w:val="en-GB"/>
    </w:rPr>
  </w:style>
  <w:style w:type="character" w:customStyle="1" w:styleId="BulletChar">
    <w:name w:val="Bullet Char"/>
    <w:basedOn w:val="DefaultParagraphFont"/>
    <w:link w:val="Bullet"/>
    <w:rsid w:val="004D1E17"/>
    <w:rPr>
      <w:rFonts w:cs="Tahoma"/>
      <w:color w:val="000000" w:themeColor="text1"/>
      <w:sz w:val="20"/>
      <w:szCs w:val="24"/>
      <w:lang w:val="en-GB"/>
    </w:rPr>
  </w:style>
  <w:style w:type="table" w:customStyle="1" w:styleId="TableGrid1">
    <w:name w:val="Table Grid1"/>
    <w:basedOn w:val="TableNormal"/>
    <w:next w:val="TableGrid"/>
    <w:uiPriority w:val="59"/>
    <w:rsid w:val="00871CF9"/>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8466A4"/>
    <w:tblPr>
      <w:tblStyleRowBandSize w:val="1"/>
      <w:tblStyleColBandSize w:val="1"/>
      <w:tblBorders>
        <w:top w:val="single" w:sz="8" w:space="0" w:color="0015C4" w:themeColor="accent1"/>
        <w:left w:val="single" w:sz="8" w:space="0" w:color="0015C4" w:themeColor="accent1"/>
        <w:bottom w:val="single" w:sz="8" w:space="0" w:color="0015C4" w:themeColor="accent1"/>
        <w:right w:val="single" w:sz="8" w:space="0" w:color="0015C4" w:themeColor="accent1"/>
        <w:insideH w:val="single" w:sz="8" w:space="0" w:color="0015C4" w:themeColor="accent1"/>
        <w:insideV w:val="single" w:sz="8" w:space="0" w:color="0015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15C4" w:themeColor="accent1"/>
          <w:left w:val="single" w:sz="8" w:space="0" w:color="0015C4" w:themeColor="accent1"/>
          <w:bottom w:val="single" w:sz="18" w:space="0" w:color="0015C4" w:themeColor="accent1"/>
          <w:right w:val="single" w:sz="8" w:space="0" w:color="0015C4" w:themeColor="accent1"/>
          <w:insideH w:val="nil"/>
          <w:insideV w:val="single" w:sz="8" w:space="0" w:color="0015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15C4" w:themeColor="accent1"/>
          <w:left w:val="single" w:sz="8" w:space="0" w:color="0015C4" w:themeColor="accent1"/>
          <w:bottom w:val="single" w:sz="8" w:space="0" w:color="0015C4" w:themeColor="accent1"/>
          <w:right w:val="single" w:sz="8" w:space="0" w:color="0015C4" w:themeColor="accent1"/>
          <w:insideH w:val="nil"/>
          <w:insideV w:val="single" w:sz="8" w:space="0" w:color="0015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15C4" w:themeColor="accent1"/>
          <w:left w:val="single" w:sz="8" w:space="0" w:color="0015C4" w:themeColor="accent1"/>
          <w:bottom w:val="single" w:sz="8" w:space="0" w:color="0015C4" w:themeColor="accent1"/>
          <w:right w:val="single" w:sz="8" w:space="0" w:color="0015C4" w:themeColor="accent1"/>
        </w:tcBorders>
      </w:tcPr>
    </w:tblStylePr>
    <w:tblStylePr w:type="band1Vert">
      <w:tblPr/>
      <w:tcPr>
        <w:tcBorders>
          <w:top w:val="single" w:sz="8" w:space="0" w:color="0015C4" w:themeColor="accent1"/>
          <w:left w:val="single" w:sz="8" w:space="0" w:color="0015C4" w:themeColor="accent1"/>
          <w:bottom w:val="single" w:sz="8" w:space="0" w:color="0015C4" w:themeColor="accent1"/>
          <w:right w:val="single" w:sz="8" w:space="0" w:color="0015C4" w:themeColor="accent1"/>
        </w:tcBorders>
        <w:shd w:val="clear" w:color="auto" w:fill="B1B9FF" w:themeFill="accent1" w:themeFillTint="3F"/>
      </w:tcPr>
    </w:tblStylePr>
    <w:tblStylePr w:type="band1Horz">
      <w:tblPr/>
      <w:tcPr>
        <w:tcBorders>
          <w:top w:val="single" w:sz="8" w:space="0" w:color="0015C4" w:themeColor="accent1"/>
          <w:left w:val="single" w:sz="8" w:space="0" w:color="0015C4" w:themeColor="accent1"/>
          <w:bottom w:val="single" w:sz="8" w:space="0" w:color="0015C4" w:themeColor="accent1"/>
          <w:right w:val="single" w:sz="8" w:space="0" w:color="0015C4" w:themeColor="accent1"/>
          <w:insideV w:val="single" w:sz="8" w:space="0" w:color="0015C4" w:themeColor="accent1"/>
        </w:tcBorders>
        <w:shd w:val="clear" w:color="auto" w:fill="B1B9FF" w:themeFill="accent1" w:themeFillTint="3F"/>
      </w:tcPr>
    </w:tblStylePr>
    <w:tblStylePr w:type="band2Horz">
      <w:tblPr/>
      <w:tcPr>
        <w:tcBorders>
          <w:top w:val="single" w:sz="8" w:space="0" w:color="0015C4" w:themeColor="accent1"/>
          <w:left w:val="single" w:sz="8" w:space="0" w:color="0015C4" w:themeColor="accent1"/>
          <w:bottom w:val="single" w:sz="8" w:space="0" w:color="0015C4" w:themeColor="accent1"/>
          <w:right w:val="single" w:sz="8" w:space="0" w:color="0015C4" w:themeColor="accent1"/>
          <w:insideV w:val="single" w:sz="8" w:space="0" w:color="0015C4" w:themeColor="accent1"/>
        </w:tcBorders>
      </w:tcPr>
    </w:tblStylePr>
  </w:style>
  <w:style w:type="paragraph" w:styleId="FootnoteText">
    <w:name w:val="footnote text"/>
    <w:basedOn w:val="Normal"/>
    <w:link w:val="FootnoteTextChar"/>
    <w:semiHidden/>
    <w:unhideWhenUsed/>
    <w:rsid w:val="007310CB"/>
    <w:pPr>
      <w:spacing w:before="120" w:after="0" w:line="300" w:lineRule="auto"/>
    </w:pPr>
    <w:rPr>
      <w:rFonts w:eastAsiaTheme="minorEastAsia" w:cstheme="minorBidi"/>
      <w:sz w:val="20"/>
      <w:szCs w:val="20"/>
    </w:rPr>
  </w:style>
  <w:style w:type="character" w:customStyle="1" w:styleId="FootnoteTextChar">
    <w:name w:val="Footnote Text Char"/>
    <w:basedOn w:val="DefaultParagraphFont"/>
    <w:link w:val="FootnoteText"/>
    <w:semiHidden/>
    <w:rsid w:val="007310CB"/>
    <w:rPr>
      <w:rFonts w:eastAsiaTheme="minorEastAsia" w:cstheme="minorBidi"/>
      <w:sz w:val="20"/>
      <w:szCs w:val="20"/>
      <w:lang w:val="en-GB"/>
    </w:rPr>
  </w:style>
  <w:style w:type="paragraph" w:customStyle="1" w:styleId="MastekTableText">
    <w:name w:val="Mastek Table Text"/>
    <w:basedOn w:val="Normal"/>
    <w:autoRedefine/>
    <w:uiPriority w:val="99"/>
    <w:rsid w:val="00BB06A1"/>
    <w:pPr>
      <w:spacing w:before="60" w:after="60"/>
      <w:jc w:val="left"/>
    </w:pPr>
    <w:rPr>
      <w:bCs/>
      <w:sz w:val="20"/>
      <w:szCs w:val="22"/>
      <w:lang w:eastAsia="en-GB"/>
    </w:rPr>
  </w:style>
  <w:style w:type="paragraph" w:customStyle="1" w:styleId="Documentsubheading">
    <w:name w:val="Document sub heading"/>
    <w:basedOn w:val="Normal"/>
    <w:rsid w:val="0021020F"/>
    <w:pPr>
      <w:framePr w:wrap="notBeside" w:vAnchor="text" w:hAnchor="text" w:y="1"/>
      <w:jc w:val="left"/>
    </w:pPr>
    <w:rPr>
      <w:color w:val="FFFFFF" w:themeColor="background1"/>
      <w:sz w:val="40"/>
      <w:szCs w:val="40"/>
    </w:rPr>
  </w:style>
  <w:style w:type="paragraph" w:styleId="Revision">
    <w:name w:val="Revision"/>
    <w:hidden/>
    <w:uiPriority w:val="99"/>
    <w:semiHidden/>
    <w:rsid w:val="00BF5667"/>
    <w:rPr>
      <w:szCs w:val="24"/>
      <w:lang w:val="en-GB"/>
    </w:rPr>
  </w:style>
  <w:style w:type="table" w:customStyle="1" w:styleId="MediumShading1-Accent12">
    <w:name w:val="Medium Shading 1 - Accent 12"/>
    <w:basedOn w:val="TableNormal"/>
    <w:uiPriority w:val="63"/>
    <w:rsid w:val="008A43AB"/>
    <w:rPr>
      <w:sz w:val="20"/>
      <w:szCs w:val="20"/>
    </w:rPr>
    <w:tblPr>
      <w:tblStyleRowBandSize w:val="1"/>
      <w:tblStyleColBandSize w:val="1"/>
      <w:tblBorders>
        <w:top w:val="single" w:sz="8" w:space="0" w:color="132CFF" w:themeColor="accent1" w:themeTint="BF"/>
        <w:left w:val="single" w:sz="8" w:space="0" w:color="132CFF" w:themeColor="accent1" w:themeTint="BF"/>
        <w:bottom w:val="single" w:sz="8" w:space="0" w:color="132CFF" w:themeColor="accent1" w:themeTint="BF"/>
        <w:right w:val="single" w:sz="8" w:space="0" w:color="132CFF" w:themeColor="accent1" w:themeTint="BF"/>
        <w:insideH w:val="single" w:sz="8" w:space="0" w:color="132CFF" w:themeColor="accent1" w:themeTint="BF"/>
      </w:tblBorders>
    </w:tblPr>
    <w:tblStylePr w:type="firstRow">
      <w:pPr>
        <w:spacing w:before="0" w:after="0" w:line="240" w:lineRule="auto"/>
      </w:pPr>
      <w:rPr>
        <w:b/>
        <w:bCs/>
        <w:color w:val="FFFFFF" w:themeColor="background1"/>
      </w:rPr>
      <w:tblPr/>
      <w:tcPr>
        <w:tcBorders>
          <w:top w:val="single" w:sz="8" w:space="0" w:color="132CFF" w:themeColor="accent1" w:themeTint="BF"/>
          <w:left w:val="single" w:sz="8" w:space="0" w:color="132CFF" w:themeColor="accent1" w:themeTint="BF"/>
          <w:bottom w:val="single" w:sz="8" w:space="0" w:color="132CFF" w:themeColor="accent1" w:themeTint="BF"/>
          <w:right w:val="single" w:sz="8" w:space="0" w:color="132CFF" w:themeColor="accent1" w:themeTint="BF"/>
          <w:insideH w:val="nil"/>
          <w:insideV w:val="nil"/>
        </w:tcBorders>
        <w:shd w:val="clear" w:color="auto" w:fill="0015C4" w:themeFill="accent1"/>
      </w:tcPr>
    </w:tblStylePr>
    <w:tblStylePr w:type="lastRow">
      <w:pPr>
        <w:spacing w:before="0" w:after="0" w:line="240" w:lineRule="auto"/>
      </w:pPr>
      <w:rPr>
        <w:b/>
        <w:bCs/>
      </w:rPr>
      <w:tblPr/>
      <w:tcPr>
        <w:tcBorders>
          <w:top w:val="double" w:sz="6" w:space="0" w:color="132CFF" w:themeColor="accent1" w:themeTint="BF"/>
          <w:left w:val="single" w:sz="8" w:space="0" w:color="132CFF" w:themeColor="accent1" w:themeTint="BF"/>
          <w:bottom w:val="single" w:sz="8" w:space="0" w:color="132CFF" w:themeColor="accent1" w:themeTint="BF"/>
          <w:right w:val="single" w:sz="8" w:space="0" w:color="132C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1B9FF" w:themeFill="accent1" w:themeFillTint="3F"/>
      </w:tcPr>
    </w:tblStylePr>
    <w:tblStylePr w:type="band1Horz">
      <w:tblPr/>
      <w:tcPr>
        <w:tcBorders>
          <w:insideH w:val="nil"/>
          <w:insideV w:val="nil"/>
        </w:tcBorders>
        <w:shd w:val="clear" w:color="auto" w:fill="B1B9FF"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51F1"/>
    <w:rPr>
      <w:rFonts w:ascii="Times New Roman" w:hAnsi="Times New Roman"/>
      <w:sz w:val="20"/>
      <w:szCs w:val="20"/>
    </w:rPr>
    <w:tblPr>
      <w:tblStyleRowBandSize w:val="1"/>
      <w:tblStyleColBandSize w:val="1"/>
      <w:tblBorders>
        <w:top w:val="single" w:sz="8" w:space="0" w:color="F37B45" w:themeColor="accent5" w:themeTint="BF"/>
        <w:left w:val="single" w:sz="8" w:space="0" w:color="F37B45" w:themeColor="accent5" w:themeTint="BF"/>
        <w:bottom w:val="single" w:sz="8" w:space="0" w:color="F37B45" w:themeColor="accent5" w:themeTint="BF"/>
        <w:right w:val="single" w:sz="8" w:space="0" w:color="F37B45" w:themeColor="accent5" w:themeTint="BF"/>
        <w:insideH w:val="single" w:sz="8" w:space="0" w:color="F37B45" w:themeColor="accent5" w:themeTint="BF"/>
      </w:tblBorders>
    </w:tblPr>
    <w:tblStylePr w:type="firstRow">
      <w:pPr>
        <w:spacing w:before="0" w:after="0" w:line="240" w:lineRule="auto"/>
      </w:pPr>
      <w:rPr>
        <w:b/>
        <w:bCs/>
        <w:color w:val="FFFFFF" w:themeColor="background1"/>
      </w:rPr>
      <w:tblPr/>
      <w:tcPr>
        <w:tcBorders>
          <w:top w:val="single" w:sz="8" w:space="0" w:color="F37B45" w:themeColor="accent5" w:themeTint="BF"/>
          <w:left w:val="single" w:sz="8" w:space="0" w:color="F37B45" w:themeColor="accent5" w:themeTint="BF"/>
          <w:bottom w:val="single" w:sz="8" w:space="0" w:color="F37B45" w:themeColor="accent5" w:themeTint="BF"/>
          <w:right w:val="single" w:sz="8" w:space="0" w:color="F37B45" w:themeColor="accent5" w:themeTint="BF"/>
          <w:insideH w:val="nil"/>
          <w:insideV w:val="nil"/>
        </w:tcBorders>
        <w:shd w:val="clear" w:color="auto" w:fill="E9530E" w:themeFill="accent5"/>
      </w:tcPr>
    </w:tblStylePr>
    <w:tblStylePr w:type="lastRow">
      <w:pPr>
        <w:spacing w:before="0" w:after="0" w:line="240" w:lineRule="auto"/>
      </w:pPr>
      <w:rPr>
        <w:b/>
        <w:bCs/>
      </w:rPr>
      <w:tblPr/>
      <w:tcPr>
        <w:tcBorders>
          <w:top w:val="double" w:sz="6" w:space="0" w:color="F37B45" w:themeColor="accent5" w:themeTint="BF"/>
          <w:left w:val="single" w:sz="8" w:space="0" w:color="F37B45" w:themeColor="accent5" w:themeTint="BF"/>
          <w:bottom w:val="single" w:sz="8" w:space="0" w:color="F37B45" w:themeColor="accent5" w:themeTint="BF"/>
          <w:right w:val="single" w:sz="8" w:space="0" w:color="F37B4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3C1" w:themeFill="accent5" w:themeFillTint="3F"/>
      </w:tcPr>
    </w:tblStylePr>
    <w:tblStylePr w:type="band1Horz">
      <w:tblPr/>
      <w:tcPr>
        <w:tcBorders>
          <w:insideH w:val="nil"/>
          <w:insideV w:val="nil"/>
        </w:tcBorders>
        <w:shd w:val="clear" w:color="auto" w:fill="FBD3C1" w:themeFill="accent5"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216A11"/>
    <w:rPr>
      <w:rFonts w:asciiTheme="majorHAnsi" w:eastAsiaTheme="majorEastAsia" w:hAnsiTheme="majorHAnsi" w:cstheme="majorBidi"/>
      <w:color w:val="000000" w:themeColor="text1"/>
    </w:rPr>
    <w:tblPr>
      <w:tblStyleRowBandSize w:val="1"/>
      <w:tblStyleColBandSize w:val="1"/>
      <w:tblBorders>
        <w:top w:val="single" w:sz="8" w:space="0" w:color="E9530E" w:themeColor="accent5"/>
        <w:left w:val="single" w:sz="8" w:space="0" w:color="E9530E" w:themeColor="accent5"/>
        <w:bottom w:val="single" w:sz="8" w:space="0" w:color="E9530E" w:themeColor="accent5"/>
        <w:right w:val="single" w:sz="8" w:space="0" w:color="E9530E" w:themeColor="accent5"/>
        <w:insideH w:val="single" w:sz="8" w:space="0" w:color="E9530E" w:themeColor="accent5"/>
        <w:insideV w:val="single" w:sz="8" w:space="0" w:color="E9530E" w:themeColor="accent5"/>
      </w:tblBorders>
    </w:tblPr>
    <w:tcPr>
      <w:shd w:val="clear" w:color="auto" w:fill="FBD3C1" w:themeFill="accent5" w:themeFillTint="3F"/>
    </w:tcPr>
    <w:tblStylePr w:type="firstRow">
      <w:rPr>
        <w:b/>
        <w:bCs/>
        <w:color w:val="000000" w:themeColor="text1"/>
      </w:rPr>
      <w:tblPr/>
      <w:tcPr>
        <w:shd w:val="clear" w:color="auto" w:fill="FDED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CD" w:themeFill="accent5" w:themeFillTint="33"/>
      </w:tcPr>
    </w:tblStylePr>
    <w:tblStylePr w:type="band1Vert">
      <w:tblPr/>
      <w:tcPr>
        <w:shd w:val="clear" w:color="auto" w:fill="F7A783" w:themeFill="accent5" w:themeFillTint="7F"/>
      </w:tcPr>
    </w:tblStylePr>
    <w:tblStylePr w:type="band1Horz">
      <w:tblPr/>
      <w:tcPr>
        <w:tcBorders>
          <w:insideH w:val="single" w:sz="6" w:space="0" w:color="E9530E" w:themeColor="accent5"/>
          <w:insideV w:val="single" w:sz="6" w:space="0" w:color="E9530E" w:themeColor="accent5"/>
        </w:tcBorders>
        <w:shd w:val="clear" w:color="auto" w:fill="F7A783"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216A1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1B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15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15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15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15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272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272FF" w:themeFill="accent1" w:themeFillTint="7F"/>
      </w:tcPr>
    </w:tblStylePr>
  </w:style>
  <w:style w:type="table" w:styleId="LightShading">
    <w:name w:val="Light Shading"/>
    <w:basedOn w:val="TableNormal"/>
    <w:uiPriority w:val="60"/>
    <w:rsid w:val="00FF07C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24E86"/>
    <w:rPr>
      <w:color w:val="000F92" w:themeColor="accent1" w:themeShade="BF"/>
    </w:rPr>
    <w:tblPr>
      <w:tblStyleRowBandSize w:val="1"/>
      <w:tblStyleColBandSize w:val="1"/>
      <w:tblBorders>
        <w:top w:val="single" w:sz="8" w:space="0" w:color="0015C4" w:themeColor="accent1"/>
        <w:bottom w:val="single" w:sz="8" w:space="0" w:color="0015C4" w:themeColor="accent1"/>
      </w:tblBorders>
    </w:tblPr>
    <w:tblStylePr w:type="firstRow">
      <w:pPr>
        <w:spacing w:before="0" w:after="0" w:line="240" w:lineRule="auto"/>
      </w:pPr>
      <w:rPr>
        <w:b/>
        <w:bCs/>
      </w:rPr>
      <w:tblPr/>
      <w:tcPr>
        <w:tcBorders>
          <w:top w:val="single" w:sz="8" w:space="0" w:color="0015C4" w:themeColor="accent1"/>
          <w:left w:val="nil"/>
          <w:bottom w:val="single" w:sz="8" w:space="0" w:color="0015C4" w:themeColor="accent1"/>
          <w:right w:val="nil"/>
          <w:insideH w:val="nil"/>
          <w:insideV w:val="nil"/>
        </w:tcBorders>
      </w:tcPr>
    </w:tblStylePr>
    <w:tblStylePr w:type="lastRow">
      <w:pPr>
        <w:spacing w:before="0" w:after="0" w:line="240" w:lineRule="auto"/>
      </w:pPr>
      <w:rPr>
        <w:b/>
        <w:bCs/>
      </w:rPr>
      <w:tblPr/>
      <w:tcPr>
        <w:tcBorders>
          <w:top w:val="single" w:sz="8" w:space="0" w:color="0015C4" w:themeColor="accent1"/>
          <w:left w:val="nil"/>
          <w:bottom w:val="single" w:sz="8" w:space="0" w:color="0015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1B9FF" w:themeFill="accent1" w:themeFillTint="3F"/>
      </w:tcPr>
    </w:tblStylePr>
    <w:tblStylePr w:type="band1Horz">
      <w:tblPr/>
      <w:tcPr>
        <w:tcBorders>
          <w:left w:val="nil"/>
          <w:right w:val="nil"/>
          <w:insideH w:val="nil"/>
          <w:insideV w:val="nil"/>
        </w:tcBorders>
        <w:shd w:val="clear" w:color="auto" w:fill="B1B9FF" w:themeFill="accent1" w:themeFillTint="3F"/>
      </w:tcPr>
    </w:tblStylePr>
  </w:style>
  <w:style w:type="paragraph" w:styleId="TOC4">
    <w:name w:val="toc 4"/>
    <w:basedOn w:val="Normal"/>
    <w:next w:val="Normal"/>
    <w:autoRedefine/>
    <w:uiPriority w:val="39"/>
    <w:semiHidden/>
    <w:unhideWhenUsed/>
    <w:rsid w:val="00253407"/>
    <w:pPr>
      <w:spacing w:after="0"/>
      <w:jc w:val="left"/>
    </w:pPr>
    <w:rPr>
      <w:szCs w:val="22"/>
    </w:rPr>
  </w:style>
  <w:style w:type="paragraph" w:styleId="TOC6">
    <w:name w:val="toc 6"/>
    <w:basedOn w:val="Normal"/>
    <w:next w:val="Normal"/>
    <w:autoRedefine/>
    <w:uiPriority w:val="39"/>
    <w:semiHidden/>
    <w:unhideWhenUsed/>
    <w:rsid w:val="00253407"/>
    <w:pPr>
      <w:spacing w:after="0"/>
      <w:jc w:val="left"/>
    </w:pPr>
    <w:rPr>
      <w:szCs w:val="22"/>
    </w:rPr>
  </w:style>
  <w:style w:type="paragraph" w:styleId="TOC7">
    <w:name w:val="toc 7"/>
    <w:basedOn w:val="Normal"/>
    <w:next w:val="Normal"/>
    <w:autoRedefine/>
    <w:uiPriority w:val="39"/>
    <w:semiHidden/>
    <w:unhideWhenUsed/>
    <w:rsid w:val="00253407"/>
    <w:pPr>
      <w:spacing w:after="0"/>
      <w:jc w:val="left"/>
    </w:pPr>
    <w:rPr>
      <w:szCs w:val="22"/>
    </w:rPr>
  </w:style>
  <w:style w:type="paragraph" w:styleId="TOC8">
    <w:name w:val="toc 8"/>
    <w:basedOn w:val="Normal"/>
    <w:next w:val="Normal"/>
    <w:autoRedefine/>
    <w:uiPriority w:val="39"/>
    <w:semiHidden/>
    <w:unhideWhenUsed/>
    <w:rsid w:val="00253407"/>
    <w:pPr>
      <w:spacing w:after="0"/>
      <w:jc w:val="left"/>
    </w:pPr>
    <w:rPr>
      <w:szCs w:val="22"/>
    </w:rPr>
  </w:style>
  <w:style w:type="paragraph" w:styleId="TOC1">
    <w:name w:val="toc 1"/>
    <w:basedOn w:val="Normal"/>
    <w:next w:val="Normal"/>
    <w:autoRedefine/>
    <w:uiPriority w:val="39"/>
    <w:unhideWhenUsed/>
    <w:rsid w:val="00FE7A45"/>
    <w:pPr>
      <w:spacing w:after="100"/>
    </w:pPr>
  </w:style>
  <w:style w:type="character" w:styleId="PageNumber">
    <w:name w:val="page number"/>
    <w:basedOn w:val="DefaultParagraphFont"/>
    <w:uiPriority w:val="99"/>
    <w:semiHidden/>
    <w:unhideWhenUsed/>
    <w:rsid w:val="00253407"/>
  </w:style>
  <w:style w:type="paragraph" w:customStyle="1" w:styleId="Heasertext">
    <w:name w:val="Heaser text"/>
    <w:basedOn w:val="Normal"/>
    <w:next w:val="Header"/>
    <w:rsid w:val="00D260FC"/>
    <w:pPr>
      <w:pBdr>
        <w:bottom w:val="single" w:sz="4" w:space="1" w:color="A6A6A6" w:themeColor="background1" w:themeShade="A6"/>
      </w:pBdr>
      <w:jc w:val="left"/>
    </w:pPr>
  </w:style>
  <w:style w:type="paragraph" w:styleId="TOC2">
    <w:name w:val="toc 2"/>
    <w:basedOn w:val="TOC1"/>
    <w:next w:val="Normal"/>
    <w:autoRedefine/>
    <w:uiPriority w:val="39"/>
    <w:unhideWhenUsed/>
    <w:rsid w:val="00FE7A45"/>
    <w:pPr>
      <w:tabs>
        <w:tab w:val="left" w:pos="480"/>
        <w:tab w:val="right" w:leader="dot" w:pos="9064"/>
      </w:tabs>
      <w:jc w:val="left"/>
    </w:pPr>
    <w:rPr>
      <w:noProof/>
    </w:rPr>
  </w:style>
  <w:style w:type="paragraph" w:customStyle="1" w:styleId="Covercontactdetails">
    <w:name w:val="Cover contact details"/>
    <w:basedOn w:val="Normal"/>
    <w:rsid w:val="008B3931"/>
    <w:rPr>
      <w:color w:val="FFFFFF" w:themeColor="background1"/>
      <w:sz w:val="20"/>
      <w:szCs w:val="20"/>
    </w:rPr>
  </w:style>
  <w:style w:type="character" w:customStyle="1" w:styleId="UnresolvedMention">
    <w:name w:val="Unresolved Mention"/>
    <w:basedOn w:val="DefaultParagraphFont"/>
    <w:uiPriority w:val="99"/>
    <w:semiHidden/>
    <w:unhideWhenUsed/>
    <w:rsid w:val="008B3931"/>
    <w:rPr>
      <w:color w:val="605E5C"/>
      <w:shd w:val="clear" w:color="auto" w:fill="E1DFDD"/>
    </w:rPr>
  </w:style>
  <w:style w:type="paragraph" w:styleId="ListParagraph">
    <w:name w:val="List Paragraph"/>
    <w:basedOn w:val="Normal"/>
    <w:uiPriority w:val="34"/>
    <w:qFormat/>
    <w:rsid w:val="00027E88"/>
    <w:pPr>
      <w:suppressAutoHyphens w:val="0"/>
      <w:spacing w:after="160" w:line="259" w:lineRule="auto"/>
      <w:ind w:left="720"/>
      <w:contextualSpacing/>
      <w:jc w:val="left"/>
    </w:pPr>
    <w:rPr>
      <w:rFonts w:asciiTheme="minorHAnsi" w:eastAsiaTheme="minorHAnsi" w:hAnsiTheme="minorHAnsi" w:cstheme="minorBidi"/>
      <w:color w:val="auto"/>
      <w:sz w:val="22"/>
      <w:szCs w:val="22"/>
      <w:lang w:val="en-IN"/>
    </w:rPr>
  </w:style>
  <w:style w:type="table" w:styleId="GridTable1Light">
    <w:name w:val="Grid Table 1 Light"/>
    <w:basedOn w:val="TableNormal"/>
    <w:uiPriority w:val="46"/>
    <w:rsid w:val="00027E88"/>
    <w:rPr>
      <w:rFonts w:asciiTheme="minorHAnsi" w:eastAsiaTheme="minorHAnsi" w:hAnsiTheme="minorHAnsi" w:cstheme="minorBidi"/>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0">
    <w:name w:val="TableGrid"/>
    <w:rsid w:val="00D72D3D"/>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2065">
      <w:bodyDiv w:val="1"/>
      <w:marLeft w:val="0"/>
      <w:marRight w:val="0"/>
      <w:marTop w:val="0"/>
      <w:marBottom w:val="0"/>
      <w:divBdr>
        <w:top w:val="none" w:sz="0" w:space="0" w:color="auto"/>
        <w:left w:val="none" w:sz="0" w:space="0" w:color="auto"/>
        <w:bottom w:val="none" w:sz="0" w:space="0" w:color="auto"/>
        <w:right w:val="none" w:sz="0" w:space="0" w:color="auto"/>
      </w:divBdr>
      <w:divsChild>
        <w:div w:id="585262074">
          <w:marLeft w:val="547"/>
          <w:marRight w:val="0"/>
          <w:marTop w:val="96"/>
          <w:marBottom w:val="0"/>
          <w:divBdr>
            <w:top w:val="none" w:sz="0" w:space="0" w:color="auto"/>
            <w:left w:val="none" w:sz="0" w:space="0" w:color="auto"/>
            <w:bottom w:val="none" w:sz="0" w:space="0" w:color="auto"/>
            <w:right w:val="none" w:sz="0" w:space="0" w:color="auto"/>
          </w:divBdr>
        </w:div>
      </w:divsChild>
    </w:div>
    <w:div w:id="77405261">
      <w:bodyDiv w:val="1"/>
      <w:marLeft w:val="0"/>
      <w:marRight w:val="0"/>
      <w:marTop w:val="0"/>
      <w:marBottom w:val="0"/>
      <w:divBdr>
        <w:top w:val="none" w:sz="0" w:space="0" w:color="auto"/>
        <w:left w:val="none" w:sz="0" w:space="0" w:color="auto"/>
        <w:bottom w:val="none" w:sz="0" w:space="0" w:color="auto"/>
        <w:right w:val="none" w:sz="0" w:space="0" w:color="auto"/>
      </w:divBdr>
    </w:div>
    <w:div w:id="122772074">
      <w:bodyDiv w:val="1"/>
      <w:marLeft w:val="0"/>
      <w:marRight w:val="0"/>
      <w:marTop w:val="0"/>
      <w:marBottom w:val="0"/>
      <w:divBdr>
        <w:top w:val="none" w:sz="0" w:space="0" w:color="auto"/>
        <w:left w:val="none" w:sz="0" w:space="0" w:color="auto"/>
        <w:bottom w:val="none" w:sz="0" w:space="0" w:color="auto"/>
        <w:right w:val="none" w:sz="0" w:space="0" w:color="auto"/>
      </w:divBdr>
      <w:divsChild>
        <w:div w:id="1429689380">
          <w:marLeft w:val="446"/>
          <w:marRight w:val="0"/>
          <w:marTop w:val="168"/>
          <w:marBottom w:val="0"/>
          <w:divBdr>
            <w:top w:val="none" w:sz="0" w:space="0" w:color="auto"/>
            <w:left w:val="none" w:sz="0" w:space="0" w:color="auto"/>
            <w:bottom w:val="none" w:sz="0" w:space="0" w:color="auto"/>
            <w:right w:val="none" w:sz="0" w:space="0" w:color="auto"/>
          </w:divBdr>
        </w:div>
        <w:div w:id="676689802">
          <w:marLeft w:val="446"/>
          <w:marRight w:val="0"/>
          <w:marTop w:val="168"/>
          <w:marBottom w:val="0"/>
          <w:divBdr>
            <w:top w:val="none" w:sz="0" w:space="0" w:color="auto"/>
            <w:left w:val="none" w:sz="0" w:space="0" w:color="auto"/>
            <w:bottom w:val="none" w:sz="0" w:space="0" w:color="auto"/>
            <w:right w:val="none" w:sz="0" w:space="0" w:color="auto"/>
          </w:divBdr>
        </w:div>
        <w:div w:id="1095635779">
          <w:marLeft w:val="446"/>
          <w:marRight w:val="0"/>
          <w:marTop w:val="168"/>
          <w:marBottom w:val="0"/>
          <w:divBdr>
            <w:top w:val="none" w:sz="0" w:space="0" w:color="auto"/>
            <w:left w:val="none" w:sz="0" w:space="0" w:color="auto"/>
            <w:bottom w:val="none" w:sz="0" w:space="0" w:color="auto"/>
            <w:right w:val="none" w:sz="0" w:space="0" w:color="auto"/>
          </w:divBdr>
        </w:div>
      </w:divsChild>
    </w:div>
    <w:div w:id="125584165">
      <w:bodyDiv w:val="1"/>
      <w:marLeft w:val="0"/>
      <w:marRight w:val="0"/>
      <w:marTop w:val="0"/>
      <w:marBottom w:val="0"/>
      <w:divBdr>
        <w:top w:val="none" w:sz="0" w:space="0" w:color="auto"/>
        <w:left w:val="none" w:sz="0" w:space="0" w:color="auto"/>
        <w:bottom w:val="none" w:sz="0" w:space="0" w:color="auto"/>
        <w:right w:val="none" w:sz="0" w:space="0" w:color="auto"/>
      </w:divBdr>
    </w:div>
    <w:div w:id="135800330">
      <w:bodyDiv w:val="1"/>
      <w:marLeft w:val="0"/>
      <w:marRight w:val="0"/>
      <w:marTop w:val="0"/>
      <w:marBottom w:val="0"/>
      <w:divBdr>
        <w:top w:val="none" w:sz="0" w:space="0" w:color="auto"/>
        <w:left w:val="none" w:sz="0" w:space="0" w:color="auto"/>
        <w:bottom w:val="none" w:sz="0" w:space="0" w:color="auto"/>
        <w:right w:val="none" w:sz="0" w:space="0" w:color="auto"/>
      </w:divBdr>
    </w:div>
    <w:div w:id="144051057">
      <w:bodyDiv w:val="1"/>
      <w:marLeft w:val="0"/>
      <w:marRight w:val="0"/>
      <w:marTop w:val="0"/>
      <w:marBottom w:val="0"/>
      <w:divBdr>
        <w:top w:val="none" w:sz="0" w:space="0" w:color="auto"/>
        <w:left w:val="none" w:sz="0" w:space="0" w:color="auto"/>
        <w:bottom w:val="none" w:sz="0" w:space="0" w:color="auto"/>
        <w:right w:val="none" w:sz="0" w:space="0" w:color="auto"/>
      </w:divBdr>
    </w:div>
    <w:div w:id="162474735">
      <w:bodyDiv w:val="1"/>
      <w:marLeft w:val="0"/>
      <w:marRight w:val="0"/>
      <w:marTop w:val="0"/>
      <w:marBottom w:val="0"/>
      <w:divBdr>
        <w:top w:val="none" w:sz="0" w:space="0" w:color="auto"/>
        <w:left w:val="none" w:sz="0" w:space="0" w:color="auto"/>
        <w:bottom w:val="none" w:sz="0" w:space="0" w:color="auto"/>
        <w:right w:val="none" w:sz="0" w:space="0" w:color="auto"/>
      </w:divBdr>
    </w:div>
    <w:div w:id="164369845">
      <w:bodyDiv w:val="1"/>
      <w:marLeft w:val="0"/>
      <w:marRight w:val="0"/>
      <w:marTop w:val="0"/>
      <w:marBottom w:val="0"/>
      <w:divBdr>
        <w:top w:val="none" w:sz="0" w:space="0" w:color="auto"/>
        <w:left w:val="none" w:sz="0" w:space="0" w:color="auto"/>
        <w:bottom w:val="none" w:sz="0" w:space="0" w:color="auto"/>
        <w:right w:val="none" w:sz="0" w:space="0" w:color="auto"/>
      </w:divBdr>
    </w:div>
    <w:div w:id="164395548">
      <w:bodyDiv w:val="1"/>
      <w:marLeft w:val="0"/>
      <w:marRight w:val="0"/>
      <w:marTop w:val="0"/>
      <w:marBottom w:val="0"/>
      <w:divBdr>
        <w:top w:val="none" w:sz="0" w:space="0" w:color="auto"/>
        <w:left w:val="none" w:sz="0" w:space="0" w:color="auto"/>
        <w:bottom w:val="none" w:sz="0" w:space="0" w:color="auto"/>
        <w:right w:val="none" w:sz="0" w:space="0" w:color="auto"/>
      </w:divBdr>
    </w:div>
    <w:div w:id="199825665">
      <w:bodyDiv w:val="1"/>
      <w:marLeft w:val="0"/>
      <w:marRight w:val="0"/>
      <w:marTop w:val="0"/>
      <w:marBottom w:val="0"/>
      <w:divBdr>
        <w:top w:val="none" w:sz="0" w:space="0" w:color="auto"/>
        <w:left w:val="none" w:sz="0" w:space="0" w:color="auto"/>
        <w:bottom w:val="none" w:sz="0" w:space="0" w:color="auto"/>
        <w:right w:val="none" w:sz="0" w:space="0" w:color="auto"/>
      </w:divBdr>
    </w:div>
    <w:div w:id="202718241">
      <w:bodyDiv w:val="1"/>
      <w:marLeft w:val="0"/>
      <w:marRight w:val="0"/>
      <w:marTop w:val="0"/>
      <w:marBottom w:val="0"/>
      <w:divBdr>
        <w:top w:val="none" w:sz="0" w:space="0" w:color="auto"/>
        <w:left w:val="none" w:sz="0" w:space="0" w:color="auto"/>
        <w:bottom w:val="none" w:sz="0" w:space="0" w:color="auto"/>
        <w:right w:val="none" w:sz="0" w:space="0" w:color="auto"/>
      </w:divBdr>
    </w:div>
    <w:div w:id="228199082">
      <w:bodyDiv w:val="1"/>
      <w:marLeft w:val="0"/>
      <w:marRight w:val="0"/>
      <w:marTop w:val="0"/>
      <w:marBottom w:val="0"/>
      <w:divBdr>
        <w:top w:val="none" w:sz="0" w:space="0" w:color="auto"/>
        <w:left w:val="none" w:sz="0" w:space="0" w:color="auto"/>
        <w:bottom w:val="none" w:sz="0" w:space="0" w:color="auto"/>
        <w:right w:val="none" w:sz="0" w:space="0" w:color="auto"/>
      </w:divBdr>
    </w:div>
    <w:div w:id="243027602">
      <w:bodyDiv w:val="1"/>
      <w:marLeft w:val="0"/>
      <w:marRight w:val="0"/>
      <w:marTop w:val="0"/>
      <w:marBottom w:val="0"/>
      <w:divBdr>
        <w:top w:val="none" w:sz="0" w:space="0" w:color="auto"/>
        <w:left w:val="none" w:sz="0" w:space="0" w:color="auto"/>
        <w:bottom w:val="none" w:sz="0" w:space="0" w:color="auto"/>
        <w:right w:val="none" w:sz="0" w:space="0" w:color="auto"/>
      </w:divBdr>
      <w:divsChild>
        <w:div w:id="1712069094">
          <w:marLeft w:val="0"/>
          <w:marRight w:val="0"/>
          <w:marTop w:val="0"/>
          <w:marBottom w:val="0"/>
          <w:divBdr>
            <w:top w:val="none" w:sz="0" w:space="0" w:color="auto"/>
            <w:left w:val="none" w:sz="0" w:space="0" w:color="auto"/>
            <w:bottom w:val="none" w:sz="0" w:space="0" w:color="auto"/>
            <w:right w:val="none" w:sz="0" w:space="0" w:color="auto"/>
          </w:divBdr>
          <w:divsChild>
            <w:div w:id="1235317414">
              <w:marLeft w:val="0"/>
              <w:marRight w:val="0"/>
              <w:marTop w:val="0"/>
              <w:marBottom w:val="0"/>
              <w:divBdr>
                <w:top w:val="none" w:sz="0" w:space="0" w:color="auto"/>
                <w:left w:val="none" w:sz="0" w:space="0" w:color="auto"/>
                <w:bottom w:val="none" w:sz="0" w:space="0" w:color="auto"/>
                <w:right w:val="none" w:sz="0" w:space="0" w:color="auto"/>
              </w:divBdr>
              <w:divsChild>
                <w:div w:id="41487466">
                  <w:marLeft w:val="0"/>
                  <w:marRight w:val="0"/>
                  <w:marTop w:val="0"/>
                  <w:marBottom w:val="0"/>
                  <w:divBdr>
                    <w:top w:val="none" w:sz="0" w:space="0" w:color="auto"/>
                    <w:left w:val="none" w:sz="0" w:space="0" w:color="auto"/>
                    <w:bottom w:val="none" w:sz="0" w:space="0" w:color="auto"/>
                    <w:right w:val="none" w:sz="0" w:space="0" w:color="auto"/>
                  </w:divBdr>
                  <w:divsChild>
                    <w:div w:id="162136151">
                      <w:marLeft w:val="0"/>
                      <w:marRight w:val="0"/>
                      <w:marTop w:val="0"/>
                      <w:marBottom w:val="0"/>
                      <w:divBdr>
                        <w:top w:val="none" w:sz="0" w:space="0" w:color="auto"/>
                        <w:left w:val="none" w:sz="0" w:space="0" w:color="auto"/>
                        <w:bottom w:val="none" w:sz="0" w:space="0" w:color="auto"/>
                        <w:right w:val="none" w:sz="0" w:space="0" w:color="auto"/>
                      </w:divBdr>
                      <w:divsChild>
                        <w:div w:id="1639606573">
                          <w:marLeft w:val="0"/>
                          <w:marRight w:val="0"/>
                          <w:marTop w:val="0"/>
                          <w:marBottom w:val="0"/>
                          <w:divBdr>
                            <w:top w:val="none" w:sz="0" w:space="0" w:color="auto"/>
                            <w:left w:val="none" w:sz="0" w:space="0" w:color="auto"/>
                            <w:bottom w:val="none" w:sz="0" w:space="0" w:color="auto"/>
                            <w:right w:val="none" w:sz="0" w:space="0" w:color="auto"/>
                          </w:divBdr>
                          <w:divsChild>
                            <w:div w:id="1620717991">
                              <w:marLeft w:val="0"/>
                              <w:marRight w:val="0"/>
                              <w:marTop w:val="0"/>
                              <w:marBottom w:val="0"/>
                              <w:divBdr>
                                <w:top w:val="none" w:sz="0" w:space="0" w:color="auto"/>
                                <w:left w:val="none" w:sz="0" w:space="0" w:color="auto"/>
                                <w:bottom w:val="none" w:sz="0" w:space="0" w:color="auto"/>
                                <w:right w:val="none" w:sz="0" w:space="0" w:color="auto"/>
                              </w:divBdr>
                              <w:divsChild>
                                <w:div w:id="1040588181">
                                  <w:marLeft w:val="0"/>
                                  <w:marRight w:val="0"/>
                                  <w:marTop w:val="0"/>
                                  <w:marBottom w:val="0"/>
                                  <w:divBdr>
                                    <w:top w:val="none" w:sz="0" w:space="0" w:color="auto"/>
                                    <w:left w:val="none" w:sz="0" w:space="0" w:color="auto"/>
                                    <w:bottom w:val="none" w:sz="0" w:space="0" w:color="auto"/>
                                    <w:right w:val="none" w:sz="0" w:space="0" w:color="auto"/>
                                  </w:divBdr>
                                  <w:divsChild>
                                    <w:div w:id="1557476170">
                                      <w:marLeft w:val="0"/>
                                      <w:marRight w:val="0"/>
                                      <w:marTop w:val="0"/>
                                      <w:marBottom w:val="0"/>
                                      <w:divBdr>
                                        <w:top w:val="none" w:sz="0" w:space="0" w:color="auto"/>
                                        <w:left w:val="none" w:sz="0" w:space="0" w:color="auto"/>
                                        <w:bottom w:val="none" w:sz="0" w:space="0" w:color="auto"/>
                                        <w:right w:val="none" w:sz="0" w:space="0" w:color="auto"/>
                                      </w:divBdr>
                                      <w:divsChild>
                                        <w:div w:id="1932202992">
                                          <w:marLeft w:val="0"/>
                                          <w:marRight w:val="0"/>
                                          <w:marTop w:val="0"/>
                                          <w:marBottom w:val="0"/>
                                          <w:divBdr>
                                            <w:top w:val="none" w:sz="0" w:space="0" w:color="auto"/>
                                            <w:left w:val="none" w:sz="0" w:space="0" w:color="auto"/>
                                            <w:bottom w:val="none" w:sz="0" w:space="0" w:color="auto"/>
                                            <w:right w:val="none" w:sz="0" w:space="0" w:color="auto"/>
                                          </w:divBdr>
                                          <w:divsChild>
                                            <w:div w:id="820078972">
                                              <w:marLeft w:val="133"/>
                                              <w:marRight w:val="133"/>
                                              <w:marTop w:val="133"/>
                                              <w:marBottom w:val="267"/>
                                              <w:divBdr>
                                                <w:top w:val="none" w:sz="0" w:space="0" w:color="auto"/>
                                                <w:left w:val="none" w:sz="0" w:space="0" w:color="auto"/>
                                                <w:bottom w:val="none" w:sz="0" w:space="0" w:color="auto"/>
                                                <w:right w:val="none" w:sz="0" w:space="0" w:color="auto"/>
                                              </w:divBdr>
                                              <w:divsChild>
                                                <w:div w:id="721295082">
                                                  <w:marLeft w:val="0"/>
                                                  <w:marRight w:val="0"/>
                                                  <w:marTop w:val="0"/>
                                                  <w:marBottom w:val="0"/>
                                                  <w:divBdr>
                                                    <w:top w:val="none" w:sz="0" w:space="0" w:color="auto"/>
                                                    <w:left w:val="none" w:sz="0" w:space="0" w:color="auto"/>
                                                    <w:bottom w:val="none" w:sz="0" w:space="0" w:color="auto"/>
                                                    <w:right w:val="none" w:sz="0" w:space="0" w:color="auto"/>
                                                  </w:divBdr>
                                                  <w:divsChild>
                                                    <w:div w:id="1865366410">
                                                      <w:marLeft w:val="0"/>
                                                      <w:marRight w:val="0"/>
                                                      <w:marTop w:val="0"/>
                                                      <w:marBottom w:val="0"/>
                                                      <w:divBdr>
                                                        <w:top w:val="none" w:sz="0" w:space="0" w:color="auto"/>
                                                        <w:left w:val="none" w:sz="0" w:space="0" w:color="auto"/>
                                                        <w:bottom w:val="none" w:sz="0" w:space="0" w:color="auto"/>
                                                        <w:right w:val="none" w:sz="0" w:space="0" w:color="auto"/>
                                                      </w:divBdr>
                                                      <w:divsChild>
                                                        <w:div w:id="78450962">
                                                          <w:marLeft w:val="0"/>
                                                          <w:marRight w:val="0"/>
                                                          <w:marTop w:val="0"/>
                                                          <w:marBottom w:val="0"/>
                                                          <w:divBdr>
                                                            <w:top w:val="none" w:sz="0" w:space="0" w:color="auto"/>
                                                            <w:left w:val="none" w:sz="0" w:space="0" w:color="auto"/>
                                                            <w:bottom w:val="none" w:sz="0" w:space="0" w:color="auto"/>
                                                            <w:right w:val="none" w:sz="0" w:space="0" w:color="auto"/>
                                                          </w:divBdr>
                                                          <w:divsChild>
                                                            <w:div w:id="581721625">
                                                              <w:marLeft w:val="0"/>
                                                              <w:marRight w:val="0"/>
                                                              <w:marTop w:val="0"/>
                                                              <w:marBottom w:val="0"/>
                                                              <w:divBdr>
                                                                <w:top w:val="none" w:sz="0" w:space="0" w:color="auto"/>
                                                                <w:left w:val="none" w:sz="0" w:space="0" w:color="auto"/>
                                                                <w:bottom w:val="none" w:sz="0" w:space="0" w:color="auto"/>
                                                                <w:right w:val="none" w:sz="0" w:space="0" w:color="auto"/>
                                                              </w:divBdr>
                                                              <w:divsChild>
                                                                <w:div w:id="167601225">
                                                                  <w:marLeft w:val="0"/>
                                                                  <w:marRight w:val="0"/>
                                                                  <w:marTop w:val="0"/>
                                                                  <w:marBottom w:val="0"/>
                                                                  <w:divBdr>
                                                                    <w:top w:val="none" w:sz="0" w:space="0" w:color="auto"/>
                                                                    <w:left w:val="none" w:sz="0" w:space="0" w:color="auto"/>
                                                                    <w:bottom w:val="none" w:sz="0" w:space="0" w:color="auto"/>
                                                                    <w:right w:val="none" w:sz="0" w:space="0" w:color="auto"/>
                                                                  </w:divBdr>
                                                                </w:div>
                                                                <w:div w:id="232207949">
                                                                  <w:marLeft w:val="0"/>
                                                                  <w:marRight w:val="0"/>
                                                                  <w:marTop w:val="0"/>
                                                                  <w:marBottom w:val="0"/>
                                                                  <w:divBdr>
                                                                    <w:top w:val="none" w:sz="0" w:space="0" w:color="auto"/>
                                                                    <w:left w:val="none" w:sz="0" w:space="0" w:color="auto"/>
                                                                    <w:bottom w:val="none" w:sz="0" w:space="0" w:color="auto"/>
                                                                    <w:right w:val="none" w:sz="0" w:space="0" w:color="auto"/>
                                                                  </w:divBdr>
                                                                </w:div>
                                                                <w:div w:id="268394557">
                                                                  <w:marLeft w:val="0"/>
                                                                  <w:marRight w:val="0"/>
                                                                  <w:marTop w:val="0"/>
                                                                  <w:marBottom w:val="0"/>
                                                                  <w:divBdr>
                                                                    <w:top w:val="none" w:sz="0" w:space="0" w:color="auto"/>
                                                                    <w:left w:val="none" w:sz="0" w:space="0" w:color="auto"/>
                                                                    <w:bottom w:val="none" w:sz="0" w:space="0" w:color="auto"/>
                                                                    <w:right w:val="none" w:sz="0" w:space="0" w:color="auto"/>
                                                                  </w:divBdr>
                                                                </w:div>
                                                                <w:div w:id="318925225">
                                                                  <w:marLeft w:val="0"/>
                                                                  <w:marRight w:val="0"/>
                                                                  <w:marTop w:val="0"/>
                                                                  <w:marBottom w:val="0"/>
                                                                  <w:divBdr>
                                                                    <w:top w:val="none" w:sz="0" w:space="0" w:color="auto"/>
                                                                    <w:left w:val="none" w:sz="0" w:space="0" w:color="auto"/>
                                                                    <w:bottom w:val="none" w:sz="0" w:space="0" w:color="auto"/>
                                                                    <w:right w:val="none" w:sz="0" w:space="0" w:color="auto"/>
                                                                  </w:divBdr>
                                                                </w:div>
                                                                <w:div w:id="404498458">
                                                                  <w:marLeft w:val="0"/>
                                                                  <w:marRight w:val="0"/>
                                                                  <w:marTop w:val="0"/>
                                                                  <w:marBottom w:val="0"/>
                                                                  <w:divBdr>
                                                                    <w:top w:val="none" w:sz="0" w:space="0" w:color="auto"/>
                                                                    <w:left w:val="none" w:sz="0" w:space="0" w:color="auto"/>
                                                                    <w:bottom w:val="none" w:sz="0" w:space="0" w:color="auto"/>
                                                                    <w:right w:val="none" w:sz="0" w:space="0" w:color="auto"/>
                                                                  </w:divBdr>
                                                                </w:div>
                                                                <w:div w:id="432239718">
                                                                  <w:marLeft w:val="0"/>
                                                                  <w:marRight w:val="0"/>
                                                                  <w:marTop w:val="0"/>
                                                                  <w:marBottom w:val="0"/>
                                                                  <w:divBdr>
                                                                    <w:top w:val="none" w:sz="0" w:space="0" w:color="auto"/>
                                                                    <w:left w:val="none" w:sz="0" w:space="0" w:color="auto"/>
                                                                    <w:bottom w:val="none" w:sz="0" w:space="0" w:color="auto"/>
                                                                    <w:right w:val="none" w:sz="0" w:space="0" w:color="auto"/>
                                                                  </w:divBdr>
                                                                </w:div>
                                                                <w:div w:id="510874409">
                                                                  <w:marLeft w:val="0"/>
                                                                  <w:marRight w:val="0"/>
                                                                  <w:marTop w:val="0"/>
                                                                  <w:marBottom w:val="0"/>
                                                                  <w:divBdr>
                                                                    <w:top w:val="none" w:sz="0" w:space="0" w:color="auto"/>
                                                                    <w:left w:val="none" w:sz="0" w:space="0" w:color="auto"/>
                                                                    <w:bottom w:val="none" w:sz="0" w:space="0" w:color="auto"/>
                                                                    <w:right w:val="none" w:sz="0" w:space="0" w:color="auto"/>
                                                                  </w:divBdr>
                                                                </w:div>
                                                                <w:div w:id="514080018">
                                                                  <w:marLeft w:val="0"/>
                                                                  <w:marRight w:val="0"/>
                                                                  <w:marTop w:val="0"/>
                                                                  <w:marBottom w:val="0"/>
                                                                  <w:divBdr>
                                                                    <w:top w:val="none" w:sz="0" w:space="0" w:color="auto"/>
                                                                    <w:left w:val="none" w:sz="0" w:space="0" w:color="auto"/>
                                                                    <w:bottom w:val="none" w:sz="0" w:space="0" w:color="auto"/>
                                                                    <w:right w:val="none" w:sz="0" w:space="0" w:color="auto"/>
                                                                  </w:divBdr>
                                                                </w:div>
                                                                <w:div w:id="525750538">
                                                                  <w:marLeft w:val="0"/>
                                                                  <w:marRight w:val="0"/>
                                                                  <w:marTop w:val="0"/>
                                                                  <w:marBottom w:val="0"/>
                                                                  <w:divBdr>
                                                                    <w:top w:val="none" w:sz="0" w:space="0" w:color="auto"/>
                                                                    <w:left w:val="none" w:sz="0" w:space="0" w:color="auto"/>
                                                                    <w:bottom w:val="none" w:sz="0" w:space="0" w:color="auto"/>
                                                                    <w:right w:val="none" w:sz="0" w:space="0" w:color="auto"/>
                                                                  </w:divBdr>
                                                                </w:div>
                                                                <w:div w:id="548761704">
                                                                  <w:marLeft w:val="0"/>
                                                                  <w:marRight w:val="0"/>
                                                                  <w:marTop w:val="0"/>
                                                                  <w:marBottom w:val="0"/>
                                                                  <w:divBdr>
                                                                    <w:top w:val="none" w:sz="0" w:space="0" w:color="auto"/>
                                                                    <w:left w:val="none" w:sz="0" w:space="0" w:color="auto"/>
                                                                    <w:bottom w:val="none" w:sz="0" w:space="0" w:color="auto"/>
                                                                    <w:right w:val="none" w:sz="0" w:space="0" w:color="auto"/>
                                                                  </w:divBdr>
                                                                </w:div>
                                                                <w:div w:id="551236817">
                                                                  <w:marLeft w:val="0"/>
                                                                  <w:marRight w:val="0"/>
                                                                  <w:marTop w:val="0"/>
                                                                  <w:marBottom w:val="0"/>
                                                                  <w:divBdr>
                                                                    <w:top w:val="none" w:sz="0" w:space="0" w:color="auto"/>
                                                                    <w:left w:val="none" w:sz="0" w:space="0" w:color="auto"/>
                                                                    <w:bottom w:val="none" w:sz="0" w:space="0" w:color="auto"/>
                                                                    <w:right w:val="none" w:sz="0" w:space="0" w:color="auto"/>
                                                                  </w:divBdr>
                                                                </w:div>
                                                                <w:div w:id="631448720">
                                                                  <w:marLeft w:val="0"/>
                                                                  <w:marRight w:val="0"/>
                                                                  <w:marTop w:val="0"/>
                                                                  <w:marBottom w:val="0"/>
                                                                  <w:divBdr>
                                                                    <w:top w:val="none" w:sz="0" w:space="0" w:color="auto"/>
                                                                    <w:left w:val="none" w:sz="0" w:space="0" w:color="auto"/>
                                                                    <w:bottom w:val="none" w:sz="0" w:space="0" w:color="auto"/>
                                                                    <w:right w:val="none" w:sz="0" w:space="0" w:color="auto"/>
                                                                  </w:divBdr>
                                                                </w:div>
                                                                <w:div w:id="718089810">
                                                                  <w:marLeft w:val="0"/>
                                                                  <w:marRight w:val="0"/>
                                                                  <w:marTop w:val="0"/>
                                                                  <w:marBottom w:val="0"/>
                                                                  <w:divBdr>
                                                                    <w:top w:val="none" w:sz="0" w:space="0" w:color="auto"/>
                                                                    <w:left w:val="none" w:sz="0" w:space="0" w:color="auto"/>
                                                                    <w:bottom w:val="none" w:sz="0" w:space="0" w:color="auto"/>
                                                                    <w:right w:val="none" w:sz="0" w:space="0" w:color="auto"/>
                                                                  </w:divBdr>
                                                                </w:div>
                                                                <w:div w:id="726033944">
                                                                  <w:marLeft w:val="0"/>
                                                                  <w:marRight w:val="0"/>
                                                                  <w:marTop w:val="0"/>
                                                                  <w:marBottom w:val="0"/>
                                                                  <w:divBdr>
                                                                    <w:top w:val="none" w:sz="0" w:space="0" w:color="auto"/>
                                                                    <w:left w:val="none" w:sz="0" w:space="0" w:color="auto"/>
                                                                    <w:bottom w:val="none" w:sz="0" w:space="0" w:color="auto"/>
                                                                    <w:right w:val="none" w:sz="0" w:space="0" w:color="auto"/>
                                                                  </w:divBdr>
                                                                </w:div>
                                                                <w:div w:id="800153774">
                                                                  <w:marLeft w:val="0"/>
                                                                  <w:marRight w:val="0"/>
                                                                  <w:marTop w:val="0"/>
                                                                  <w:marBottom w:val="0"/>
                                                                  <w:divBdr>
                                                                    <w:top w:val="none" w:sz="0" w:space="0" w:color="auto"/>
                                                                    <w:left w:val="none" w:sz="0" w:space="0" w:color="auto"/>
                                                                    <w:bottom w:val="none" w:sz="0" w:space="0" w:color="auto"/>
                                                                    <w:right w:val="none" w:sz="0" w:space="0" w:color="auto"/>
                                                                  </w:divBdr>
                                                                </w:div>
                                                                <w:div w:id="903642076">
                                                                  <w:marLeft w:val="0"/>
                                                                  <w:marRight w:val="0"/>
                                                                  <w:marTop w:val="0"/>
                                                                  <w:marBottom w:val="0"/>
                                                                  <w:divBdr>
                                                                    <w:top w:val="none" w:sz="0" w:space="0" w:color="auto"/>
                                                                    <w:left w:val="none" w:sz="0" w:space="0" w:color="auto"/>
                                                                    <w:bottom w:val="none" w:sz="0" w:space="0" w:color="auto"/>
                                                                    <w:right w:val="none" w:sz="0" w:space="0" w:color="auto"/>
                                                                  </w:divBdr>
                                                                </w:div>
                                                                <w:div w:id="1069810149">
                                                                  <w:marLeft w:val="0"/>
                                                                  <w:marRight w:val="0"/>
                                                                  <w:marTop w:val="0"/>
                                                                  <w:marBottom w:val="0"/>
                                                                  <w:divBdr>
                                                                    <w:top w:val="none" w:sz="0" w:space="0" w:color="auto"/>
                                                                    <w:left w:val="none" w:sz="0" w:space="0" w:color="auto"/>
                                                                    <w:bottom w:val="none" w:sz="0" w:space="0" w:color="auto"/>
                                                                    <w:right w:val="none" w:sz="0" w:space="0" w:color="auto"/>
                                                                  </w:divBdr>
                                                                </w:div>
                                                                <w:div w:id="1120997481">
                                                                  <w:marLeft w:val="0"/>
                                                                  <w:marRight w:val="0"/>
                                                                  <w:marTop w:val="0"/>
                                                                  <w:marBottom w:val="0"/>
                                                                  <w:divBdr>
                                                                    <w:top w:val="none" w:sz="0" w:space="0" w:color="auto"/>
                                                                    <w:left w:val="none" w:sz="0" w:space="0" w:color="auto"/>
                                                                    <w:bottom w:val="none" w:sz="0" w:space="0" w:color="auto"/>
                                                                    <w:right w:val="none" w:sz="0" w:space="0" w:color="auto"/>
                                                                  </w:divBdr>
                                                                </w:div>
                                                                <w:div w:id="1236743898">
                                                                  <w:marLeft w:val="0"/>
                                                                  <w:marRight w:val="0"/>
                                                                  <w:marTop w:val="0"/>
                                                                  <w:marBottom w:val="0"/>
                                                                  <w:divBdr>
                                                                    <w:top w:val="none" w:sz="0" w:space="0" w:color="auto"/>
                                                                    <w:left w:val="none" w:sz="0" w:space="0" w:color="auto"/>
                                                                    <w:bottom w:val="none" w:sz="0" w:space="0" w:color="auto"/>
                                                                    <w:right w:val="none" w:sz="0" w:space="0" w:color="auto"/>
                                                                  </w:divBdr>
                                                                </w:div>
                                                                <w:div w:id="1266428053">
                                                                  <w:marLeft w:val="0"/>
                                                                  <w:marRight w:val="0"/>
                                                                  <w:marTop w:val="0"/>
                                                                  <w:marBottom w:val="0"/>
                                                                  <w:divBdr>
                                                                    <w:top w:val="none" w:sz="0" w:space="0" w:color="auto"/>
                                                                    <w:left w:val="none" w:sz="0" w:space="0" w:color="auto"/>
                                                                    <w:bottom w:val="none" w:sz="0" w:space="0" w:color="auto"/>
                                                                    <w:right w:val="none" w:sz="0" w:space="0" w:color="auto"/>
                                                                  </w:divBdr>
                                                                </w:div>
                                                                <w:div w:id="1294294208">
                                                                  <w:marLeft w:val="0"/>
                                                                  <w:marRight w:val="0"/>
                                                                  <w:marTop w:val="0"/>
                                                                  <w:marBottom w:val="0"/>
                                                                  <w:divBdr>
                                                                    <w:top w:val="none" w:sz="0" w:space="0" w:color="auto"/>
                                                                    <w:left w:val="none" w:sz="0" w:space="0" w:color="auto"/>
                                                                    <w:bottom w:val="none" w:sz="0" w:space="0" w:color="auto"/>
                                                                    <w:right w:val="none" w:sz="0" w:space="0" w:color="auto"/>
                                                                  </w:divBdr>
                                                                </w:div>
                                                                <w:div w:id="1299260355">
                                                                  <w:marLeft w:val="0"/>
                                                                  <w:marRight w:val="0"/>
                                                                  <w:marTop w:val="0"/>
                                                                  <w:marBottom w:val="0"/>
                                                                  <w:divBdr>
                                                                    <w:top w:val="none" w:sz="0" w:space="0" w:color="auto"/>
                                                                    <w:left w:val="none" w:sz="0" w:space="0" w:color="auto"/>
                                                                    <w:bottom w:val="none" w:sz="0" w:space="0" w:color="auto"/>
                                                                    <w:right w:val="none" w:sz="0" w:space="0" w:color="auto"/>
                                                                  </w:divBdr>
                                                                </w:div>
                                                                <w:div w:id="1396704317">
                                                                  <w:marLeft w:val="0"/>
                                                                  <w:marRight w:val="0"/>
                                                                  <w:marTop w:val="0"/>
                                                                  <w:marBottom w:val="0"/>
                                                                  <w:divBdr>
                                                                    <w:top w:val="none" w:sz="0" w:space="0" w:color="auto"/>
                                                                    <w:left w:val="none" w:sz="0" w:space="0" w:color="auto"/>
                                                                    <w:bottom w:val="none" w:sz="0" w:space="0" w:color="auto"/>
                                                                    <w:right w:val="none" w:sz="0" w:space="0" w:color="auto"/>
                                                                  </w:divBdr>
                                                                </w:div>
                                                                <w:div w:id="1456099944">
                                                                  <w:marLeft w:val="0"/>
                                                                  <w:marRight w:val="0"/>
                                                                  <w:marTop w:val="0"/>
                                                                  <w:marBottom w:val="0"/>
                                                                  <w:divBdr>
                                                                    <w:top w:val="none" w:sz="0" w:space="0" w:color="auto"/>
                                                                    <w:left w:val="none" w:sz="0" w:space="0" w:color="auto"/>
                                                                    <w:bottom w:val="none" w:sz="0" w:space="0" w:color="auto"/>
                                                                    <w:right w:val="none" w:sz="0" w:space="0" w:color="auto"/>
                                                                  </w:divBdr>
                                                                </w:div>
                                                                <w:div w:id="1568879587">
                                                                  <w:marLeft w:val="0"/>
                                                                  <w:marRight w:val="0"/>
                                                                  <w:marTop w:val="0"/>
                                                                  <w:marBottom w:val="0"/>
                                                                  <w:divBdr>
                                                                    <w:top w:val="none" w:sz="0" w:space="0" w:color="auto"/>
                                                                    <w:left w:val="none" w:sz="0" w:space="0" w:color="auto"/>
                                                                    <w:bottom w:val="none" w:sz="0" w:space="0" w:color="auto"/>
                                                                    <w:right w:val="none" w:sz="0" w:space="0" w:color="auto"/>
                                                                  </w:divBdr>
                                                                </w:div>
                                                                <w:div w:id="1618828490">
                                                                  <w:marLeft w:val="0"/>
                                                                  <w:marRight w:val="0"/>
                                                                  <w:marTop w:val="0"/>
                                                                  <w:marBottom w:val="0"/>
                                                                  <w:divBdr>
                                                                    <w:top w:val="none" w:sz="0" w:space="0" w:color="auto"/>
                                                                    <w:left w:val="none" w:sz="0" w:space="0" w:color="auto"/>
                                                                    <w:bottom w:val="none" w:sz="0" w:space="0" w:color="auto"/>
                                                                    <w:right w:val="none" w:sz="0" w:space="0" w:color="auto"/>
                                                                  </w:divBdr>
                                                                </w:div>
                                                                <w:div w:id="1751656859">
                                                                  <w:marLeft w:val="0"/>
                                                                  <w:marRight w:val="0"/>
                                                                  <w:marTop w:val="0"/>
                                                                  <w:marBottom w:val="0"/>
                                                                  <w:divBdr>
                                                                    <w:top w:val="none" w:sz="0" w:space="0" w:color="auto"/>
                                                                    <w:left w:val="none" w:sz="0" w:space="0" w:color="auto"/>
                                                                    <w:bottom w:val="none" w:sz="0" w:space="0" w:color="auto"/>
                                                                    <w:right w:val="none" w:sz="0" w:space="0" w:color="auto"/>
                                                                  </w:divBdr>
                                                                </w:div>
                                                                <w:div w:id="1787119707">
                                                                  <w:marLeft w:val="0"/>
                                                                  <w:marRight w:val="0"/>
                                                                  <w:marTop w:val="0"/>
                                                                  <w:marBottom w:val="0"/>
                                                                  <w:divBdr>
                                                                    <w:top w:val="none" w:sz="0" w:space="0" w:color="auto"/>
                                                                    <w:left w:val="none" w:sz="0" w:space="0" w:color="auto"/>
                                                                    <w:bottom w:val="none" w:sz="0" w:space="0" w:color="auto"/>
                                                                    <w:right w:val="none" w:sz="0" w:space="0" w:color="auto"/>
                                                                  </w:divBdr>
                                                                </w:div>
                                                                <w:div w:id="1832287778">
                                                                  <w:marLeft w:val="0"/>
                                                                  <w:marRight w:val="0"/>
                                                                  <w:marTop w:val="0"/>
                                                                  <w:marBottom w:val="0"/>
                                                                  <w:divBdr>
                                                                    <w:top w:val="none" w:sz="0" w:space="0" w:color="auto"/>
                                                                    <w:left w:val="none" w:sz="0" w:space="0" w:color="auto"/>
                                                                    <w:bottom w:val="none" w:sz="0" w:space="0" w:color="auto"/>
                                                                    <w:right w:val="none" w:sz="0" w:space="0" w:color="auto"/>
                                                                  </w:divBdr>
                                                                </w:div>
                                                                <w:div w:id="1841843787">
                                                                  <w:marLeft w:val="0"/>
                                                                  <w:marRight w:val="0"/>
                                                                  <w:marTop w:val="0"/>
                                                                  <w:marBottom w:val="0"/>
                                                                  <w:divBdr>
                                                                    <w:top w:val="none" w:sz="0" w:space="0" w:color="auto"/>
                                                                    <w:left w:val="none" w:sz="0" w:space="0" w:color="auto"/>
                                                                    <w:bottom w:val="none" w:sz="0" w:space="0" w:color="auto"/>
                                                                    <w:right w:val="none" w:sz="0" w:space="0" w:color="auto"/>
                                                                  </w:divBdr>
                                                                </w:div>
                                                                <w:div w:id="1851873700">
                                                                  <w:marLeft w:val="0"/>
                                                                  <w:marRight w:val="0"/>
                                                                  <w:marTop w:val="0"/>
                                                                  <w:marBottom w:val="0"/>
                                                                  <w:divBdr>
                                                                    <w:top w:val="none" w:sz="0" w:space="0" w:color="auto"/>
                                                                    <w:left w:val="none" w:sz="0" w:space="0" w:color="auto"/>
                                                                    <w:bottom w:val="none" w:sz="0" w:space="0" w:color="auto"/>
                                                                    <w:right w:val="none" w:sz="0" w:space="0" w:color="auto"/>
                                                                  </w:divBdr>
                                                                </w:div>
                                                                <w:div w:id="1918861292">
                                                                  <w:marLeft w:val="0"/>
                                                                  <w:marRight w:val="0"/>
                                                                  <w:marTop w:val="0"/>
                                                                  <w:marBottom w:val="0"/>
                                                                  <w:divBdr>
                                                                    <w:top w:val="none" w:sz="0" w:space="0" w:color="auto"/>
                                                                    <w:left w:val="none" w:sz="0" w:space="0" w:color="auto"/>
                                                                    <w:bottom w:val="none" w:sz="0" w:space="0" w:color="auto"/>
                                                                    <w:right w:val="none" w:sz="0" w:space="0" w:color="auto"/>
                                                                  </w:divBdr>
                                                                </w:div>
                                                                <w:div w:id="2032606859">
                                                                  <w:marLeft w:val="0"/>
                                                                  <w:marRight w:val="0"/>
                                                                  <w:marTop w:val="0"/>
                                                                  <w:marBottom w:val="0"/>
                                                                  <w:divBdr>
                                                                    <w:top w:val="none" w:sz="0" w:space="0" w:color="auto"/>
                                                                    <w:left w:val="none" w:sz="0" w:space="0" w:color="auto"/>
                                                                    <w:bottom w:val="none" w:sz="0" w:space="0" w:color="auto"/>
                                                                    <w:right w:val="none" w:sz="0" w:space="0" w:color="auto"/>
                                                                  </w:divBdr>
                                                                </w:div>
                                                                <w:div w:id="2104957536">
                                                                  <w:marLeft w:val="0"/>
                                                                  <w:marRight w:val="0"/>
                                                                  <w:marTop w:val="0"/>
                                                                  <w:marBottom w:val="0"/>
                                                                  <w:divBdr>
                                                                    <w:top w:val="none" w:sz="0" w:space="0" w:color="auto"/>
                                                                    <w:left w:val="none" w:sz="0" w:space="0" w:color="auto"/>
                                                                    <w:bottom w:val="none" w:sz="0" w:space="0" w:color="auto"/>
                                                                    <w:right w:val="none" w:sz="0" w:space="0" w:color="auto"/>
                                                                  </w:divBdr>
                                                                </w:div>
                                                                <w:div w:id="21450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2596321">
      <w:bodyDiv w:val="1"/>
      <w:marLeft w:val="0"/>
      <w:marRight w:val="0"/>
      <w:marTop w:val="0"/>
      <w:marBottom w:val="0"/>
      <w:divBdr>
        <w:top w:val="none" w:sz="0" w:space="0" w:color="auto"/>
        <w:left w:val="none" w:sz="0" w:space="0" w:color="auto"/>
        <w:bottom w:val="none" w:sz="0" w:space="0" w:color="auto"/>
        <w:right w:val="none" w:sz="0" w:space="0" w:color="auto"/>
      </w:divBdr>
    </w:div>
    <w:div w:id="277879911">
      <w:bodyDiv w:val="1"/>
      <w:marLeft w:val="0"/>
      <w:marRight w:val="0"/>
      <w:marTop w:val="0"/>
      <w:marBottom w:val="0"/>
      <w:divBdr>
        <w:top w:val="none" w:sz="0" w:space="0" w:color="auto"/>
        <w:left w:val="none" w:sz="0" w:space="0" w:color="auto"/>
        <w:bottom w:val="none" w:sz="0" w:space="0" w:color="auto"/>
        <w:right w:val="none" w:sz="0" w:space="0" w:color="auto"/>
      </w:divBdr>
    </w:div>
    <w:div w:id="283464203">
      <w:bodyDiv w:val="1"/>
      <w:marLeft w:val="0"/>
      <w:marRight w:val="0"/>
      <w:marTop w:val="0"/>
      <w:marBottom w:val="0"/>
      <w:divBdr>
        <w:top w:val="none" w:sz="0" w:space="0" w:color="auto"/>
        <w:left w:val="none" w:sz="0" w:space="0" w:color="auto"/>
        <w:bottom w:val="none" w:sz="0" w:space="0" w:color="auto"/>
        <w:right w:val="none" w:sz="0" w:space="0" w:color="auto"/>
      </w:divBdr>
    </w:div>
    <w:div w:id="287660343">
      <w:bodyDiv w:val="1"/>
      <w:marLeft w:val="0"/>
      <w:marRight w:val="0"/>
      <w:marTop w:val="0"/>
      <w:marBottom w:val="0"/>
      <w:divBdr>
        <w:top w:val="none" w:sz="0" w:space="0" w:color="auto"/>
        <w:left w:val="none" w:sz="0" w:space="0" w:color="auto"/>
        <w:bottom w:val="none" w:sz="0" w:space="0" w:color="auto"/>
        <w:right w:val="none" w:sz="0" w:space="0" w:color="auto"/>
      </w:divBdr>
    </w:div>
    <w:div w:id="298069267">
      <w:bodyDiv w:val="1"/>
      <w:marLeft w:val="0"/>
      <w:marRight w:val="0"/>
      <w:marTop w:val="0"/>
      <w:marBottom w:val="0"/>
      <w:divBdr>
        <w:top w:val="none" w:sz="0" w:space="0" w:color="auto"/>
        <w:left w:val="none" w:sz="0" w:space="0" w:color="auto"/>
        <w:bottom w:val="none" w:sz="0" w:space="0" w:color="auto"/>
        <w:right w:val="none" w:sz="0" w:space="0" w:color="auto"/>
      </w:divBdr>
    </w:div>
    <w:div w:id="303388352">
      <w:bodyDiv w:val="1"/>
      <w:marLeft w:val="0"/>
      <w:marRight w:val="0"/>
      <w:marTop w:val="0"/>
      <w:marBottom w:val="0"/>
      <w:divBdr>
        <w:top w:val="none" w:sz="0" w:space="0" w:color="auto"/>
        <w:left w:val="none" w:sz="0" w:space="0" w:color="auto"/>
        <w:bottom w:val="none" w:sz="0" w:space="0" w:color="auto"/>
        <w:right w:val="none" w:sz="0" w:space="0" w:color="auto"/>
      </w:divBdr>
    </w:div>
    <w:div w:id="327247945">
      <w:bodyDiv w:val="1"/>
      <w:marLeft w:val="0"/>
      <w:marRight w:val="0"/>
      <w:marTop w:val="0"/>
      <w:marBottom w:val="0"/>
      <w:divBdr>
        <w:top w:val="none" w:sz="0" w:space="0" w:color="auto"/>
        <w:left w:val="none" w:sz="0" w:space="0" w:color="auto"/>
        <w:bottom w:val="none" w:sz="0" w:space="0" w:color="auto"/>
        <w:right w:val="none" w:sz="0" w:space="0" w:color="auto"/>
      </w:divBdr>
      <w:divsChild>
        <w:div w:id="1630041613">
          <w:marLeft w:val="446"/>
          <w:marRight w:val="0"/>
          <w:marTop w:val="168"/>
          <w:marBottom w:val="0"/>
          <w:divBdr>
            <w:top w:val="none" w:sz="0" w:space="0" w:color="auto"/>
            <w:left w:val="none" w:sz="0" w:space="0" w:color="auto"/>
            <w:bottom w:val="none" w:sz="0" w:space="0" w:color="auto"/>
            <w:right w:val="none" w:sz="0" w:space="0" w:color="auto"/>
          </w:divBdr>
        </w:div>
        <w:div w:id="1037003140">
          <w:marLeft w:val="1166"/>
          <w:marRight w:val="0"/>
          <w:marTop w:val="0"/>
          <w:marBottom w:val="0"/>
          <w:divBdr>
            <w:top w:val="none" w:sz="0" w:space="0" w:color="auto"/>
            <w:left w:val="none" w:sz="0" w:space="0" w:color="auto"/>
            <w:bottom w:val="none" w:sz="0" w:space="0" w:color="auto"/>
            <w:right w:val="none" w:sz="0" w:space="0" w:color="auto"/>
          </w:divBdr>
        </w:div>
        <w:div w:id="1784415965">
          <w:marLeft w:val="1166"/>
          <w:marRight w:val="0"/>
          <w:marTop w:val="0"/>
          <w:marBottom w:val="0"/>
          <w:divBdr>
            <w:top w:val="none" w:sz="0" w:space="0" w:color="auto"/>
            <w:left w:val="none" w:sz="0" w:space="0" w:color="auto"/>
            <w:bottom w:val="none" w:sz="0" w:space="0" w:color="auto"/>
            <w:right w:val="none" w:sz="0" w:space="0" w:color="auto"/>
          </w:divBdr>
        </w:div>
        <w:div w:id="341128779">
          <w:marLeft w:val="1166"/>
          <w:marRight w:val="0"/>
          <w:marTop w:val="0"/>
          <w:marBottom w:val="0"/>
          <w:divBdr>
            <w:top w:val="none" w:sz="0" w:space="0" w:color="auto"/>
            <w:left w:val="none" w:sz="0" w:space="0" w:color="auto"/>
            <w:bottom w:val="none" w:sz="0" w:space="0" w:color="auto"/>
            <w:right w:val="none" w:sz="0" w:space="0" w:color="auto"/>
          </w:divBdr>
        </w:div>
        <w:div w:id="86193200">
          <w:marLeft w:val="1166"/>
          <w:marRight w:val="0"/>
          <w:marTop w:val="0"/>
          <w:marBottom w:val="0"/>
          <w:divBdr>
            <w:top w:val="none" w:sz="0" w:space="0" w:color="auto"/>
            <w:left w:val="none" w:sz="0" w:space="0" w:color="auto"/>
            <w:bottom w:val="none" w:sz="0" w:space="0" w:color="auto"/>
            <w:right w:val="none" w:sz="0" w:space="0" w:color="auto"/>
          </w:divBdr>
        </w:div>
        <w:div w:id="518589545">
          <w:marLeft w:val="1166"/>
          <w:marRight w:val="0"/>
          <w:marTop w:val="0"/>
          <w:marBottom w:val="0"/>
          <w:divBdr>
            <w:top w:val="none" w:sz="0" w:space="0" w:color="auto"/>
            <w:left w:val="none" w:sz="0" w:space="0" w:color="auto"/>
            <w:bottom w:val="none" w:sz="0" w:space="0" w:color="auto"/>
            <w:right w:val="none" w:sz="0" w:space="0" w:color="auto"/>
          </w:divBdr>
        </w:div>
      </w:divsChild>
    </w:div>
    <w:div w:id="333383103">
      <w:bodyDiv w:val="1"/>
      <w:marLeft w:val="0"/>
      <w:marRight w:val="0"/>
      <w:marTop w:val="0"/>
      <w:marBottom w:val="0"/>
      <w:divBdr>
        <w:top w:val="none" w:sz="0" w:space="0" w:color="auto"/>
        <w:left w:val="none" w:sz="0" w:space="0" w:color="auto"/>
        <w:bottom w:val="none" w:sz="0" w:space="0" w:color="auto"/>
        <w:right w:val="none" w:sz="0" w:space="0" w:color="auto"/>
      </w:divBdr>
      <w:divsChild>
        <w:div w:id="758521120">
          <w:marLeft w:val="446"/>
          <w:marRight w:val="0"/>
          <w:marTop w:val="120"/>
          <w:marBottom w:val="0"/>
          <w:divBdr>
            <w:top w:val="none" w:sz="0" w:space="0" w:color="auto"/>
            <w:left w:val="none" w:sz="0" w:space="0" w:color="auto"/>
            <w:bottom w:val="none" w:sz="0" w:space="0" w:color="auto"/>
            <w:right w:val="none" w:sz="0" w:space="0" w:color="auto"/>
          </w:divBdr>
        </w:div>
        <w:div w:id="29571552">
          <w:marLeft w:val="446"/>
          <w:marRight w:val="0"/>
          <w:marTop w:val="120"/>
          <w:marBottom w:val="0"/>
          <w:divBdr>
            <w:top w:val="none" w:sz="0" w:space="0" w:color="auto"/>
            <w:left w:val="none" w:sz="0" w:space="0" w:color="auto"/>
            <w:bottom w:val="none" w:sz="0" w:space="0" w:color="auto"/>
            <w:right w:val="none" w:sz="0" w:space="0" w:color="auto"/>
          </w:divBdr>
        </w:div>
        <w:div w:id="550503487">
          <w:marLeft w:val="446"/>
          <w:marRight w:val="0"/>
          <w:marTop w:val="120"/>
          <w:marBottom w:val="0"/>
          <w:divBdr>
            <w:top w:val="none" w:sz="0" w:space="0" w:color="auto"/>
            <w:left w:val="none" w:sz="0" w:space="0" w:color="auto"/>
            <w:bottom w:val="none" w:sz="0" w:space="0" w:color="auto"/>
            <w:right w:val="none" w:sz="0" w:space="0" w:color="auto"/>
          </w:divBdr>
        </w:div>
        <w:div w:id="1447894314">
          <w:marLeft w:val="446"/>
          <w:marRight w:val="0"/>
          <w:marTop w:val="120"/>
          <w:marBottom w:val="0"/>
          <w:divBdr>
            <w:top w:val="none" w:sz="0" w:space="0" w:color="auto"/>
            <w:left w:val="none" w:sz="0" w:space="0" w:color="auto"/>
            <w:bottom w:val="none" w:sz="0" w:space="0" w:color="auto"/>
            <w:right w:val="none" w:sz="0" w:space="0" w:color="auto"/>
          </w:divBdr>
        </w:div>
        <w:div w:id="1985617689">
          <w:marLeft w:val="446"/>
          <w:marRight w:val="0"/>
          <w:marTop w:val="120"/>
          <w:marBottom w:val="0"/>
          <w:divBdr>
            <w:top w:val="none" w:sz="0" w:space="0" w:color="auto"/>
            <w:left w:val="none" w:sz="0" w:space="0" w:color="auto"/>
            <w:bottom w:val="none" w:sz="0" w:space="0" w:color="auto"/>
            <w:right w:val="none" w:sz="0" w:space="0" w:color="auto"/>
          </w:divBdr>
        </w:div>
      </w:divsChild>
    </w:div>
    <w:div w:id="354037089">
      <w:bodyDiv w:val="1"/>
      <w:marLeft w:val="0"/>
      <w:marRight w:val="0"/>
      <w:marTop w:val="0"/>
      <w:marBottom w:val="0"/>
      <w:divBdr>
        <w:top w:val="none" w:sz="0" w:space="0" w:color="auto"/>
        <w:left w:val="none" w:sz="0" w:space="0" w:color="auto"/>
        <w:bottom w:val="none" w:sz="0" w:space="0" w:color="auto"/>
        <w:right w:val="none" w:sz="0" w:space="0" w:color="auto"/>
      </w:divBdr>
      <w:divsChild>
        <w:div w:id="1561789813">
          <w:marLeft w:val="446"/>
          <w:marRight w:val="0"/>
          <w:marTop w:val="0"/>
          <w:marBottom w:val="0"/>
          <w:divBdr>
            <w:top w:val="none" w:sz="0" w:space="0" w:color="auto"/>
            <w:left w:val="none" w:sz="0" w:space="0" w:color="auto"/>
            <w:bottom w:val="none" w:sz="0" w:space="0" w:color="auto"/>
            <w:right w:val="none" w:sz="0" w:space="0" w:color="auto"/>
          </w:divBdr>
        </w:div>
        <w:div w:id="605583192">
          <w:marLeft w:val="446"/>
          <w:marRight w:val="0"/>
          <w:marTop w:val="0"/>
          <w:marBottom w:val="0"/>
          <w:divBdr>
            <w:top w:val="none" w:sz="0" w:space="0" w:color="auto"/>
            <w:left w:val="none" w:sz="0" w:space="0" w:color="auto"/>
            <w:bottom w:val="none" w:sz="0" w:space="0" w:color="auto"/>
            <w:right w:val="none" w:sz="0" w:space="0" w:color="auto"/>
          </w:divBdr>
        </w:div>
        <w:div w:id="169759390">
          <w:marLeft w:val="446"/>
          <w:marRight w:val="0"/>
          <w:marTop w:val="0"/>
          <w:marBottom w:val="0"/>
          <w:divBdr>
            <w:top w:val="none" w:sz="0" w:space="0" w:color="auto"/>
            <w:left w:val="none" w:sz="0" w:space="0" w:color="auto"/>
            <w:bottom w:val="none" w:sz="0" w:space="0" w:color="auto"/>
            <w:right w:val="none" w:sz="0" w:space="0" w:color="auto"/>
          </w:divBdr>
        </w:div>
        <w:div w:id="513544240">
          <w:marLeft w:val="446"/>
          <w:marRight w:val="0"/>
          <w:marTop w:val="0"/>
          <w:marBottom w:val="0"/>
          <w:divBdr>
            <w:top w:val="none" w:sz="0" w:space="0" w:color="auto"/>
            <w:left w:val="none" w:sz="0" w:space="0" w:color="auto"/>
            <w:bottom w:val="none" w:sz="0" w:space="0" w:color="auto"/>
            <w:right w:val="none" w:sz="0" w:space="0" w:color="auto"/>
          </w:divBdr>
        </w:div>
        <w:div w:id="1973976824">
          <w:marLeft w:val="446"/>
          <w:marRight w:val="0"/>
          <w:marTop w:val="0"/>
          <w:marBottom w:val="0"/>
          <w:divBdr>
            <w:top w:val="none" w:sz="0" w:space="0" w:color="auto"/>
            <w:left w:val="none" w:sz="0" w:space="0" w:color="auto"/>
            <w:bottom w:val="none" w:sz="0" w:space="0" w:color="auto"/>
            <w:right w:val="none" w:sz="0" w:space="0" w:color="auto"/>
          </w:divBdr>
        </w:div>
      </w:divsChild>
    </w:div>
    <w:div w:id="414086221">
      <w:bodyDiv w:val="1"/>
      <w:marLeft w:val="0"/>
      <w:marRight w:val="0"/>
      <w:marTop w:val="0"/>
      <w:marBottom w:val="0"/>
      <w:divBdr>
        <w:top w:val="none" w:sz="0" w:space="0" w:color="auto"/>
        <w:left w:val="none" w:sz="0" w:space="0" w:color="auto"/>
        <w:bottom w:val="none" w:sz="0" w:space="0" w:color="auto"/>
        <w:right w:val="none" w:sz="0" w:space="0" w:color="auto"/>
      </w:divBdr>
    </w:div>
    <w:div w:id="420220221">
      <w:bodyDiv w:val="1"/>
      <w:marLeft w:val="0"/>
      <w:marRight w:val="0"/>
      <w:marTop w:val="0"/>
      <w:marBottom w:val="0"/>
      <w:divBdr>
        <w:top w:val="none" w:sz="0" w:space="0" w:color="auto"/>
        <w:left w:val="none" w:sz="0" w:space="0" w:color="auto"/>
        <w:bottom w:val="none" w:sz="0" w:space="0" w:color="auto"/>
        <w:right w:val="none" w:sz="0" w:space="0" w:color="auto"/>
      </w:divBdr>
    </w:div>
    <w:div w:id="428475228">
      <w:bodyDiv w:val="1"/>
      <w:marLeft w:val="0"/>
      <w:marRight w:val="0"/>
      <w:marTop w:val="0"/>
      <w:marBottom w:val="0"/>
      <w:divBdr>
        <w:top w:val="none" w:sz="0" w:space="0" w:color="auto"/>
        <w:left w:val="none" w:sz="0" w:space="0" w:color="auto"/>
        <w:bottom w:val="none" w:sz="0" w:space="0" w:color="auto"/>
        <w:right w:val="none" w:sz="0" w:space="0" w:color="auto"/>
      </w:divBdr>
    </w:div>
    <w:div w:id="431972509">
      <w:bodyDiv w:val="1"/>
      <w:marLeft w:val="0"/>
      <w:marRight w:val="0"/>
      <w:marTop w:val="0"/>
      <w:marBottom w:val="0"/>
      <w:divBdr>
        <w:top w:val="none" w:sz="0" w:space="0" w:color="auto"/>
        <w:left w:val="none" w:sz="0" w:space="0" w:color="auto"/>
        <w:bottom w:val="none" w:sz="0" w:space="0" w:color="auto"/>
        <w:right w:val="none" w:sz="0" w:space="0" w:color="auto"/>
      </w:divBdr>
    </w:div>
    <w:div w:id="479421555">
      <w:bodyDiv w:val="1"/>
      <w:marLeft w:val="0"/>
      <w:marRight w:val="0"/>
      <w:marTop w:val="0"/>
      <w:marBottom w:val="0"/>
      <w:divBdr>
        <w:top w:val="none" w:sz="0" w:space="0" w:color="auto"/>
        <w:left w:val="none" w:sz="0" w:space="0" w:color="auto"/>
        <w:bottom w:val="none" w:sz="0" w:space="0" w:color="auto"/>
        <w:right w:val="none" w:sz="0" w:space="0" w:color="auto"/>
      </w:divBdr>
    </w:div>
    <w:div w:id="540939277">
      <w:bodyDiv w:val="1"/>
      <w:marLeft w:val="0"/>
      <w:marRight w:val="0"/>
      <w:marTop w:val="0"/>
      <w:marBottom w:val="0"/>
      <w:divBdr>
        <w:top w:val="none" w:sz="0" w:space="0" w:color="auto"/>
        <w:left w:val="none" w:sz="0" w:space="0" w:color="auto"/>
        <w:bottom w:val="none" w:sz="0" w:space="0" w:color="auto"/>
        <w:right w:val="none" w:sz="0" w:space="0" w:color="auto"/>
      </w:divBdr>
    </w:div>
    <w:div w:id="573011106">
      <w:bodyDiv w:val="1"/>
      <w:marLeft w:val="0"/>
      <w:marRight w:val="0"/>
      <w:marTop w:val="0"/>
      <w:marBottom w:val="0"/>
      <w:divBdr>
        <w:top w:val="none" w:sz="0" w:space="0" w:color="auto"/>
        <w:left w:val="none" w:sz="0" w:space="0" w:color="auto"/>
        <w:bottom w:val="none" w:sz="0" w:space="0" w:color="auto"/>
        <w:right w:val="none" w:sz="0" w:space="0" w:color="auto"/>
      </w:divBdr>
    </w:div>
    <w:div w:id="592201123">
      <w:bodyDiv w:val="1"/>
      <w:marLeft w:val="0"/>
      <w:marRight w:val="0"/>
      <w:marTop w:val="0"/>
      <w:marBottom w:val="0"/>
      <w:divBdr>
        <w:top w:val="none" w:sz="0" w:space="0" w:color="auto"/>
        <w:left w:val="none" w:sz="0" w:space="0" w:color="auto"/>
        <w:bottom w:val="none" w:sz="0" w:space="0" w:color="auto"/>
        <w:right w:val="none" w:sz="0" w:space="0" w:color="auto"/>
      </w:divBdr>
    </w:div>
    <w:div w:id="605387331">
      <w:bodyDiv w:val="1"/>
      <w:marLeft w:val="0"/>
      <w:marRight w:val="0"/>
      <w:marTop w:val="0"/>
      <w:marBottom w:val="0"/>
      <w:divBdr>
        <w:top w:val="none" w:sz="0" w:space="0" w:color="auto"/>
        <w:left w:val="none" w:sz="0" w:space="0" w:color="auto"/>
        <w:bottom w:val="none" w:sz="0" w:space="0" w:color="auto"/>
        <w:right w:val="none" w:sz="0" w:space="0" w:color="auto"/>
      </w:divBdr>
    </w:div>
    <w:div w:id="632906858">
      <w:bodyDiv w:val="1"/>
      <w:marLeft w:val="0"/>
      <w:marRight w:val="0"/>
      <w:marTop w:val="0"/>
      <w:marBottom w:val="0"/>
      <w:divBdr>
        <w:top w:val="none" w:sz="0" w:space="0" w:color="auto"/>
        <w:left w:val="none" w:sz="0" w:space="0" w:color="auto"/>
        <w:bottom w:val="none" w:sz="0" w:space="0" w:color="auto"/>
        <w:right w:val="none" w:sz="0" w:space="0" w:color="auto"/>
      </w:divBdr>
    </w:div>
    <w:div w:id="637686940">
      <w:bodyDiv w:val="1"/>
      <w:marLeft w:val="0"/>
      <w:marRight w:val="0"/>
      <w:marTop w:val="0"/>
      <w:marBottom w:val="0"/>
      <w:divBdr>
        <w:top w:val="none" w:sz="0" w:space="0" w:color="auto"/>
        <w:left w:val="none" w:sz="0" w:space="0" w:color="auto"/>
        <w:bottom w:val="none" w:sz="0" w:space="0" w:color="auto"/>
        <w:right w:val="none" w:sz="0" w:space="0" w:color="auto"/>
      </w:divBdr>
    </w:div>
    <w:div w:id="654645035">
      <w:bodyDiv w:val="1"/>
      <w:marLeft w:val="0"/>
      <w:marRight w:val="0"/>
      <w:marTop w:val="0"/>
      <w:marBottom w:val="0"/>
      <w:divBdr>
        <w:top w:val="none" w:sz="0" w:space="0" w:color="auto"/>
        <w:left w:val="none" w:sz="0" w:space="0" w:color="auto"/>
        <w:bottom w:val="none" w:sz="0" w:space="0" w:color="auto"/>
        <w:right w:val="none" w:sz="0" w:space="0" w:color="auto"/>
      </w:divBdr>
    </w:div>
    <w:div w:id="657001658">
      <w:bodyDiv w:val="1"/>
      <w:marLeft w:val="0"/>
      <w:marRight w:val="0"/>
      <w:marTop w:val="0"/>
      <w:marBottom w:val="0"/>
      <w:divBdr>
        <w:top w:val="none" w:sz="0" w:space="0" w:color="auto"/>
        <w:left w:val="none" w:sz="0" w:space="0" w:color="auto"/>
        <w:bottom w:val="none" w:sz="0" w:space="0" w:color="auto"/>
        <w:right w:val="none" w:sz="0" w:space="0" w:color="auto"/>
      </w:divBdr>
    </w:div>
    <w:div w:id="668485402">
      <w:bodyDiv w:val="1"/>
      <w:marLeft w:val="0"/>
      <w:marRight w:val="0"/>
      <w:marTop w:val="0"/>
      <w:marBottom w:val="0"/>
      <w:divBdr>
        <w:top w:val="none" w:sz="0" w:space="0" w:color="auto"/>
        <w:left w:val="none" w:sz="0" w:space="0" w:color="auto"/>
        <w:bottom w:val="none" w:sz="0" w:space="0" w:color="auto"/>
        <w:right w:val="none" w:sz="0" w:space="0" w:color="auto"/>
      </w:divBdr>
    </w:div>
    <w:div w:id="670986797">
      <w:bodyDiv w:val="1"/>
      <w:marLeft w:val="0"/>
      <w:marRight w:val="0"/>
      <w:marTop w:val="0"/>
      <w:marBottom w:val="0"/>
      <w:divBdr>
        <w:top w:val="none" w:sz="0" w:space="0" w:color="auto"/>
        <w:left w:val="none" w:sz="0" w:space="0" w:color="auto"/>
        <w:bottom w:val="none" w:sz="0" w:space="0" w:color="auto"/>
        <w:right w:val="none" w:sz="0" w:space="0" w:color="auto"/>
      </w:divBdr>
    </w:div>
    <w:div w:id="671642282">
      <w:bodyDiv w:val="1"/>
      <w:marLeft w:val="0"/>
      <w:marRight w:val="0"/>
      <w:marTop w:val="0"/>
      <w:marBottom w:val="0"/>
      <w:divBdr>
        <w:top w:val="none" w:sz="0" w:space="0" w:color="auto"/>
        <w:left w:val="none" w:sz="0" w:space="0" w:color="auto"/>
        <w:bottom w:val="none" w:sz="0" w:space="0" w:color="auto"/>
        <w:right w:val="none" w:sz="0" w:space="0" w:color="auto"/>
      </w:divBdr>
    </w:div>
    <w:div w:id="681665068">
      <w:bodyDiv w:val="1"/>
      <w:marLeft w:val="0"/>
      <w:marRight w:val="0"/>
      <w:marTop w:val="0"/>
      <w:marBottom w:val="0"/>
      <w:divBdr>
        <w:top w:val="none" w:sz="0" w:space="0" w:color="auto"/>
        <w:left w:val="none" w:sz="0" w:space="0" w:color="auto"/>
        <w:bottom w:val="none" w:sz="0" w:space="0" w:color="auto"/>
        <w:right w:val="none" w:sz="0" w:space="0" w:color="auto"/>
      </w:divBdr>
    </w:div>
    <w:div w:id="705834142">
      <w:bodyDiv w:val="1"/>
      <w:marLeft w:val="0"/>
      <w:marRight w:val="0"/>
      <w:marTop w:val="0"/>
      <w:marBottom w:val="0"/>
      <w:divBdr>
        <w:top w:val="none" w:sz="0" w:space="0" w:color="auto"/>
        <w:left w:val="none" w:sz="0" w:space="0" w:color="auto"/>
        <w:bottom w:val="none" w:sz="0" w:space="0" w:color="auto"/>
        <w:right w:val="none" w:sz="0" w:space="0" w:color="auto"/>
      </w:divBdr>
    </w:div>
    <w:div w:id="710886498">
      <w:bodyDiv w:val="1"/>
      <w:marLeft w:val="0"/>
      <w:marRight w:val="0"/>
      <w:marTop w:val="0"/>
      <w:marBottom w:val="0"/>
      <w:divBdr>
        <w:top w:val="none" w:sz="0" w:space="0" w:color="auto"/>
        <w:left w:val="none" w:sz="0" w:space="0" w:color="auto"/>
        <w:bottom w:val="none" w:sz="0" w:space="0" w:color="auto"/>
        <w:right w:val="none" w:sz="0" w:space="0" w:color="auto"/>
      </w:divBdr>
    </w:div>
    <w:div w:id="716051810">
      <w:bodyDiv w:val="1"/>
      <w:marLeft w:val="0"/>
      <w:marRight w:val="0"/>
      <w:marTop w:val="0"/>
      <w:marBottom w:val="0"/>
      <w:divBdr>
        <w:top w:val="none" w:sz="0" w:space="0" w:color="auto"/>
        <w:left w:val="none" w:sz="0" w:space="0" w:color="auto"/>
        <w:bottom w:val="none" w:sz="0" w:space="0" w:color="auto"/>
        <w:right w:val="none" w:sz="0" w:space="0" w:color="auto"/>
      </w:divBdr>
    </w:div>
    <w:div w:id="762336111">
      <w:bodyDiv w:val="1"/>
      <w:marLeft w:val="0"/>
      <w:marRight w:val="0"/>
      <w:marTop w:val="0"/>
      <w:marBottom w:val="0"/>
      <w:divBdr>
        <w:top w:val="none" w:sz="0" w:space="0" w:color="auto"/>
        <w:left w:val="none" w:sz="0" w:space="0" w:color="auto"/>
        <w:bottom w:val="none" w:sz="0" w:space="0" w:color="auto"/>
        <w:right w:val="none" w:sz="0" w:space="0" w:color="auto"/>
      </w:divBdr>
    </w:div>
    <w:div w:id="785394124">
      <w:bodyDiv w:val="1"/>
      <w:marLeft w:val="0"/>
      <w:marRight w:val="0"/>
      <w:marTop w:val="0"/>
      <w:marBottom w:val="0"/>
      <w:divBdr>
        <w:top w:val="none" w:sz="0" w:space="0" w:color="auto"/>
        <w:left w:val="none" w:sz="0" w:space="0" w:color="auto"/>
        <w:bottom w:val="none" w:sz="0" w:space="0" w:color="auto"/>
        <w:right w:val="none" w:sz="0" w:space="0" w:color="auto"/>
      </w:divBdr>
    </w:div>
    <w:div w:id="787163221">
      <w:bodyDiv w:val="1"/>
      <w:marLeft w:val="0"/>
      <w:marRight w:val="0"/>
      <w:marTop w:val="0"/>
      <w:marBottom w:val="0"/>
      <w:divBdr>
        <w:top w:val="none" w:sz="0" w:space="0" w:color="auto"/>
        <w:left w:val="none" w:sz="0" w:space="0" w:color="auto"/>
        <w:bottom w:val="none" w:sz="0" w:space="0" w:color="auto"/>
        <w:right w:val="none" w:sz="0" w:space="0" w:color="auto"/>
      </w:divBdr>
      <w:divsChild>
        <w:div w:id="1623000484">
          <w:marLeft w:val="1166"/>
          <w:marRight w:val="0"/>
          <w:marTop w:val="60"/>
          <w:marBottom w:val="0"/>
          <w:divBdr>
            <w:top w:val="none" w:sz="0" w:space="0" w:color="auto"/>
            <w:left w:val="none" w:sz="0" w:space="0" w:color="auto"/>
            <w:bottom w:val="none" w:sz="0" w:space="0" w:color="auto"/>
            <w:right w:val="none" w:sz="0" w:space="0" w:color="auto"/>
          </w:divBdr>
        </w:div>
        <w:div w:id="641739933">
          <w:marLeft w:val="1166"/>
          <w:marRight w:val="0"/>
          <w:marTop w:val="60"/>
          <w:marBottom w:val="0"/>
          <w:divBdr>
            <w:top w:val="none" w:sz="0" w:space="0" w:color="auto"/>
            <w:left w:val="none" w:sz="0" w:space="0" w:color="auto"/>
            <w:bottom w:val="none" w:sz="0" w:space="0" w:color="auto"/>
            <w:right w:val="none" w:sz="0" w:space="0" w:color="auto"/>
          </w:divBdr>
        </w:div>
        <w:div w:id="991954346">
          <w:marLeft w:val="1166"/>
          <w:marRight w:val="0"/>
          <w:marTop w:val="60"/>
          <w:marBottom w:val="0"/>
          <w:divBdr>
            <w:top w:val="none" w:sz="0" w:space="0" w:color="auto"/>
            <w:left w:val="none" w:sz="0" w:space="0" w:color="auto"/>
            <w:bottom w:val="none" w:sz="0" w:space="0" w:color="auto"/>
            <w:right w:val="none" w:sz="0" w:space="0" w:color="auto"/>
          </w:divBdr>
        </w:div>
        <w:div w:id="673193254">
          <w:marLeft w:val="1166"/>
          <w:marRight w:val="0"/>
          <w:marTop w:val="60"/>
          <w:marBottom w:val="0"/>
          <w:divBdr>
            <w:top w:val="none" w:sz="0" w:space="0" w:color="auto"/>
            <w:left w:val="none" w:sz="0" w:space="0" w:color="auto"/>
            <w:bottom w:val="none" w:sz="0" w:space="0" w:color="auto"/>
            <w:right w:val="none" w:sz="0" w:space="0" w:color="auto"/>
          </w:divBdr>
        </w:div>
        <w:div w:id="732385935">
          <w:marLeft w:val="1166"/>
          <w:marRight w:val="0"/>
          <w:marTop w:val="60"/>
          <w:marBottom w:val="0"/>
          <w:divBdr>
            <w:top w:val="none" w:sz="0" w:space="0" w:color="auto"/>
            <w:left w:val="none" w:sz="0" w:space="0" w:color="auto"/>
            <w:bottom w:val="none" w:sz="0" w:space="0" w:color="auto"/>
            <w:right w:val="none" w:sz="0" w:space="0" w:color="auto"/>
          </w:divBdr>
        </w:div>
        <w:div w:id="1481996695">
          <w:marLeft w:val="1166"/>
          <w:marRight w:val="0"/>
          <w:marTop w:val="60"/>
          <w:marBottom w:val="0"/>
          <w:divBdr>
            <w:top w:val="none" w:sz="0" w:space="0" w:color="auto"/>
            <w:left w:val="none" w:sz="0" w:space="0" w:color="auto"/>
            <w:bottom w:val="none" w:sz="0" w:space="0" w:color="auto"/>
            <w:right w:val="none" w:sz="0" w:space="0" w:color="auto"/>
          </w:divBdr>
        </w:div>
        <w:div w:id="1789469234">
          <w:marLeft w:val="1166"/>
          <w:marRight w:val="0"/>
          <w:marTop w:val="60"/>
          <w:marBottom w:val="0"/>
          <w:divBdr>
            <w:top w:val="none" w:sz="0" w:space="0" w:color="auto"/>
            <w:left w:val="none" w:sz="0" w:space="0" w:color="auto"/>
            <w:bottom w:val="none" w:sz="0" w:space="0" w:color="auto"/>
            <w:right w:val="none" w:sz="0" w:space="0" w:color="auto"/>
          </w:divBdr>
        </w:div>
        <w:div w:id="1486241114">
          <w:marLeft w:val="1800"/>
          <w:marRight w:val="0"/>
          <w:marTop w:val="60"/>
          <w:marBottom w:val="0"/>
          <w:divBdr>
            <w:top w:val="none" w:sz="0" w:space="0" w:color="auto"/>
            <w:left w:val="none" w:sz="0" w:space="0" w:color="auto"/>
            <w:bottom w:val="none" w:sz="0" w:space="0" w:color="auto"/>
            <w:right w:val="none" w:sz="0" w:space="0" w:color="auto"/>
          </w:divBdr>
        </w:div>
        <w:div w:id="1411662747">
          <w:marLeft w:val="1800"/>
          <w:marRight w:val="0"/>
          <w:marTop w:val="60"/>
          <w:marBottom w:val="0"/>
          <w:divBdr>
            <w:top w:val="none" w:sz="0" w:space="0" w:color="auto"/>
            <w:left w:val="none" w:sz="0" w:space="0" w:color="auto"/>
            <w:bottom w:val="none" w:sz="0" w:space="0" w:color="auto"/>
            <w:right w:val="none" w:sz="0" w:space="0" w:color="auto"/>
          </w:divBdr>
        </w:div>
        <w:div w:id="923343254">
          <w:marLeft w:val="1800"/>
          <w:marRight w:val="0"/>
          <w:marTop w:val="60"/>
          <w:marBottom w:val="0"/>
          <w:divBdr>
            <w:top w:val="none" w:sz="0" w:space="0" w:color="auto"/>
            <w:left w:val="none" w:sz="0" w:space="0" w:color="auto"/>
            <w:bottom w:val="none" w:sz="0" w:space="0" w:color="auto"/>
            <w:right w:val="none" w:sz="0" w:space="0" w:color="auto"/>
          </w:divBdr>
        </w:div>
        <w:div w:id="1328947905">
          <w:marLeft w:val="1800"/>
          <w:marRight w:val="0"/>
          <w:marTop w:val="60"/>
          <w:marBottom w:val="0"/>
          <w:divBdr>
            <w:top w:val="none" w:sz="0" w:space="0" w:color="auto"/>
            <w:left w:val="none" w:sz="0" w:space="0" w:color="auto"/>
            <w:bottom w:val="none" w:sz="0" w:space="0" w:color="auto"/>
            <w:right w:val="none" w:sz="0" w:space="0" w:color="auto"/>
          </w:divBdr>
        </w:div>
        <w:div w:id="209613873">
          <w:marLeft w:val="1800"/>
          <w:marRight w:val="0"/>
          <w:marTop w:val="60"/>
          <w:marBottom w:val="0"/>
          <w:divBdr>
            <w:top w:val="none" w:sz="0" w:space="0" w:color="auto"/>
            <w:left w:val="none" w:sz="0" w:space="0" w:color="auto"/>
            <w:bottom w:val="none" w:sz="0" w:space="0" w:color="auto"/>
            <w:right w:val="none" w:sz="0" w:space="0" w:color="auto"/>
          </w:divBdr>
        </w:div>
      </w:divsChild>
    </w:div>
    <w:div w:id="792021988">
      <w:bodyDiv w:val="1"/>
      <w:marLeft w:val="0"/>
      <w:marRight w:val="0"/>
      <w:marTop w:val="0"/>
      <w:marBottom w:val="0"/>
      <w:divBdr>
        <w:top w:val="none" w:sz="0" w:space="0" w:color="auto"/>
        <w:left w:val="none" w:sz="0" w:space="0" w:color="auto"/>
        <w:bottom w:val="none" w:sz="0" w:space="0" w:color="auto"/>
        <w:right w:val="none" w:sz="0" w:space="0" w:color="auto"/>
      </w:divBdr>
    </w:div>
    <w:div w:id="795373716">
      <w:bodyDiv w:val="1"/>
      <w:marLeft w:val="0"/>
      <w:marRight w:val="0"/>
      <w:marTop w:val="0"/>
      <w:marBottom w:val="0"/>
      <w:divBdr>
        <w:top w:val="none" w:sz="0" w:space="0" w:color="auto"/>
        <w:left w:val="none" w:sz="0" w:space="0" w:color="auto"/>
        <w:bottom w:val="none" w:sz="0" w:space="0" w:color="auto"/>
        <w:right w:val="none" w:sz="0" w:space="0" w:color="auto"/>
      </w:divBdr>
    </w:div>
    <w:div w:id="802578582">
      <w:bodyDiv w:val="1"/>
      <w:marLeft w:val="0"/>
      <w:marRight w:val="0"/>
      <w:marTop w:val="0"/>
      <w:marBottom w:val="0"/>
      <w:divBdr>
        <w:top w:val="none" w:sz="0" w:space="0" w:color="auto"/>
        <w:left w:val="none" w:sz="0" w:space="0" w:color="auto"/>
        <w:bottom w:val="none" w:sz="0" w:space="0" w:color="auto"/>
        <w:right w:val="none" w:sz="0" w:space="0" w:color="auto"/>
      </w:divBdr>
    </w:div>
    <w:div w:id="804738078">
      <w:bodyDiv w:val="1"/>
      <w:marLeft w:val="0"/>
      <w:marRight w:val="0"/>
      <w:marTop w:val="0"/>
      <w:marBottom w:val="0"/>
      <w:divBdr>
        <w:top w:val="none" w:sz="0" w:space="0" w:color="auto"/>
        <w:left w:val="none" w:sz="0" w:space="0" w:color="auto"/>
        <w:bottom w:val="none" w:sz="0" w:space="0" w:color="auto"/>
        <w:right w:val="none" w:sz="0" w:space="0" w:color="auto"/>
      </w:divBdr>
    </w:div>
    <w:div w:id="814878991">
      <w:bodyDiv w:val="1"/>
      <w:marLeft w:val="0"/>
      <w:marRight w:val="0"/>
      <w:marTop w:val="0"/>
      <w:marBottom w:val="0"/>
      <w:divBdr>
        <w:top w:val="none" w:sz="0" w:space="0" w:color="auto"/>
        <w:left w:val="none" w:sz="0" w:space="0" w:color="auto"/>
        <w:bottom w:val="none" w:sz="0" w:space="0" w:color="auto"/>
        <w:right w:val="none" w:sz="0" w:space="0" w:color="auto"/>
      </w:divBdr>
    </w:div>
    <w:div w:id="835195326">
      <w:bodyDiv w:val="1"/>
      <w:marLeft w:val="0"/>
      <w:marRight w:val="0"/>
      <w:marTop w:val="0"/>
      <w:marBottom w:val="0"/>
      <w:divBdr>
        <w:top w:val="none" w:sz="0" w:space="0" w:color="auto"/>
        <w:left w:val="none" w:sz="0" w:space="0" w:color="auto"/>
        <w:bottom w:val="none" w:sz="0" w:space="0" w:color="auto"/>
        <w:right w:val="none" w:sz="0" w:space="0" w:color="auto"/>
      </w:divBdr>
    </w:div>
    <w:div w:id="846793957">
      <w:bodyDiv w:val="1"/>
      <w:marLeft w:val="0"/>
      <w:marRight w:val="0"/>
      <w:marTop w:val="0"/>
      <w:marBottom w:val="0"/>
      <w:divBdr>
        <w:top w:val="none" w:sz="0" w:space="0" w:color="auto"/>
        <w:left w:val="none" w:sz="0" w:space="0" w:color="auto"/>
        <w:bottom w:val="none" w:sz="0" w:space="0" w:color="auto"/>
        <w:right w:val="none" w:sz="0" w:space="0" w:color="auto"/>
      </w:divBdr>
    </w:div>
    <w:div w:id="854928498">
      <w:bodyDiv w:val="1"/>
      <w:marLeft w:val="0"/>
      <w:marRight w:val="0"/>
      <w:marTop w:val="0"/>
      <w:marBottom w:val="0"/>
      <w:divBdr>
        <w:top w:val="none" w:sz="0" w:space="0" w:color="auto"/>
        <w:left w:val="none" w:sz="0" w:space="0" w:color="auto"/>
        <w:bottom w:val="none" w:sz="0" w:space="0" w:color="auto"/>
        <w:right w:val="none" w:sz="0" w:space="0" w:color="auto"/>
      </w:divBdr>
    </w:div>
    <w:div w:id="854929298">
      <w:bodyDiv w:val="1"/>
      <w:marLeft w:val="0"/>
      <w:marRight w:val="0"/>
      <w:marTop w:val="0"/>
      <w:marBottom w:val="0"/>
      <w:divBdr>
        <w:top w:val="none" w:sz="0" w:space="0" w:color="auto"/>
        <w:left w:val="none" w:sz="0" w:space="0" w:color="auto"/>
        <w:bottom w:val="none" w:sz="0" w:space="0" w:color="auto"/>
        <w:right w:val="none" w:sz="0" w:space="0" w:color="auto"/>
      </w:divBdr>
      <w:divsChild>
        <w:div w:id="1566642219">
          <w:marLeft w:val="446"/>
          <w:marRight w:val="0"/>
          <w:marTop w:val="0"/>
          <w:marBottom w:val="0"/>
          <w:divBdr>
            <w:top w:val="none" w:sz="0" w:space="0" w:color="auto"/>
            <w:left w:val="none" w:sz="0" w:space="0" w:color="auto"/>
            <w:bottom w:val="none" w:sz="0" w:space="0" w:color="auto"/>
            <w:right w:val="none" w:sz="0" w:space="0" w:color="auto"/>
          </w:divBdr>
        </w:div>
        <w:div w:id="1492868696">
          <w:marLeft w:val="446"/>
          <w:marRight w:val="0"/>
          <w:marTop w:val="0"/>
          <w:marBottom w:val="0"/>
          <w:divBdr>
            <w:top w:val="none" w:sz="0" w:space="0" w:color="auto"/>
            <w:left w:val="none" w:sz="0" w:space="0" w:color="auto"/>
            <w:bottom w:val="none" w:sz="0" w:space="0" w:color="auto"/>
            <w:right w:val="none" w:sz="0" w:space="0" w:color="auto"/>
          </w:divBdr>
        </w:div>
        <w:div w:id="367873008">
          <w:marLeft w:val="446"/>
          <w:marRight w:val="0"/>
          <w:marTop w:val="0"/>
          <w:marBottom w:val="0"/>
          <w:divBdr>
            <w:top w:val="none" w:sz="0" w:space="0" w:color="auto"/>
            <w:left w:val="none" w:sz="0" w:space="0" w:color="auto"/>
            <w:bottom w:val="none" w:sz="0" w:space="0" w:color="auto"/>
            <w:right w:val="none" w:sz="0" w:space="0" w:color="auto"/>
          </w:divBdr>
        </w:div>
        <w:div w:id="1647008236">
          <w:marLeft w:val="446"/>
          <w:marRight w:val="0"/>
          <w:marTop w:val="0"/>
          <w:marBottom w:val="0"/>
          <w:divBdr>
            <w:top w:val="none" w:sz="0" w:space="0" w:color="auto"/>
            <w:left w:val="none" w:sz="0" w:space="0" w:color="auto"/>
            <w:bottom w:val="none" w:sz="0" w:space="0" w:color="auto"/>
            <w:right w:val="none" w:sz="0" w:space="0" w:color="auto"/>
          </w:divBdr>
        </w:div>
        <w:div w:id="278728734">
          <w:marLeft w:val="446"/>
          <w:marRight w:val="0"/>
          <w:marTop w:val="0"/>
          <w:marBottom w:val="0"/>
          <w:divBdr>
            <w:top w:val="none" w:sz="0" w:space="0" w:color="auto"/>
            <w:left w:val="none" w:sz="0" w:space="0" w:color="auto"/>
            <w:bottom w:val="none" w:sz="0" w:space="0" w:color="auto"/>
            <w:right w:val="none" w:sz="0" w:space="0" w:color="auto"/>
          </w:divBdr>
        </w:div>
        <w:div w:id="1160269102">
          <w:marLeft w:val="446"/>
          <w:marRight w:val="0"/>
          <w:marTop w:val="0"/>
          <w:marBottom w:val="0"/>
          <w:divBdr>
            <w:top w:val="none" w:sz="0" w:space="0" w:color="auto"/>
            <w:left w:val="none" w:sz="0" w:space="0" w:color="auto"/>
            <w:bottom w:val="none" w:sz="0" w:space="0" w:color="auto"/>
            <w:right w:val="none" w:sz="0" w:space="0" w:color="auto"/>
          </w:divBdr>
        </w:div>
        <w:div w:id="1475366698">
          <w:marLeft w:val="1166"/>
          <w:marRight w:val="0"/>
          <w:marTop w:val="0"/>
          <w:marBottom w:val="0"/>
          <w:divBdr>
            <w:top w:val="none" w:sz="0" w:space="0" w:color="auto"/>
            <w:left w:val="none" w:sz="0" w:space="0" w:color="auto"/>
            <w:bottom w:val="none" w:sz="0" w:space="0" w:color="auto"/>
            <w:right w:val="none" w:sz="0" w:space="0" w:color="auto"/>
          </w:divBdr>
        </w:div>
        <w:div w:id="1324746864">
          <w:marLeft w:val="1166"/>
          <w:marRight w:val="0"/>
          <w:marTop w:val="0"/>
          <w:marBottom w:val="0"/>
          <w:divBdr>
            <w:top w:val="none" w:sz="0" w:space="0" w:color="auto"/>
            <w:left w:val="none" w:sz="0" w:space="0" w:color="auto"/>
            <w:bottom w:val="none" w:sz="0" w:space="0" w:color="auto"/>
            <w:right w:val="none" w:sz="0" w:space="0" w:color="auto"/>
          </w:divBdr>
        </w:div>
        <w:div w:id="1523785959">
          <w:marLeft w:val="1166"/>
          <w:marRight w:val="0"/>
          <w:marTop w:val="0"/>
          <w:marBottom w:val="0"/>
          <w:divBdr>
            <w:top w:val="none" w:sz="0" w:space="0" w:color="auto"/>
            <w:left w:val="none" w:sz="0" w:space="0" w:color="auto"/>
            <w:bottom w:val="none" w:sz="0" w:space="0" w:color="auto"/>
            <w:right w:val="none" w:sz="0" w:space="0" w:color="auto"/>
          </w:divBdr>
        </w:div>
        <w:div w:id="473260581">
          <w:marLeft w:val="1166"/>
          <w:marRight w:val="0"/>
          <w:marTop w:val="0"/>
          <w:marBottom w:val="0"/>
          <w:divBdr>
            <w:top w:val="none" w:sz="0" w:space="0" w:color="auto"/>
            <w:left w:val="none" w:sz="0" w:space="0" w:color="auto"/>
            <w:bottom w:val="none" w:sz="0" w:space="0" w:color="auto"/>
            <w:right w:val="none" w:sz="0" w:space="0" w:color="auto"/>
          </w:divBdr>
        </w:div>
        <w:div w:id="2114860015">
          <w:marLeft w:val="446"/>
          <w:marRight w:val="0"/>
          <w:marTop w:val="0"/>
          <w:marBottom w:val="0"/>
          <w:divBdr>
            <w:top w:val="none" w:sz="0" w:space="0" w:color="auto"/>
            <w:left w:val="none" w:sz="0" w:space="0" w:color="auto"/>
            <w:bottom w:val="none" w:sz="0" w:space="0" w:color="auto"/>
            <w:right w:val="none" w:sz="0" w:space="0" w:color="auto"/>
          </w:divBdr>
        </w:div>
        <w:div w:id="1368095494">
          <w:marLeft w:val="1166"/>
          <w:marRight w:val="0"/>
          <w:marTop w:val="0"/>
          <w:marBottom w:val="0"/>
          <w:divBdr>
            <w:top w:val="none" w:sz="0" w:space="0" w:color="auto"/>
            <w:left w:val="none" w:sz="0" w:space="0" w:color="auto"/>
            <w:bottom w:val="none" w:sz="0" w:space="0" w:color="auto"/>
            <w:right w:val="none" w:sz="0" w:space="0" w:color="auto"/>
          </w:divBdr>
        </w:div>
        <w:div w:id="582567902">
          <w:marLeft w:val="1166"/>
          <w:marRight w:val="0"/>
          <w:marTop w:val="0"/>
          <w:marBottom w:val="0"/>
          <w:divBdr>
            <w:top w:val="none" w:sz="0" w:space="0" w:color="auto"/>
            <w:left w:val="none" w:sz="0" w:space="0" w:color="auto"/>
            <w:bottom w:val="none" w:sz="0" w:space="0" w:color="auto"/>
            <w:right w:val="none" w:sz="0" w:space="0" w:color="auto"/>
          </w:divBdr>
        </w:div>
        <w:div w:id="1229999606">
          <w:marLeft w:val="1166"/>
          <w:marRight w:val="0"/>
          <w:marTop w:val="0"/>
          <w:marBottom w:val="0"/>
          <w:divBdr>
            <w:top w:val="none" w:sz="0" w:space="0" w:color="auto"/>
            <w:left w:val="none" w:sz="0" w:space="0" w:color="auto"/>
            <w:bottom w:val="none" w:sz="0" w:space="0" w:color="auto"/>
            <w:right w:val="none" w:sz="0" w:space="0" w:color="auto"/>
          </w:divBdr>
        </w:div>
        <w:div w:id="291984698">
          <w:marLeft w:val="446"/>
          <w:marRight w:val="0"/>
          <w:marTop w:val="0"/>
          <w:marBottom w:val="0"/>
          <w:divBdr>
            <w:top w:val="none" w:sz="0" w:space="0" w:color="auto"/>
            <w:left w:val="none" w:sz="0" w:space="0" w:color="auto"/>
            <w:bottom w:val="none" w:sz="0" w:space="0" w:color="auto"/>
            <w:right w:val="none" w:sz="0" w:space="0" w:color="auto"/>
          </w:divBdr>
        </w:div>
      </w:divsChild>
    </w:div>
    <w:div w:id="856579103">
      <w:bodyDiv w:val="1"/>
      <w:marLeft w:val="0"/>
      <w:marRight w:val="0"/>
      <w:marTop w:val="0"/>
      <w:marBottom w:val="0"/>
      <w:divBdr>
        <w:top w:val="none" w:sz="0" w:space="0" w:color="auto"/>
        <w:left w:val="none" w:sz="0" w:space="0" w:color="auto"/>
        <w:bottom w:val="none" w:sz="0" w:space="0" w:color="auto"/>
        <w:right w:val="none" w:sz="0" w:space="0" w:color="auto"/>
      </w:divBdr>
    </w:div>
    <w:div w:id="895091401">
      <w:bodyDiv w:val="1"/>
      <w:marLeft w:val="0"/>
      <w:marRight w:val="0"/>
      <w:marTop w:val="0"/>
      <w:marBottom w:val="0"/>
      <w:divBdr>
        <w:top w:val="none" w:sz="0" w:space="0" w:color="auto"/>
        <w:left w:val="none" w:sz="0" w:space="0" w:color="auto"/>
        <w:bottom w:val="none" w:sz="0" w:space="0" w:color="auto"/>
        <w:right w:val="none" w:sz="0" w:space="0" w:color="auto"/>
      </w:divBdr>
      <w:divsChild>
        <w:div w:id="704721881">
          <w:marLeft w:val="0"/>
          <w:marRight w:val="0"/>
          <w:marTop w:val="0"/>
          <w:marBottom w:val="0"/>
          <w:divBdr>
            <w:top w:val="none" w:sz="0" w:space="8" w:color="auto"/>
            <w:left w:val="single" w:sz="4" w:space="0" w:color="BBBBBB"/>
            <w:bottom w:val="none" w:sz="0" w:space="0" w:color="auto"/>
            <w:right w:val="none" w:sz="0" w:space="0" w:color="auto"/>
          </w:divBdr>
          <w:divsChild>
            <w:div w:id="1038895600">
              <w:marLeft w:val="0"/>
              <w:marRight w:val="0"/>
              <w:marTop w:val="0"/>
              <w:marBottom w:val="0"/>
              <w:divBdr>
                <w:top w:val="none" w:sz="0" w:space="0" w:color="auto"/>
                <w:left w:val="none" w:sz="0" w:space="0" w:color="auto"/>
                <w:bottom w:val="none" w:sz="0" w:space="0" w:color="auto"/>
                <w:right w:val="none" w:sz="0" w:space="0" w:color="auto"/>
              </w:divBdr>
              <w:divsChild>
                <w:div w:id="6659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89764">
      <w:bodyDiv w:val="1"/>
      <w:marLeft w:val="0"/>
      <w:marRight w:val="0"/>
      <w:marTop w:val="0"/>
      <w:marBottom w:val="0"/>
      <w:divBdr>
        <w:top w:val="none" w:sz="0" w:space="0" w:color="auto"/>
        <w:left w:val="none" w:sz="0" w:space="0" w:color="auto"/>
        <w:bottom w:val="none" w:sz="0" w:space="0" w:color="auto"/>
        <w:right w:val="none" w:sz="0" w:space="0" w:color="auto"/>
      </w:divBdr>
    </w:div>
    <w:div w:id="926186656">
      <w:bodyDiv w:val="1"/>
      <w:marLeft w:val="0"/>
      <w:marRight w:val="0"/>
      <w:marTop w:val="0"/>
      <w:marBottom w:val="0"/>
      <w:divBdr>
        <w:top w:val="none" w:sz="0" w:space="0" w:color="auto"/>
        <w:left w:val="none" w:sz="0" w:space="0" w:color="auto"/>
        <w:bottom w:val="none" w:sz="0" w:space="0" w:color="auto"/>
        <w:right w:val="none" w:sz="0" w:space="0" w:color="auto"/>
      </w:divBdr>
    </w:div>
    <w:div w:id="947084053">
      <w:bodyDiv w:val="1"/>
      <w:marLeft w:val="0"/>
      <w:marRight w:val="0"/>
      <w:marTop w:val="0"/>
      <w:marBottom w:val="0"/>
      <w:divBdr>
        <w:top w:val="none" w:sz="0" w:space="0" w:color="auto"/>
        <w:left w:val="none" w:sz="0" w:space="0" w:color="auto"/>
        <w:bottom w:val="none" w:sz="0" w:space="0" w:color="auto"/>
        <w:right w:val="none" w:sz="0" w:space="0" w:color="auto"/>
      </w:divBdr>
      <w:divsChild>
        <w:div w:id="1630698673">
          <w:marLeft w:val="446"/>
          <w:marRight w:val="0"/>
          <w:marTop w:val="0"/>
          <w:marBottom w:val="0"/>
          <w:divBdr>
            <w:top w:val="none" w:sz="0" w:space="0" w:color="auto"/>
            <w:left w:val="none" w:sz="0" w:space="0" w:color="auto"/>
            <w:bottom w:val="none" w:sz="0" w:space="0" w:color="auto"/>
            <w:right w:val="none" w:sz="0" w:space="0" w:color="auto"/>
          </w:divBdr>
        </w:div>
        <w:div w:id="343099131">
          <w:marLeft w:val="446"/>
          <w:marRight w:val="0"/>
          <w:marTop w:val="0"/>
          <w:marBottom w:val="0"/>
          <w:divBdr>
            <w:top w:val="none" w:sz="0" w:space="0" w:color="auto"/>
            <w:left w:val="none" w:sz="0" w:space="0" w:color="auto"/>
            <w:bottom w:val="none" w:sz="0" w:space="0" w:color="auto"/>
            <w:right w:val="none" w:sz="0" w:space="0" w:color="auto"/>
          </w:divBdr>
        </w:div>
        <w:div w:id="810245571">
          <w:marLeft w:val="446"/>
          <w:marRight w:val="0"/>
          <w:marTop w:val="0"/>
          <w:marBottom w:val="0"/>
          <w:divBdr>
            <w:top w:val="none" w:sz="0" w:space="0" w:color="auto"/>
            <w:left w:val="none" w:sz="0" w:space="0" w:color="auto"/>
            <w:bottom w:val="none" w:sz="0" w:space="0" w:color="auto"/>
            <w:right w:val="none" w:sz="0" w:space="0" w:color="auto"/>
          </w:divBdr>
        </w:div>
      </w:divsChild>
    </w:div>
    <w:div w:id="953362993">
      <w:bodyDiv w:val="1"/>
      <w:marLeft w:val="0"/>
      <w:marRight w:val="0"/>
      <w:marTop w:val="0"/>
      <w:marBottom w:val="0"/>
      <w:divBdr>
        <w:top w:val="none" w:sz="0" w:space="0" w:color="auto"/>
        <w:left w:val="none" w:sz="0" w:space="0" w:color="auto"/>
        <w:bottom w:val="none" w:sz="0" w:space="0" w:color="auto"/>
        <w:right w:val="none" w:sz="0" w:space="0" w:color="auto"/>
      </w:divBdr>
    </w:div>
    <w:div w:id="958803832">
      <w:bodyDiv w:val="1"/>
      <w:marLeft w:val="0"/>
      <w:marRight w:val="0"/>
      <w:marTop w:val="0"/>
      <w:marBottom w:val="0"/>
      <w:divBdr>
        <w:top w:val="none" w:sz="0" w:space="0" w:color="auto"/>
        <w:left w:val="none" w:sz="0" w:space="0" w:color="auto"/>
        <w:bottom w:val="none" w:sz="0" w:space="0" w:color="auto"/>
        <w:right w:val="none" w:sz="0" w:space="0" w:color="auto"/>
      </w:divBdr>
    </w:div>
    <w:div w:id="1014301194">
      <w:bodyDiv w:val="1"/>
      <w:marLeft w:val="0"/>
      <w:marRight w:val="0"/>
      <w:marTop w:val="0"/>
      <w:marBottom w:val="0"/>
      <w:divBdr>
        <w:top w:val="none" w:sz="0" w:space="0" w:color="auto"/>
        <w:left w:val="none" w:sz="0" w:space="0" w:color="auto"/>
        <w:bottom w:val="none" w:sz="0" w:space="0" w:color="auto"/>
        <w:right w:val="none" w:sz="0" w:space="0" w:color="auto"/>
      </w:divBdr>
    </w:div>
    <w:div w:id="1018503995">
      <w:bodyDiv w:val="1"/>
      <w:marLeft w:val="0"/>
      <w:marRight w:val="0"/>
      <w:marTop w:val="0"/>
      <w:marBottom w:val="0"/>
      <w:divBdr>
        <w:top w:val="none" w:sz="0" w:space="0" w:color="auto"/>
        <w:left w:val="none" w:sz="0" w:space="0" w:color="auto"/>
        <w:bottom w:val="none" w:sz="0" w:space="0" w:color="auto"/>
        <w:right w:val="none" w:sz="0" w:space="0" w:color="auto"/>
      </w:divBdr>
      <w:divsChild>
        <w:div w:id="1193347124">
          <w:marLeft w:val="0"/>
          <w:marRight w:val="0"/>
          <w:marTop w:val="0"/>
          <w:marBottom w:val="0"/>
          <w:divBdr>
            <w:top w:val="none" w:sz="0" w:space="8" w:color="auto"/>
            <w:left w:val="single" w:sz="4" w:space="0" w:color="BBBBBB"/>
            <w:bottom w:val="none" w:sz="0" w:space="0" w:color="auto"/>
            <w:right w:val="none" w:sz="0" w:space="0" w:color="auto"/>
          </w:divBdr>
          <w:divsChild>
            <w:div w:id="1140539695">
              <w:marLeft w:val="0"/>
              <w:marRight w:val="0"/>
              <w:marTop w:val="0"/>
              <w:marBottom w:val="0"/>
              <w:divBdr>
                <w:top w:val="none" w:sz="0" w:space="0" w:color="auto"/>
                <w:left w:val="none" w:sz="0" w:space="0" w:color="auto"/>
                <w:bottom w:val="none" w:sz="0" w:space="0" w:color="auto"/>
                <w:right w:val="none" w:sz="0" w:space="0" w:color="auto"/>
              </w:divBdr>
              <w:divsChild>
                <w:div w:id="494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83534">
      <w:bodyDiv w:val="1"/>
      <w:marLeft w:val="0"/>
      <w:marRight w:val="0"/>
      <w:marTop w:val="0"/>
      <w:marBottom w:val="0"/>
      <w:divBdr>
        <w:top w:val="none" w:sz="0" w:space="0" w:color="auto"/>
        <w:left w:val="none" w:sz="0" w:space="0" w:color="auto"/>
        <w:bottom w:val="none" w:sz="0" w:space="0" w:color="auto"/>
        <w:right w:val="none" w:sz="0" w:space="0" w:color="auto"/>
      </w:divBdr>
    </w:div>
    <w:div w:id="1035887170">
      <w:bodyDiv w:val="1"/>
      <w:marLeft w:val="0"/>
      <w:marRight w:val="0"/>
      <w:marTop w:val="0"/>
      <w:marBottom w:val="0"/>
      <w:divBdr>
        <w:top w:val="none" w:sz="0" w:space="0" w:color="auto"/>
        <w:left w:val="none" w:sz="0" w:space="0" w:color="auto"/>
        <w:bottom w:val="none" w:sz="0" w:space="0" w:color="auto"/>
        <w:right w:val="none" w:sz="0" w:space="0" w:color="auto"/>
      </w:divBdr>
    </w:div>
    <w:div w:id="1044015594">
      <w:bodyDiv w:val="1"/>
      <w:marLeft w:val="0"/>
      <w:marRight w:val="0"/>
      <w:marTop w:val="0"/>
      <w:marBottom w:val="0"/>
      <w:divBdr>
        <w:top w:val="none" w:sz="0" w:space="0" w:color="auto"/>
        <w:left w:val="none" w:sz="0" w:space="0" w:color="auto"/>
        <w:bottom w:val="none" w:sz="0" w:space="0" w:color="auto"/>
        <w:right w:val="none" w:sz="0" w:space="0" w:color="auto"/>
      </w:divBdr>
    </w:div>
    <w:div w:id="1049718890">
      <w:bodyDiv w:val="1"/>
      <w:marLeft w:val="0"/>
      <w:marRight w:val="0"/>
      <w:marTop w:val="0"/>
      <w:marBottom w:val="0"/>
      <w:divBdr>
        <w:top w:val="none" w:sz="0" w:space="0" w:color="auto"/>
        <w:left w:val="none" w:sz="0" w:space="0" w:color="auto"/>
        <w:bottom w:val="none" w:sz="0" w:space="0" w:color="auto"/>
        <w:right w:val="none" w:sz="0" w:space="0" w:color="auto"/>
      </w:divBdr>
    </w:div>
    <w:div w:id="1054965652">
      <w:bodyDiv w:val="1"/>
      <w:marLeft w:val="0"/>
      <w:marRight w:val="0"/>
      <w:marTop w:val="0"/>
      <w:marBottom w:val="0"/>
      <w:divBdr>
        <w:top w:val="none" w:sz="0" w:space="0" w:color="auto"/>
        <w:left w:val="none" w:sz="0" w:space="0" w:color="auto"/>
        <w:bottom w:val="none" w:sz="0" w:space="0" w:color="auto"/>
        <w:right w:val="none" w:sz="0" w:space="0" w:color="auto"/>
      </w:divBdr>
    </w:div>
    <w:div w:id="1065419359">
      <w:bodyDiv w:val="1"/>
      <w:marLeft w:val="0"/>
      <w:marRight w:val="0"/>
      <w:marTop w:val="0"/>
      <w:marBottom w:val="0"/>
      <w:divBdr>
        <w:top w:val="none" w:sz="0" w:space="0" w:color="auto"/>
        <w:left w:val="none" w:sz="0" w:space="0" w:color="auto"/>
        <w:bottom w:val="none" w:sz="0" w:space="0" w:color="auto"/>
        <w:right w:val="none" w:sz="0" w:space="0" w:color="auto"/>
      </w:divBdr>
    </w:div>
    <w:div w:id="1075511617">
      <w:bodyDiv w:val="1"/>
      <w:marLeft w:val="0"/>
      <w:marRight w:val="0"/>
      <w:marTop w:val="0"/>
      <w:marBottom w:val="0"/>
      <w:divBdr>
        <w:top w:val="none" w:sz="0" w:space="0" w:color="auto"/>
        <w:left w:val="none" w:sz="0" w:space="0" w:color="auto"/>
        <w:bottom w:val="none" w:sz="0" w:space="0" w:color="auto"/>
        <w:right w:val="none" w:sz="0" w:space="0" w:color="auto"/>
      </w:divBdr>
      <w:divsChild>
        <w:div w:id="2033189916">
          <w:marLeft w:val="0"/>
          <w:marRight w:val="0"/>
          <w:marTop w:val="0"/>
          <w:marBottom w:val="0"/>
          <w:divBdr>
            <w:top w:val="none" w:sz="0" w:space="0" w:color="auto"/>
            <w:left w:val="none" w:sz="0" w:space="0" w:color="auto"/>
            <w:bottom w:val="none" w:sz="0" w:space="0" w:color="auto"/>
            <w:right w:val="none" w:sz="0" w:space="0" w:color="auto"/>
          </w:divBdr>
          <w:divsChild>
            <w:div w:id="1729500405">
              <w:marLeft w:val="0"/>
              <w:marRight w:val="0"/>
              <w:marTop w:val="0"/>
              <w:marBottom w:val="0"/>
              <w:divBdr>
                <w:top w:val="none" w:sz="0" w:space="0" w:color="auto"/>
                <w:left w:val="none" w:sz="0" w:space="0" w:color="auto"/>
                <w:bottom w:val="none" w:sz="0" w:space="0" w:color="auto"/>
                <w:right w:val="none" w:sz="0" w:space="0" w:color="auto"/>
              </w:divBdr>
              <w:divsChild>
                <w:div w:id="801071750">
                  <w:marLeft w:val="0"/>
                  <w:marRight w:val="0"/>
                  <w:marTop w:val="0"/>
                  <w:marBottom w:val="0"/>
                  <w:divBdr>
                    <w:top w:val="none" w:sz="0" w:space="0" w:color="auto"/>
                    <w:left w:val="none" w:sz="0" w:space="0" w:color="auto"/>
                    <w:bottom w:val="none" w:sz="0" w:space="0" w:color="auto"/>
                    <w:right w:val="none" w:sz="0" w:space="0" w:color="auto"/>
                  </w:divBdr>
                  <w:divsChild>
                    <w:div w:id="64498575">
                      <w:marLeft w:val="0"/>
                      <w:marRight w:val="0"/>
                      <w:marTop w:val="0"/>
                      <w:marBottom w:val="0"/>
                      <w:divBdr>
                        <w:top w:val="none" w:sz="0" w:space="0" w:color="auto"/>
                        <w:left w:val="none" w:sz="0" w:space="0" w:color="auto"/>
                        <w:bottom w:val="none" w:sz="0" w:space="0" w:color="auto"/>
                        <w:right w:val="none" w:sz="0" w:space="0" w:color="auto"/>
                      </w:divBdr>
                      <w:divsChild>
                        <w:div w:id="2038386413">
                          <w:marLeft w:val="0"/>
                          <w:marRight w:val="0"/>
                          <w:marTop w:val="0"/>
                          <w:marBottom w:val="0"/>
                          <w:divBdr>
                            <w:top w:val="none" w:sz="0" w:space="0" w:color="auto"/>
                            <w:left w:val="none" w:sz="0" w:space="0" w:color="auto"/>
                            <w:bottom w:val="none" w:sz="0" w:space="0" w:color="auto"/>
                            <w:right w:val="none" w:sz="0" w:space="0" w:color="auto"/>
                          </w:divBdr>
                          <w:divsChild>
                            <w:div w:id="1584487210">
                              <w:marLeft w:val="0"/>
                              <w:marRight w:val="0"/>
                              <w:marTop w:val="0"/>
                              <w:marBottom w:val="0"/>
                              <w:divBdr>
                                <w:top w:val="none" w:sz="0" w:space="0" w:color="auto"/>
                                <w:left w:val="none" w:sz="0" w:space="0" w:color="auto"/>
                                <w:bottom w:val="none" w:sz="0" w:space="0" w:color="auto"/>
                                <w:right w:val="none" w:sz="0" w:space="0" w:color="auto"/>
                              </w:divBdr>
                              <w:divsChild>
                                <w:div w:id="758520616">
                                  <w:marLeft w:val="0"/>
                                  <w:marRight w:val="0"/>
                                  <w:marTop w:val="0"/>
                                  <w:marBottom w:val="0"/>
                                  <w:divBdr>
                                    <w:top w:val="none" w:sz="0" w:space="0" w:color="auto"/>
                                    <w:left w:val="none" w:sz="0" w:space="0" w:color="auto"/>
                                    <w:bottom w:val="none" w:sz="0" w:space="0" w:color="auto"/>
                                    <w:right w:val="none" w:sz="0" w:space="0" w:color="auto"/>
                                  </w:divBdr>
                                  <w:divsChild>
                                    <w:div w:id="981276831">
                                      <w:marLeft w:val="0"/>
                                      <w:marRight w:val="0"/>
                                      <w:marTop w:val="0"/>
                                      <w:marBottom w:val="0"/>
                                      <w:divBdr>
                                        <w:top w:val="none" w:sz="0" w:space="0" w:color="auto"/>
                                        <w:left w:val="none" w:sz="0" w:space="0" w:color="auto"/>
                                        <w:bottom w:val="none" w:sz="0" w:space="0" w:color="auto"/>
                                        <w:right w:val="none" w:sz="0" w:space="0" w:color="auto"/>
                                      </w:divBdr>
                                      <w:divsChild>
                                        <w:div w:id="474176840">
                                          <w:marLeft w:val="0"/>
                                          <w:marRight w:val="0"/>
                                          <w:marTop w:val="0"/>
                                          <w:marBottom w:val="0"/>
                                          <w:divBdr>
                                            <w:top w:val="none" w:sz="0" w:space="0" w:color="auto"/>
                                            <w:left w:val="none" w:sz="0" w:space="0" w:color="auto"/>
                                            <w:bottom w:val="none" w:sz="0" w:space="0" w:color="auto"/>
                                            <w:right w:val="none" w:sz="0" w:space="0" w:color="auto"/>
                                          </w:divBdr>
                                          <w:divsChild>
                                            <w:div w:id="1616329212">
                                              <w:marLeft w:val="133"/>
                                              <w:marRight w:val="133"/>
                                              <w:marTop w:val="133"/>
                                              <w:marBottom w:val="267"/>
                                              <w:divBdr>
                                                <w:top w:val="none" w:sz="0" w:space="0" w:color="auto"/>
                                                <w:left w:val="none" w:sz="0" w:space="0" w:color="auto"/>
                                                <w:bottom w:val="none" w:sz="0" w:space="0" w:color="auto"/>
                                                <w:right w:val="none" w:sz="0" w:space="0" w:color="auto"/>
                                              </w:divBdr>
                                              <w:divsChild>
                                                <w:div w:id="1127166955">
                                                  <w:marLeft w:val="0"/>
                                                  <w:marRight w:val="0"/>
                                                  <w:marTop w:val="0"/>
                                                  <w:marBottom w:val="0"/>
                                                  <w:divBdr>
                                                    <w:top w:val="none" w:sz="0" w:space="0" w:color="auto"/>
                                                    <w:left w:val="none" w:sz="0" w:space="0" w:color="auto"/>
                                                    <w:bottom w:val="none" w:sz="0" w:space="0" w:color="auto"/>
                                                    <w:right w:val="none" w:sz="0" w:space="0" w:color="auto"/>
                                                  </w:divBdr>
                                                  <w:divsChild>
                                                    <w:div w:id="1850632107">
                                                      <w:marLeft w:val="0"/>
                                                      <w:marRight w:val="0"/>
                                                      <w:marTop w:val="0"/>
                                                      <w:marBottom w:val="0"/>
                                                      <w:divBdr>
                                                        <w:top w:val="none" w:sz="0" w:space="0" w:color="auto"/>
                                                        <w:left w:val="none" w:sz="0" w:space="0" w:color="auto"/>
                                                        <w:bottom w:val="none" w:sz="0" w:space="0" w:color="auto"/>
                                                        <w:right w:val="none" w:sz="0" w:space="0" w:color="auto"/>
                                                      </w:divBdr>
                                                      <w:divsChild>
                                                        <w:div w:id="388577847">
                                                          <w:marLeft w:val="0"/>
                                                          <w:marRight w:val="0"/>
                                                          <w:marTop w:val="0"/>
                                                          <w:marBottom w:val="0"/>
                                                          <w:divBdr>
                                                            <w:top w:val="none" w:sz="0" w:space="0" w:color="auto"/>
                                                            <w:left w:val="none" w:sz="0" w:space="0" w:color="auto"/>
                                                            <w:bottom w:val="none" w:sz="0" w:space="0" w:color="auto"/>
                                                            <w:right w:val="none" w:sz="0" w:space="0" w:color="auto"/>
                                                          </w:divBdr>
                                                          <w:divsChild>
                                                            <w:div w:id="1918518537">
                                                              <w:marLeft w:val="0"/>
                                                              <w:marRight w:val="0"/>
                                                              <w:marTop w:val="0"/>
                                                              <w:marBottom w:val="0"/>
                                                              <w:divBdr>
                                                                <w:top w:val="none" w:sz="0" w:space="0" w:color="auto"/>
                                                                <w:left w:val="none" w:sz="0" w:space="0" w:color="auto"/>
                                                                <w:bottom w:val="none" w:sz="0" w:space="0" w:color="auto"/>
                                                                <w:right w:val="none" w:sz="0" w:space="0" w:color="auto"/>
                                                              </w:divBdr>
                                                              <w:divsChild>
                                                                <w:div w:id="4302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5738743">
      <w:bodyDiv w:val="1"/>
      <w:marLeft w:val="0"/>
      <w:marRight w:val="0"/>
      <w:marTop w:val="0"/>
      <w:marBottom w:val="0"/>
      <w:divBdr>
        <w:top w:val="none" w:sz="0" w:space="0" w:color="auto"/>
        <w:left w:val="none" w:sz="0" w:space="0" w:color="auto"/>
        <w:bottom w:val="none" w:sz="0" w:space="0" w:color="auto"/>
        <w:right w:val="none" w:sz="0" w:space="0" w:color="auto"/>
      </w:divBdr>
    </w:div>
    <w:div w:id="1087775351">
      <w:bodyDiv w:val="1"/>
      <w:marLeft w:val="0"/>
      <w:marRight w:val="0"/>
      <w:marTop w:val="0"/>
      <w:marBottom w:val="0"/>
      <w:divBdr>
        <w:top w:val="none" w:sz="0" w:space="0" w:color="auto"/>
        <w:left w:val="none" w:sz="0" w:space="0" w:color="auto"/>
        <w:bottom w:val="none" w:sz="0" w:space="0" w:color="auto"/>
        <w:right w:val="none" w:sz="0" w:space="0" w:color="auto"/>
      </w:divBdr>
    </w:div>
    <w:div w:id="1106192430">
      <w:bodyDiv w:val="1"/>
      <w:marLeft w:val="0"/>
      <w:marRight w:val="0"/>
      <w:marTop w:val="0"/>
      <w:marBottom w:val="0"/>
      <w:divBdr>
        <w:top w:val="none" w:sz="0" w:space="0" w:color="auto"/>
        <w:left w:val="none" w:sz="0" w:space="0" w:color="auto"/>
        <w:bottom w:val="none" w:sz="0" w:space="0" w:color="auto"/>
        <w:right w:val="none" w:sz="0" w:space="0" w:color="auto"/>
      </w:divBdr>
      <w:divsChild>
        <w:div w:id="271593514">
          <w:marLeft w:val="677"/>
          <w:marRight w:val="0"/>
          <w:marTop w:val="240"/>
          <w:marBottom w:val="0"/>
          <w:divBdr>
            <w:top w:val="none" w:sz="0" w:space="0" w:color="auto"/>
            <w:left w:val="none" w:sz="0" w:space="0" w:color="auto"/>
            <w:bottom w:val="none" w:sz="0" w:space="0" w:color="auto"/>
            <w:right w:val="none" w:sz="0" w:space="0" w:color="auto"/>
          </w:divBdr>
        </w:div>
        <w:div w:id="277032957">
          <w:marLeft w:val="677"/>
          <w:marRight w:val="0"/>
          <w:marTop w:val="240"/>
          <w:marBottom w:val="0"/>
          <w:divBdr>
            <w:top w:val="none" w:sz="0" w:space="0" w:color="auto"/>
            <w:left w:val="none" w:sz="0" w:space="0" w:color="auto"/>
            <w:bottom w:val="none" w:sz="0" w:space="0" w:color="auto"/>
            <w:right w:val="none" w:sz="0" w:space="0" w:color="auto"/>
          </w:divBdr>
        </w:div>
        <w:div w:id="542979258">
          <w:marLeft w:val="677"/>
          <w:marRight w:val="0"/>
          <w:marTop w:val="240"/>
          <w:marBottom w:val="0"/>
          <w:divBdr>
            <w:top w:val="none" w:sz="0" w:space="0" w:color="auto"/>
            <w:left w:val="none" w:sz="0" w:space="0" w:color="auto"/>
            <w:bottom w:val="none" w:sz="0" w:space="0" w:color="auto"/>
            <w:right w:val="none" w:sz="0" w:space="0" w:color="auto"/>
          </w:divBdr>
        </w:div>
        <w:div w:id="564343097">
          <w:marLeft w:val="677"/>
          <w:marRight w:val="0"/>
          <w:marTop w:val="240"/>
          <w:marBottom w:val="0"/>
          <w:divBdr>
            <w:top w:val="none" w:sz="0" w:space="0" w:color="auto"/>
            <w:left w:val="none" w:sz="0" w:space="0" w:color="auto"/>
            <w:bottom w:val="none" w:sz="0" w:space="0" w:color="auto"/>
            <w:right w:val="none" w:sz="0" w:space="0" w:color="auto"/>
          </w:divBdr>
        </w:div>
        <w:div w:id="610623258">
          <w:marLeft w:val="677"/>
          <w:marRight w:val="0"/>
          <w:marTop w:val="240"/>
          <w:marBottom w:val="0"/>
          <w:divBdr>
            <w:top w:val="none" w:sz="0" w:space="0" w:color="auto"/>
            <w:left w:val="none" w:sz="0" w:space="0" w:color="auto"/>
            <w:bottom w:val="none" w:sz="0" w:space="0" w:color="auto"/>
            <w:right w:val="none" w:sz="0" w:space="0" w:color="auto"/>
          </w:divBdr>
        </w:div>
        <w:div w:id="778716788">
          <w:marLeft w:val="677"/>
          <w:marRight w:val="0"/>
          <w:marTop w:val="240"/>
          <w:marBottom w:val="0"/>
          <w:divBdr>
            <w:top w:val="none" w:sz="0" w:space="0" w:color="auto"/>
            <w:left w:val="none" w:sz="0" w:space="0" w:color="auto"/>
            <w:bottom w:val="none" w:sz="0" w:space="0" w:color="auto"/>
            <w:right w:val="none" w:sz="0" w:space="0" w:color="auto"/>
          </w:divBdr>
        </w:div>
        <w:div w:id="864950478">
          <w:marLeft w:val="677"/>
          <w:marRight w:val="0"/>
          <w:marTop w:val="240"/>
          <w:marBottom w:val="0"/>
          <w:divBdr>
            <w:top w:val="none" w:sz="0" w:space="0" w:color="auto"/>
            <w:left w:val="none" w:sz="0" w:space="0" w:color="auto"/>
            <w:bottom w:val="none" w:sz="0" w:space="0" w:color="auto"/>
            <w:right w:val="none" w:sz="0" w:space="0" w:color="auto"/>
          </w:divBdr>
        </w:div>
        <w:div w:id="1495956005">
          <w:marLeft w:val="677"/>
          <w:marRight w:val="0"/>
          <w:marTop w:val="240"/>
          <w:marBottom w:val="0"/>
          <w:divBdr>
            <w:top w:val="none" w:sz="0" w:space="0" w:color="auto"/>
            <w:left w:val="none" w:sz="0" w:space="0" w:color="auto"/>
            <w:bottom w:val="none" w:sz="0" w:space="0" w:color="auto"/>
            <w:right w:val="none" w:sz="0" w:space="0" w:color="auto"/>
          </w:divBdr>
        </w:div>
        <w:div w:id="1584100898">
          <w:marLeft w:val="677"/>
          <w:marRight w:val="0"/>
          <w:marTop w:val="240"/>
          <w:marBottom w:val="0"/>
          <w:divBdr>
            <w:top w:val="none" w:sz="0" w:space="0" w:color="auto"/>
            <w:left w:val="none" w:sz="0" w:space="0" w:color="auto"/>
            <w:bottom w:val="none" w:sz="0" w:space="0" w:color="auto"/>
            <w:right w:val="none" w:sz="0" w:space="0" w:color="auto"/>
          </w:divBdr>
        </w:div>
        <w:div w:id="2069305003">
          <w:marLeft w:val="677"/>
          <w:marRight w:val="0"/>
          <w:marTop w:val="240"/>
          <w:marBottom w:val="0"/>
          <w:divBdr>
            <w:top w:val="none" w:sz="0" w:space="0" w:color="auto"/>
            <w:left w:val="none" w:sz="0" w:space="0" w:color="auto"/>
            <w:bottom w:val="none" w:sz="0" w:space="0" w:color="auto"/>
            <w:right w:val="none" w:sz="0" w:space="0" w:color="auto"/>
          </w:divBdr>
        </w:div>
      </w:divsChild>
    </w:div>
    <w:div w:id="1106577928">
      <w:bodyDiv w:val="1"/>
      <w:marLeft w:val="0"/>
      <w:marRight w:val="0"/>
      <w:marTop w:val="0"/>
      <w:marBottom w:val="0"/>
      <w:divBdr>
        <w:top w:val="none" w:sz="0" w:space="0" w:color="auto"/>
        <w:left w:val="none" w:sz="0" w:space="0" w:color="auto"/>
        <w:bottom w:val="none" w:sz="0" w:space="0" w:color="auto"/>
        <w:right w:val="none" w:sz="0" w:space="0" w:color="auto"/>
      </w:divBdr>
      <w:divsChild>
        <w:div w:id="1289437297">
          <w:marLeft w:val="0"/>
          <w:marRight w:val="0"/>
          <w:marTop w:val="0"/>
          <w:marBottom w:val="0"/>
          <w:divBdr>
            <w:top w:val="none" w:sz="0" w:space="0" w:color="auto"/>
            <w:left w:val="none" w:sz="0" w:space="0" w:color="auto"/>
            <w:bottom w:val="none" w:sz="0" w:space="0" w:color="auto"/>
            <w:right w:val="none" w:sz="0" w:space="0" w:color="auto"/>
          </w:divBdr>
          <w:divsChild>
            <w:div w:id="10843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850">
      <w:bodyDiv w:val="1"/>
      <w:marLeft w:val="0"/>
      <w:marRight w:val="0"/>
      <w:marTop w:val="0"/>
      <w:marBottom w:val="0"/>
      <w:divBdr>
        <w:top w:val="none" w:sz="0" w:space="0" w:color="auto"/>
        <w:left w:val="none" w:sz="0" w:space="0" w:color="auto"/>
        <w:bottom w:val="none" w:sz="0" w:space="0" w:color="auto"/>
        <w:right w:val="none" w:sz="0" w:space="0" w:color="auto"/>
      </w:divBdr>
    </w:div>
    <w:div w:id="1133981481">
      <w:bodyDiv w:val="1"/>
      <w:marLeft w:val="0"/>
      <w:marRight w:val="0"/>
      <w:marTop w:val="0"/>
      <w:marBottom w:val="0"/>
      <w:divBdr>
        <w:top w:val="none" w:sz="0" w:space="0" w:color="auto"/>
        <w:left w:val="none" w:sz="0" w:space="0" w:color="auto"/>
        <w:bottom w:val="none" w:sz="0" w:space="0" w:color="auto"/>
        <w:right w:val="none" w:sz="0" w:space="0" w:color="auto"/>
      </w:divBdr>
    </w:div>
    <w:div w:id="1139422811">
      <w:bodyDiv w:val="1"/>
      <w:marLeft w:val="0"/>
      <w:marRight w:val="0"/>
      <w:marTop w:val="0"/>
      <w:marBottom w:val="0"/>
      <w:divBdr>
        <w:top w:val="none" w:sz="0" w:space="0" w:color="auto"/>
        <w:left w:val="none" w:sz="0" w:space="0" w:color="auto"/>
        <w:bottom w:val="none" w:sz="0" w:space="0" w:color="auto"/>
        <w:right w:val="none" w:sz="0" w:space="0" w:color="auto"/>
      </w:divBdr>
    </w:div>
    <w:div w:id="1151605942">
      <w:bodyDiv w:val="1"/>
      <w:marLeft w:val="0"/>
      <w:marRight w:val="0"/>
      <w:marTop w:val="0"/>
      <w:marBottom w:val="0"/>
      <w:divBdr>
        <w:top w:val="none" w:sz="0" w:space="0" w:color="auto"/>
        <w:left w:val="none" w:sz="0" w:space="0" w:color="auto"/>
        <w:bottom w:val="none" w:sz="0" w:space="0" w:color="auto"/>
        <w:right w:val="none" w:sz="0" w:space="0" w:color="auto"/>
      </w:divBdr>
    </w:div>
    <w:div w:id="1165124936">
      <w:bodyDiv w:val="1"/>
      <w:marLeft w:val="0"/>
      <w:marRight w:val="0"/>
      <w:marTop w:val="0"/>
      <w:marBottom w:val="0"/>
      <w:divBdr>
        <w:top w:val="none" w:sz="0" w:space="0" w:color="auto"/>
        <w:left w:val="none" w:sz="0" w:space="0" w:color="auto"/>
        <w:bottom w:val="none" w:sz="0" w:space="0" w:color="auto"/>
        <w:right w:val="none" w:sz="0" w:space="0" w:color="auto"/>
      </w:divBdr>
    </w:div>
    <w:div w:id="1174689390">
      <w:bodyDiv w:val="1"/>
      <w:marLeft w:val="0"/>
      <w:marRight w:val="0"/>
      <w:marTop w:val="0"/>
      <w:marBottom w:val="0"/>
      <w:divBdr>
        <w:top w:val="none" w:sz="0" w:space="0" w:color="auto"/>
        <w:left w:val="none" w:sz="0" w:space="0" w:color="auto"/>
        <w:bottom w:val="none" w:sz="0" w:space="0" w:color="auto"/>
        <w:right w:val="none" w:sz="0" w:space="0" w:color="auto"/>
      </w:divBdr>
    </w:div>
    <w:div w:id="1207255232">
      <w:bodyDiv w:val="1"/>
      <w:marLeft w:val="0"/>
      <w:marRight w:val="0"/>
      <w:marTop w:val="0"/>
      <w:marBottom w:val="0"/>
      <w:divBdr>
        <w:top w:val="none" w:sz="0" w:space="0" w:color="auto"/>
        <w:left w:val="none" w:sz="0" w:space="0" w:color="auto"/>
        <w:bottom w:val="none" w:sz="0" w:space="0" w:color="auto"/>
        <w:right w:val="none" w:sz="0" w:space="0" w:color="auto"/>
      </w:divBdr>
    </w:div>
    <w:div w:id="1221020598">
      <w:bodyDiv w:val="1"/>
      <w:marLeft w:val="0"/>
      <w:marRight w:val="0"/>
      <w:marTop w:val="0"/>
      <w:marBottom w:val="0"/>
      <w:divBdr>
        <w:top w:val="none" w:sz="0" w:space="0" w:color="auto"/>
        <w:left w:val="none" w:sz="0" w:space="0" w:color="auto"/>
        <w:bottom w:val="none" w:sz="0" w:space="0" w:color="auto"/>
        <w:right w:val="none" w:sz="0" w:space="0" w:color="auto"/>
      </w:divBdr>
    </w:div>
    <w:div w:id="1233731131">
      <w:bodyDiv w:val="1"/>
      <w:marLeft w:val="0"/>
      <w:marRight w:val="0"/>
      <w:marTop w:val="0"/>
      <w:marBottom w:val="0"/>
      <w:divBdr>
        <w:top w:val="none" w:sz="0" w:space="0" w:color="auto"/>
        <w:left w:val="none" w:sz="0" w:space="0" w:color="auto"/>
        <w:bottom w:val="none" w:sz="0" w:space="0" w:color="auto"/>
        <w:right w:val="none" w:sz="0" w:space="0" w:color="auto"/>
      </w:divBdr>
    </w:div>
    <w:div w:id="1254364332">
      <w:bodyDiv w:val="1"/>
      <w:marLeft w:val="0"/>
      <w:marRight w:val="0"/>
      <w:marTop w:val="0"/>
      <w:marBottom w:val="0"/>
      <w:divBdr>
        <w:top w:val="none" w:sz="0" w:space="0" w:color="auto"/>
        <w:left w:val="none" w:sz="0" w:space="0" w:color="auto"/>
        <w:bottom w:val="none" w:sz="0" w:space="0" w:color="auto"/>
        <w:right w:val="none" w:sz="0" w:space="0" w:color="auto"/>
      </w:divBdr>
    </w:div>
    <w:div w:id="1258365845">
      <w:bodyDiv w:val="1"/>
      <w:marLeft w:val="0"/>
      <w:marRight w:val="0"/>
      <w:marTop w:val="0"/>
      <w:marBottom w:val="0"/>
      <w:divBdr>
        <w:top w:val="none" w:sz="0" w:space="0" w:color="auto"/>
        <w:left w:val="none" w:sz="0" w:space="0" w:color="auto"/>
        <w:bottom w:val="none" w:sz="0" w:space="0" w:color="auto"/>
        <w:right w:val="none" w:sz="0" w:space="0" w:color="auto"/>
      </w:divBdr>
    </w:div>
    <w:div w:id="1299991061">
      <w:bodyDiv w:val="1"/>
      <w:marLeft w:val="0"/>
      <w:marRight w:val="0"/>
      <w:marTop w:val="0"/>
      <w:marBottom w:val="0"/>
      <w:divBdr>
        <w:top w:val="none" w:sz="0" w:space="0" w:color="auto"/>
        <w:left w:val="none" w:sz="0" w:space="0" w:color="auto"/>
        <w:bottom w:val="none" w:sz="0" w:space="0" w:color="auto"/>
        <w:right w:val="none" w:sz="0" w:space="0" w:color="auto"/>
      </w:divBdr>
    </w:div>
    <w:div w:id="1352684658">
      <w:bodyDiv w:val="1"/>
      <w:marLeft w:val="0"/>
      <w:marRight w:val="0"/>
      <w:marTop w:val="0"/>
      <w:marBottom w:val="0"/>
      <w:divBdr>
        <w:top w:val="none" w:sz="0" w:space="0" w:color="auto"/>
        <w:left w:val="none" w:sz="0" w:space="0" w:color="auto"/>
        <w:bottom w:val="none" w:sz="0" w:space="0" w:color="auto"/>
        <w:right w:val="none" w:sz="0" w:space="0" w:color="auto"/>
      </w:divBdr>
    </w:div>
    <w:div w:id="1370376175">
      <w:bodyDiv w:val="1"/>
      <w:marLeft w:val="0"/>
      <w:marRight w:val="0"/>
      <w:marTop w:val="0"/>
      <w:marBottom w:val="0"/>
      <w:divBdr>
        <w:top w:val="none" w:sz="0" w:space="0" w:color="auto"/>
        <w:left w:val="none" w:sz="0" w:space="0" w:color="auto"/>
        <w:bottom w:val="none" w:sz="0" w:space="0" w:color="auto"/>
        <w:right w:val="none" w:sz="0" w:space="0" w:color="auto"/>
      </w:divBdr>
    </w:div>
    <w:div w:id="1448549720">
      <w:bodyDiv w:val="1"/>
      <w:marLeft w:val="0"/>
      <w:marRight w:val="0"/>
      <w:marTop w:val="0"/>
      <w:marBottom w:val="0"/>
      <w:divBdr>
        <w:top w:val="none" w:sz="0" w:space="0" w:color="auto"/>
        <w:left w:val="none" w:sz="0" w:space="0" w:color="auto"/>
        <w:bottom w:val="none" w:sz="0" w:space="0" w:color="auto"/>
        <w:right w:val="none" w:sz="0" w:space="0" w:color="auto"/>
      </w:divBdr>
    </w:div>
    <w:div w:id="1467889266">
      <w:bodyDiv w:val="1"/>
      <w:marLeft w:val="0"/>
      <w:marRight w:val="0"/>
      <w:marTop w:val="0"/>
      <w:marBottom w:val="0"/>
      <w:divBdr>
        <w:top w:val="none" w:sz="0" w:space="0" w:color="auto"/>
        <w:left w:val="none" w:sz="0" w:space="0" w:color="auto"/>
        <w:bottom w:val="none" w:sz="0" w:space="0" w:color="auto"/>
        <w:right w:val="none" w:sz="0" w:space="0" w:color="auto"/>
      </w:divBdr>
    </w:div>
    <w:div w:id="1469324001">
      <w:bodyDiv w:val="1"/>
      <w:marLeft w:val="0"/>
      <w:marRight w:val="0"/>
      <w:marTop w:val="0"/>
      <w:marBottom w:val="0"/>
      <w:divBdr>
        <w:top w:val="none" w:sz="0" w:space="0" w:color="auto"/>
        <w:left w:val="none" w:sz="0" w:space="0" w:color="auto"/>
        <w:bottom w:val="none" w:sz="0" w:space="0" w:color="auto"/>
        <w:right w:val="none" w:sz="0" w:space="0" w:color="auto"/>
      </w:divBdr>
    </w:div>
    <w:div w:id="1470317280">
      <w:bodyDiv w:val="1"/>
      <w:marLeft w:val="0"/>
      <w:marRight w:val="0"/>
      <w:marTop w:val="0"/>
      <w:marBottom w:val="0"/>
      <w:divBdr>
        <w:top w:val="none" w:sz="0" w:space="0" w:color="auto"/>
        <w:left w:val="none" w:sz="0" w:space="0" w:color="auto"/>
        <w:bottom w:val="none" w:sz="0" w:space="0" w:color="auto"/>
        <w:right w:val="none" w:sz="0" w:space="0" w:color="auto"/>
      </w:divBdr>
    </w:div>
    <w:div w:id="1539510652">
      <w:bodyDiv w:val="1"/>
      <w:marLeft w:val="0"/>
      <w:marRight w:val="0"/>
      <w:marTop w:val="0"/>
      <w:marBottom w:val="0"/>
      <w:divBdr>
        <w:top w:val="none" w:sz="0" w:space="0" w:color="auto"/>
        <w:left w:val="none" w:sz="0" w:space="0" w:color="auto"/>
        <w:bottom w:val="none" w:sz="0" w:space="0" w:color="auto"/>
        <w:right w:val="none" w:sz="0" w:space="0" w:color="auto"/>
      </w:divBdr>
    </w:div>
    <w:div w:id="1542477918">
      <w:bodyDiv w:val="1"/>
      <w:marLeft w:val="0"/>
      <w:marRight w:val="0"/>
      <w:marTop w:val="0"/>
      <w:marBottom w:val="0"/>
      <w:divBdr>
        <w:top w:val="none" w:sz="0" w:space="0" w:color="auto"/>
        <w:left w:val="none" w:sz="0" w:space="0" w:color="auto"/>
        <w:bottom w:val="none" w:sz="0" w:space="0" w:color="auto"/>
        <w:right w:val="none" w:sz="0" w:space="0" w:color="auto"/>
      </w:divBdr>
    </w:div>
    <w:div w:id="1553148640">
      <w:bodyDiv w:val="1"/>
      <w:marLeft w:val="0"/>
      <w:marRight w:val="0"/>
      <w:marTop w:val="0"/>
      <w:marBottom w:val="0"/>
      <w:divBdr>
        <w:top w:val="none" w:sz="0" w:space="0" w:color="auto"/>
        <w:left w:val="none" w:sz="0" w:space="0" w:color="auto"/>
        <w:bottom w:val="none" w:sz="0" w:space="0" w:color="auto"/>
        <w:right w:val="none" w:sz="0" w:space="0" w:color="auto"/>
      </w:divBdr>
    </w:div>
    <w:div w:id="1569028309">
      <w:bodyDiv w:val="1"/>
      <w:marLeft w:val="0"/>
      <w:marRight w:val="0"/>
      <w:marTop w:val="0"/>
      <w:marBottom w:val="0"/>
      <w:divBdr>
        <w:top w:val="none" w:sz="0" w:space="0" w:color="auto"/>
        <w:left w:val="none" w:sz="0" w:space="0" w:color="auto"/>
        <w:bottom w:val="none" w:sz="0" w:space="0" w:color="auto"/>
        <w:right w:val="none" w:sz="0" w:space="0" w:color="auto"/>
      </w:divBdr>
    </w:div>
    <w:div w:id="1573154831">
      <w:bodyDiv w:val="1"/>
      <w:marLeft w:val="0"/>
      <w:marRight w:val="0"/>
      <w:marTop w:val="0"/>
      <w:marBottom w:val="0"/>
      <w:divBdr>
        <w:top w:val="none" w:sz="0" w:space="0" w:color="auto"/>
        <w:left w:val="none" w:sz="0" w:space="0" w:color="auto"/>
        <w:bottom w:val="none" w:sz="0" w:space="0" w:color="auto"/>
        <w:right w:val="none" w:sz="0" w:space="0" w:color="auto"/>
      </w:divBdr>
      <w:divsChild>
        <w:div w:id="1258560146">
          <w:marLeft w:val="0"/>
          <w:marRight w:val="0"/>
          <w:marTop w:val="0"/>
          <w:marBottom w:val="0"/>
          <w:divBdr>
            <w:top w:val="none" w:sz="0" w:space="0" w:color="auto"/>
            <w:left w:val="none" w:sz="0" w:space="0" w:color="auto"/>
            <w:bottom w:val="none" w:sz="0" w:space="0" w:color="auto"/>
            <w:right w:val="none" w:sz="0" w:space="0" w:color="auto"/>
          </w:divBdr>
          <w:divsChild>
            <w:div w:id="3782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116">
      <w:bodyDiv w:val="1"/>
      <w:marLeft w:val="0"/>
      <w:marRight w:val="0"/>
      <w:marTop w:val="0"/>
      <w:marBottom w:val="0"/>
      <w:divBdr>
        <w:top w:val="none" w:sz="0" w:space="0" w:color="auto"/>
        <w:left w:val="none" w:sz="0" w:space="0" w:color="auto"/>
        <w:bottom w:val="none" w:sz="0" w:space="0" w:color="auto"/>
        <w:right w:val="none" w:sz="0" w:space="0" w:color="auto"/>
      </w:divBdr>
      <w:divsChild>
        <w:div w:id="43259104">
          <w:marLeft w:val="677"/>
          <w:marRight w:val="0"/>
          <w:marTop w:val="240"/>
          <w:marBottom w:val="0"/>
          <w:divBdr>
            <w:top w:val="none" w:sz="0" w:space="0" w:color="auto"/>
            <w:left w:val="none" w:sz="0" w:space="0" w:color="auto"/>
            <w:bottom w:val="none" w:sz="0" w:space="0" w:color="auto"/>
            <w:right w:val="none" w:sz="0" w:space="0" w:color="auto"/>
          </w:divBdr>
        </w:div>
        <w:div w:id="321934444">
          <w:marLeft w:val="677"/>
          <w:marRight w:val="0"/>
          <w:marTop w:val="240"/>
          <w:marBottom w:val="0"/>
          <w:divBdr>
            <w:top w:val="none" w:sz="0" w:space="0" w:color="auto"/>
            <w:left w:val="none" w:sz="0" w:space="0" w:color="auto"/>
            <w:bottom w:val="none" w:sz="0" w:space="0" w:color="auto"/>
            <w:right w:val="none" w:sz="0" w:space="0" w:color="auto"/>
          </w:divBdr>
        </w:div>
        <w:div w:id="1317219905">
          <w:marLeft w:val="677"/>
          <w:marRight w:val="0"/>
          <w:marTop w:val="240"/>
          <w:marBottom w:val="0"/>
          <w:divBdr>
            <w:top w:val="none" w:sz="0" w:space="0" w:color="auto"/>
            <w:left w:val="none" w:sz="0" w:space="0" w:color="auto"/>
            <w:bottom w:val="none" w:sz="0" w:space="0" w:color="auto"/>
            <w:right w:val="none" w:sz="0" w:space="0" w:color="auto"/>
          </w:divBdr>
        </w:div>
        <w:div w:id="1380130814">
          <w:marLeft w:val="677"/>
          <w:marRight w:val="0"/>
          <w:marTop w:val="240"/>
          <w:marBottom w:val="0"/>
          <w:divBdr>
            <w:top w:val="none" w:sz="0" w:space="0" w:color="auto"/>
            <w:left w:val="none" w:sz="0" w:space="0" w:color="auto"/>
            <w:bottom w:val="none" w:sz="0" w:space="0" w:color="auto"/>
            <w:right w:val="none" w:sz="0" w:space="0" w:color="auto"/>
          </w:divBdr>
        </w:div>
        <w:div w:id="1569655775">
          <w:marLeft w:val="677"/>
          <w:marRight w:val="0"/>
          <w:marTop w:val="240"/>
          <w:marBottom w:val="0"/>
          <w:divBdr>
            <w:top w:val="none" w:sz="0" w:space="0" w:color="auto"/>
            <w:left w:val="none" w:sz="0" w:space="0" w:color="auto"/>
            <w:bottom w:val="none" w:sz="0" w:space="0" w:color="auto"/>
            <w:right w:val="none" w:sz="0" w:space="0" w:color="auto"/>
          </w:divBdr>
        </w:div>
        <w:div w:id="1570724746">
          <w:marLeft w:val="677"/>
          <w:marRight w:val="0"/>
          <w:marTop w:val="240"/>
          <w:marBottom w:val="0"/>
          <w:divBdr>
            <w:top w:val="none" w:sz="0" w:space="0" w:color="auto"/>
            <w:left w:val="none" w:sz="0" w:space="0" w:color="auto"/>
            <w:bottom w:val="none" w:sz="0" w:space="0" w:color="auto"/>
            <w:right w:val="none" w:sz="0" w:space="0" w:color="auto"/>
          </w:divBdr>
        </w:div>
        <w:div w:id="1786465910">
          <w:marLeft w:val="677"/>
          <w:marRight w:val="0"/>
          <w:marTop w:val="240"/>
          <w:marBottom w:val="0"/>
          <w:divBdr>
            <w:top w:val="none" w:sz="0" w:space="0" w:color="auto"/>
            <w:left w:val="none" w:sz="0" w:space="0" w:color="auto"/>
            <w:bottom w:val="none" w:sz="0" w:space="0" w:color="auto"/>
            <w:right w:val="none" w:sz="0" w:space="0" w:color="auto"/>
          </w:divBdr>
        </w:div>
        <w:div w:id="1886066305">
          <w:marLeft w:val="677"/>
          <w:marRight w:val="0"/>
          <w:marTop w:val="240"/>
          <w:marBottom w:val="0"/>
          <w:divBdr>
            <w:top w:val="none" w:sz="0" w:space="0" w:color="auto"/>
            <w:left w:val="none" w:sz="0" w:space="0" w:color="auto"/>
            <w:bottom w:val="none" w:sz="0" w:space="0" w:color="auto"/>
            <w:right w:val="none" w:sz="0" w:space="0" w:color="auto"/>
          </w:divBdr>
        </w:div>
        <w:div w:id="1989626511">
          <w:marLeft w:val="677"/>
          <w:marRight w:val="0"/>
          <w:marTop w:val="240"/>
          <w:marBottom w:val="0"/>
          <w:divBdr>
            <w:top w:val="none" w:sz="0" w:space="0" w:color="auto"/>
            <w:left w:val="none" w:sz="0" w:space="0" w:color="auto"/>
            <w:bottom w:val="none" w:sz="0" w:space="0" w:color="auto"/>
            <w:right w:val="none" w:sz="0" w:space="0" w:color="auto"/>
          </w:divBdr>
        </w:div>
        <w:div w:id="2009866458">
          <w:marLeft w:val="677"/>
          <w:marRight w:val="0"/>
          <w:marTop w:val="240"/>
          <w:marBottom w:val="0"/>
          <w:divBdr>
            <w:top w:val="none" w:sz="0" w:space="0" w:color="auto"/>
            <w:left w:val="none" w:sz="0" w:space="0" w:color="auto"/>
            <w:bottom w:val="none" w:sz="0" w:space="0" w:color="auto"/>
            <w:right w:val="none" w:sz="0" w:space="0" w:color="auto"/>
          </w:divBdr>
        </w:div>
      </w:divsChild>
    </w:div>
    <w:div w:id="1587810095">
      <w:bodyDiv w:val="1"/>
      <w:marLeft w:val="0"/>
      <w:marRight w:val="0"/>
      <w:marTop w:val="0"/>
      <w:marBottom w:val="0"/>
      <w:divBdr>
        <w:top w:val="none" w:sz="0" w:space="0" w:color="auto"/>
        <w:left w:val="none" w:sz="0" w:space="0" w:color="auto"/>
        <w:bottom w:val="none" w:sz="0" w:space="0" w:color="auto"/>
        <w:right w:val="none" w:sz="0" w:space="0" w:color="auto"/>
      </w:divBdr>
    </w:div>
    <w:div w:id="1642688962">
      <w:bodyDiv w:val="1"/>
      <w:marLeft w:val="0"/>
      <w:marRight w:val="0"/>
      <w:marTop w:val="0"/>
      <w:marBottom w:val="0"/>
      <w:divBdr>
        <w:top w:val="none" w:sz="0" w:space="0" w:color="auto"/>
        <w:left w:val="none" w:sz="0" w:space="0" w:color="auto"/>
        <w:bottom w:val="none" w:sz="0" w:space="0" w:color="auto"/>
        <w:right w:val="none" w:sz="0" w:space="0" w:color="auto"/>
      </w:divBdr>
    </w:div>
    <w:div w:id="1666858536">
      <w:bodyDiv w:val="1"/>
      <w:marLeft w:val="0"/>
      <w:marRight w:val="0"/>
      <w:marTop w:val="0"/>
      <w:marBottom w:val="0"/>
      <w:divBdr>
        <w:top w:val="none" w:sz="0" w:space="0" w:color="auto"/>
        <w:left w:val="none" w:sz="0" w:space="0" w:color="auto"/>
        <w:bottom w:val="none" w:sz="0" w:space="0" w:color="auto"/>
        <w:right w:val="none" w:sz="0" w:space="0" w:color="auto"/>
      </w:divBdr>
    </w:div>
    <w:div w:id="1691495337">
      <w:bodyDiv w:val="1"/>
      <w:marLeft w:val="0"/>
      <w:marRight w:val="0"/>
      <w:marTop w:val="0"/>
      <w:marBottom w:val="0"/>
      <w:divBdr>
        <w:top w:val="none" w:sz="0" w:space="0" w:color="auto"/>
        <w:left w:val="none" w:sz="0" w:space="0" w:color="auto"/>
        <w:bottom w:val="none" w:sz="0" w:space="0" w:color="auto"/>
        <w:right w:val="none" w:sz="0" w:space="0" w:color="auto"/>
      </w:divBdr>
      <w:divsChild>
        <w:div w:id="585768628">
          <w:marLeft w:val="0"/>
          <w:marRight w:val="0"/>
          <w:marTop w:val="0"/>
          <w:marBottom w:val="0"/>
          <w:divBdr>
            <w:top w:val="none" w:sz="0" w:space="0" w:color="auto"/>
            <w:left w:val="none" w:sz="0" w:space="0" w:color="auto"/>
            <w:bottom w:val="none" w:sz="0" w:space="0" w:color="auto"/>
            <w:right w:val="none" w:sz="0" w:space="0" w:color="auto"/>
          </w:divBdr>
          <w:divsChild>
            <w:div w:id="1939632510">
              <w:marLeft w:val="0"/>
              <w:marRight w:val="0"/>
              <w:marTop w:val="0"/>
              <w:marBottom w:val="0"/>
              <w:divBdr>
                <w:top w:val="none" w:sz="0" w:space="0" w:color="auto"/>
                <w:left w:val="none" w:sz="0" w:space="0" w:color="auto"/>
                <w:bottom w:val="none" w:sz="0" w:space="0" w:color="auto"/>
                <w:right w:val="none" w:sz="0" w:space="0" w:color="auto"/>
              </w:divBdr>
              <w:divsChild>
                <w:div w:id="470824319">
                  <w:marLeft w:val="0"/>
                  <w:marRight w:val="0"/>
                  <w:marTop w:val="0"/>
                  <w:marBottom w:val="0"/>
                  <w:divBdr>
                    <w:top w:val="none" w:sz="0" w:space="0" w:color="auto"/>
                    <w:left w:val="none" w:sz="0" w:space="0" w:color="auto"/>
                    <w:bottom w:val="none" w:sz="0" w:space="0" w:color="auto"/>
                    <w:right w:val="single" w:sz="4" w:space="13" w:color="B7B193"/>
                  </w:divBdr>
                </w:div>
              </w:divsChild>
            </w:div>
          </w:divsChild>
        </w:div>
      </w:divsChild>
    </w:div>
    <w:div w:id="1746218066">
      <w:bodyDiv w:val="1"/>
      <w:marLeft w:val="0"/>
      <w:marRight w:val="0"/>
      <w:marTop w:val="0"/>
      <w:marBottom w:val="0"/>
      <w:divBdr>
        <w:top w:val="none" w:sz="0" w:space="0" w:color="auto"/>
        <w:left w:val="none" w:sz="0" w:space="0" w:color="auto"/>
        <w:bottom w:val="none" w:sz="0" w:space="0" w:color="auto"/>
        <w:right w:val="none" w:sz="0" w:space="0" w:color="auto"/>
      </w:divBdr>
    </w:div>
    <w:div w:id="1777483600">
      <w:bodyDiv w:val="1"/>
      <w:marLeft w:val="0"/>
      <w:marRight w:val="0"/>
      <w:marTop w:val="0"/>
      <w:marBottom w:val="0"/>
      <w:divBdr>
        <w:top w:val="none" w:sz="0" w:space="0" w:color="auto"/>
        <w:left w:val="none" w:sz="0" w:space="0" w:color="auto"/>
        <w:bottom w:val="none" w:sz="0" w:space="0" w:color="auto"/>
        <w:right w:val="none" w:sz="0" w:space="0" w:color="auto"/>
      </w:divBdr>
    </w:div>
    <w:div w:id="1789274608">
      <w:bodyDiv w:val="1"/>
      <w:marLeft w:val="0"/>
      <w:marRight w:val="0"/>
      <w:marTop w:val="0"/>
      <w:marBottom w:val="0"/>
      <w:divBdr>
        <w:top w:val="none" w:sz="0" w:space="0" w:color="auto"/>
        <w:left w:val="none" w:sz="0" w:space="0" w:color="auto"/>
        <w:bottom w:val="none" w:sz="0" w:space="0" w:color="auto"/>
        <w:right w:val="none" w:sz="0" w:space="0" w:color="auto"/>
      </w:divBdr>
    </w:div>
    <w:div w:id="1821190218">
      <w:bodyDiv w:val="1"/>
      <w:marLeft w:val="0"/>
      <w:marRight w:val="0"/>
      <w:marTop w:val="0"/>
      <w:marBottom w:val="0"/>
      <w:divBdr>
        <w:top w:val="none" w:sz="0" w:space="0" w:color="auto"/>
        <w:left w:val="none" w:sz="0" w:space="0" w:color="auto"/>
        <w:bottom w:val="none" w:sz="0" w:space="0" w:color="auto"/>
        <w:right w:val="none" w:sz="0" w:space="0" w:color="auto"/>
      </w:divBdr>
    </w:div>
    <w:div w:id="1836065193">
      <w:bodyDiv w:val="1"/>
      <w:marLeft w:val="0"/>
      <w:marRight w:val="0"/>
      <w:marTop w:val="0"/>
      <w:marBottom w:val="0"/>
      <w:divBdr>
        <w:top w:val="none" w:sz="0" w:space="0" w:color="auto"/>
        <w:left w:val="none" w:sz="0" w:space="0" w:color="auto"/>
        <w:bottom w:val="none" w:sz="0" w:space="0" w:color="auto"/>
        <w:right w:val="none" w:sz="0" w:space="0" w:color="auto"/>
      </w:divBdr>
    </w:div>
    <w:div w:id="1849176486">
      <w:bodyDiv w:val="1"/>
      <w:marLeft w:val="0"/>
      <w:marRight w:val="0"/>
      <w:marTop w:val="0"/>
      <w:marBottom w:val="0"/>
      <w:divBdr>
        <w:top w:val="none" w:sz="0" w:space="0" w:color="auto"/>
        <w:left w:val="none" w:sz="0" w:space="0" w:color="auto"/>
        <w:bottom w:val="none" w:sz="0" w:space="0" w:color="auto"/>
        <w:right w:val="none" w:sz="0" w:space="0" w:color="auto"/>
      </w:divBdr>
    </w:div>
    <w:div w:id="1886939881">
      <w:bodyDiv w:val="1"/>
      <w:marLeft w:val="0"/>
      <w:marRight w:val="0"/>
      <w:marTop w:val="0"/>
      <w:marBottom w:val="0"/>
      <w:divBdr>
        <w:top w:val="none" w:sz="0" w:space="0" w:color="auto"/>
        <w:left w:val="none" w:sz="0" w:space="0" w:color="auto"/>
        <w:bottom w:val="none" w:sz="0" w:space="0" w:color="auto"/>
        <w:right w:val="none" w:sz="0" w:space="0" w:color="auto"/>
      </w:divBdr>
    </w:div>
    <w:div w:id="1911840213">
      <w:bodyDiv w:val="1"/>
      <w:marLeft w:val="0"/>
      <w:marRight w:val="0"/>
      <w:marTop w:val="0"/>
      <w:marBottom w:val="0"/>
      <w:divBdr>
        <w:top w:val="none" w:sz="0" w:space="0" w:color="auto"/>
        <w:left w:val="none" w:sz="0" w:space="0" w:color="auto"/>
        <w:bottom w:val="none" w:sz="0" w:space="0" w:color="auto"/>
        <w:right w:val="none" w:sz="0" w:space="0" w:color="auto"/>
      </w:divBdr>
    </w:div>
    <w:div w:id="1921795043">
      <w:bodyDiv w:val="1"/>
      <w:marLeft w:val="0"/>
      <w:marRight w:val="0"/>
      <w:marTop w:val="0"/>
      <w:marBottom w:val="0"/>
      <w:divBdr>
        <w:top w:val="none" w:sz="0" w:space="0" w:color="auto"/>
        <w:left w:val="none" w:sz="0" w:space="0" w:color="auto"/>
        <w:bottom w:val="none" w:sz="0" w:space="0" w:color="auto"/>
        <w:right w:val="none" w:sz="0" w:space="0" w:color="auto"/>
      </w:divBdr>
    </w:div>
    <w:div w:id="1931237945">
      <w:bodyDiv w:val="1"/>
      <w:marLeft w:val="0"/>
      <w:marRight w:val="0"/>
      <w:marTop w:val="0"/>
      <w:marBottom w:val="0"/>
      <w:divBdr>
        <w:top w:val="none" w:sz="0" w:space="0" w:color="auto"/>
        <w:left w:val="none" w:sz="0" w:space="0" w:color="auto"/>
        <w:bottom w:val="none" w:sz="0" w:space="0" w:color="auto"/>
        <w:right w:val="none" w:sz="0" w:space="0" w:color="auto"/>
      </w:divBdr>
    </w:div>
    <w:div w:id="1959215673">
      <w:bodyDiv w:val="1"/>
      <w:marLeft w:val="0"/>
      <w:marRight w:val="0"/>
      <w:marTop w:val="0"/>
      <w:marBottom w:val="0"/>
      <w:divBdr>
        <w:top w:val="none" w:sz="0" w:space="0" w:color="auto"/>
        <w:left w:val="none" w:sz="0" w:space="0" w:color="auto"/>
        <w:bottom w:val="none" w:sz="0" w:space="0" w:color="auto"/>
        <w:right w:val="none" w:sz="0" w:space="0" w:color="auto"/>
      </w:divBdr>
    </w:div>
    <w:div w:id="1967195495">
      <w:bodyDiv w:val="1"/>
      <w:marLeft w:val="0"/>
      <w:marRight w:val="0"/>
      <w:marTop w:val="0"/>
      <w:marBottom w:val="0"/>
      <w:divBdr>
        <w:top w:val="none" w:sz="0" w:space="0" w:color="auto"/>
        <w:left w:val="none" w:sz="0" w:space="0" w:color="auto"/>
        <w:bottom w:val="none" w:sz="0" w:space="0" w:color="auto"/>
        <w:right w:val="none" w:sz="0" w:space="0" w:color="auto"/>
      </w:divBdr>
      <w:divsChild>
        <w:div w:id="217664714">
          <w:marLeft w:val="446"/>
          <w:marRight w:val="0"/>
          <w:marTop w:val="168"/>
          <w:marBottom w:val="0"/>
          <w:divBdr>
            <w:top w:val="none" w:sz="0" w:space="0" w:color="auto"/>
            <w:left w:val="none" w:sz="0" w:space="0" w:color="auto"/>
            <w:bottom w:val="none" w:sz="0" w:space="0" w:color="auto"/>
            <w:right w:val="none" w:sz="0" w:space="0" w:color="auto"/>
          </w:divBdr>
        </w:div>
      </w:divsChild>
    </w:div>
    <w:div w:id="1969896627">
      <w:bodyDiv w:val="1"/>
      <w:marLeft w:val="0"/>
      <w:marRight w:val="0"/>
      <w:marTop w:val="0"/>
      <w:marBottom w:val="0"/>
      <w:divBdr>
        <w:top w:val="none" w:sz="0" w:space="0" w:color="auto"/>
        <w:left w:val="none" w:sz="0" w:space="0" w:color="auto"/>
        <w:bottom w:val="none" w:sz="0" w:space="0" w:color="auto"/>
        <w:right w:val="none" w:sz="0" w:space="0" w:color="auto"/>
      </w:divBdr>
    </w:div>
    <w:div w:id="1979190377">
      <w:bodyDiv w:val="1"/>
      <w:marLeft w:val="0"/>
      <w:marRight w:val="0"/>
      <w:marTop w:val="0"/>
      <w:marBottom w:val="0"/>
      <w:divBdr>
        <w:top w:val="none" w:sz="0" w:space="0" w:color="auto"/>
        <w:left w:val="none" w:sz="0" w:space="0" w:color="auto"/>
        <w:bottom w:val="none" w:sz="0" w:space="0" w:color="auto"/>
        <w:right w:val="none" w:sz="0" w:space="0" w:color="auto"/>
      </w:divBdr>
    </w:div>
    <w:div w:id="1983654576">
      <w:bodyDiv w:val="1"/>
      <w:marLeft w:val="0"/>
      <w:marRight w:val="0"/>
      <w:marTop w:val="0"/>
      <w:marBottom w:val="0"/>
      <w:divBdr>
        <w:top w:val="none" w:sz="0" w:space="0" w:color="auto"/>
        <w:left w:val="none" w:sz="0" w:space="0" w:color="auto"/>
        <w:bottom w:val="none" w:sz="0" w:space="0" w:color="auto"/>
        <w:right w:val="none" w:sz="0" w:space="0" w:color="auto"/>
      </w:divBdr>
    </w:div>
    <w:div w:id="2074309192">
      <w:bodyDiv w:val="1"/>
      <w:marLeft w:val="0"/>
      <w:marRight w:val="0"/>
      <w:marTop w:val="0"/>
      <w:marBottom w:val="0"/>
      <w:divBdr>
        <w:top w:val="none" w:sz="0" w:space="0" w:color="auto"/>
        <w:left w:val="none" w:sz="0" w:space="0" w:color="auto"/>
        <w:bottom w:val="none" w:sz="0" w:space="0" w:color="auto"/>
        <w:right w:val="none" w:sz="0" w:space="0" w:color="auto"/>
      </w:divBdr>
    </w:div>
    <w:div w:id="21330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avinn\Local%20Settings\Temporary%20Internet%20Files\Content.Outlook\M3LGAJ76\Mastek%20Proposal.dotx" TargetMode="External"/></Relationships>
</file>

<file path=word/theme/theme1.xml><?xml version="1.0" encoding="utf-8"?>
<a:theme xmlns:a="http://schemas.openxmlformats.org/drawingml/2006/main" name="Office Theme">
  <a:themeElements>
    <a:clrScheme name="Mastek colour pallet">
      <a:dk1>
        <a:srgbClr val="000000"/>
      </a:dk1>
      <a:lt1>
        <a:srgbClr val="FFFFFF"/>
      </a:lt1>
      <a:dk2>
        <a:srgbClr val="44546A"/>
      </a:dk2>
      <a:lt2>
        <a:srgbClr val="E7E6E6"/>
      </a:lt2>
      <a:accent1>
        <a:srgbClr val="0015C4"/>
      </a:accent1>
      <a:accent2>
        <a:srgbClr val="0099A8"/>
      </a:accent2>
      <a:accent3>
        <a:srgbClr val="98989A"/>
      </a:accent3>
      <a:accent4>
        <a:srgbClr val="5C5454"/>
      </a:accent4>
      <a:accent5>
        <a:srgbClr val="E9530E"/>
      </a:accent5>
      <a:accent6>
        <a:srgbClr val="EBDC00"/>
      </a:accent6>
      <a:hlink>
        <a:srgbClr val="41AEDA"/>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8F44B21A7BD4F87792DDD02D5E737" ma:contentTypeVersion="29" ma:contentTypeDescription="Create a new document." ma:contentTypeScope="" ma:versionID="af3aa3c77cae7251e70b3df320c62e9c">
  <xsd:schema xmlns:xsd="http://www.w3.org/2001/XMLSchema" xmlns:xs="http://www.w3.org/2001/XMLSchema" xmlns:p="http://schemas.microsoft.com/office/2006/metadata/properties" xmlns:ns2="489abc5b-bdf6-4e50-9c28-6745d929bd9c" xmlns:ns3="3508eb69-905d-4d96-b582-f8c956ab1b25" targetNamespace="http://schemas.microsoft.com/office/2006/metadata/properties" ma:root="true" ma:fieldsID="175f3ba0eeb843e69796f724550251a1" ns2:_="" ns3:_="">
    <xsd:import namespace="489abc5b-bdf6-4e50-9c28-6745d929bd9c"/>
    <xsd:import namespace="3508eb69-905d-4d96-b582-f8c956ab1b25"/>
    <xsd:element name="properties">
      <xsd:complexType>
        <xsd:sequence>
          <xsd:element name="documentManagement">
            <xsd:complexType>
              <xsd:all>
                <xsd:element ref="ns2:SharedWithUsers" minOccurs="0"/>
                <xsd:element ref="ns2:SharedWithDetails" minOccurs="0"/>
                <xsd:element ref="ns2:TaxKeywordTaxHTField" minOccurs="0"/>
                <xsd:element ref="ns2:TaxCatchAll" minOccurs="0"/>
                <xsd:element ref="ns3:Category"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abc5b-bdf6-4e50-9c28-6745d929bd9c" elementFormDefault="qualified">
    <xsd:import namespace="http://schemas.microsoft.com/office/2006/documentManagement/types"/>
    <xsd:import namespace="http://schemas.microsoft.com/office/infopath/2007/PartnerControls"/>
    <xsd:element name="SharedWithUsers" ma:index="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 nillable="true" ma:displayName="Shared With Details" ma:description="" ma:internalName="SharedWithDetails" ma:readOnly="true">
      <xsd:simpleType>
        <xsd:restriction base="dms:Note">
          <xsd:maxLength value="255"/>
        </xsd:restriction>
      </xsd:simpleType>
    </xsd:element>
    <xsd:element name="TaxKeywordTaxHTField" ma:index="11" nillable="true" ma:taxonomy="true" ma:internalName="TaxKeywordTaxHTField" ma:taxonomyFieldName="TaxKeyword" ma:displayName="Enterprise Keywords" ma:fieldId="{23f27201-bee3-471e-b2e7-b64fd8b7ca38}" ma:taxonomyMulti="true" ma:sspId="79436181-6ac7-4620-95a8-5fa159db9a54"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list="{9ebe014d-bb3c-48de-9087-885b1c78817e}" ma:internalName="TaxCatchAll" ma:readOnly="false" ma:showField="CatchAllData" ma:web="489abc5b-bdf6-4e50-9c28-6745d929bd9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508eb69-905d-4d96-b582-f8c956ab1b25" elementFormDefault="qualified">
    <xsd:import namespace="http://schemas.microsoft.com/office/2006/documentManagement/types"/>
    <xsd:import namespace="http://schemas.microsoft.com/office/infopath/2007/PartnerControls"/>
    <xsd:element name="Category" ma:index="13" nillable="true" ma:displayName="Category" ma:internalName="Category">
      <xsd:simpleType>
        <xsd:restriction base="dms:Text">
          <xsd:maxLength value="255"/>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KeywordTaxHTField xmlns="489abc5b-bdf6-4e50-9c28-6745d929bd9c">
      <Terms xmlns="http://schemas.microsoft.com/office/infopath/2007/PartnerControls">
        <TermInfo xmlns="http://schemas.microsoft.com/office/infopath/2007/PartnerControls">
          <TermName xmlns="http://schemas.microsoft.com/office/infopath/2007/PartnerControls">Real Estate</TermName>
          <TermId xmlns="http://schemas.microsoft.com/office/infopath/2007/PartnerControls">3ec582f2-3fb9-450e-97c4-dc6b3739a677</TermId>
        </TermInfo>
      </Terms>
    </TaxKeywordTaxHTField>
    <TaxCatchAll xmlns="489abc5b-bdf6-4e50-9c28-6745d929bd9c">
      <Value>69</Value>
    </TaxCatchAll>
    <Category xmlns="3508eb69-905d-4d96-b582-f8c956ab1b2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49FF1-12F4-4352-9992-7B91EF1EF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abc5b-bdf6-4e50-9c28-6745d929bd9c"/>
    <ds:schemaRef ds:uri="3508eb69-905d-4d96-b582-f8c956ab1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738-FDB2-4481-852B-5D2B4F512255}">
  <ds:schemaRefs>
    <ds:schemaRef ds:uri="http://schemas.microsoft.com/sharepoint/v3/contenttype/forms"/>
  </ds:schemaRefs>
</ds:datastoreItem>
</file>

<file path=customXml/itemProps3.xml><?xml version="1.0" encoding="utf-8"?>
<ds:datastoreItem xmlns:ds="http://schemas.openxmlformats.org/officeDocument/2006/customXml" ds:itemID="{7D73B977-5318-4A68-8190-BA49015BB552}">
  <ds:schemaRefs>
    <ds:schemaRef ds:uri="http://schemas.microsoft.com/office/2006/metadata/properties"/>
    <ds:schemaRef ds:uri="489abc5b-bdf6-4e50-9c28-6745d929bd9c"/>
    <ds:schemaRef ds:uri="http://schemas.microsoft.com/office/infopath/2007/PartnerControls"/>
    <ds:schemaRef ds:uri="3508eb69-905d-4d96-b582-f8c956ab1b25"/>
  </ds:schemaRefs>
</ds:datastoreItem>
</file>

<file path=customXml/itemProps4.xml><?xml version="1.0" encoding="utf-8"?>
<ds:datastoreItem xmlns:ds="http://schemas.openxmlformats.org/officeDocument/2006/customXml" ds:itemID="{72DAB49C-9CAA-43E0-AF84-CFC6D71B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Mastek Proposal</Template>
  <TotalTime>0</TotalTime>
  <Pages>14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Mastek Response to Spicerhaart_EA Sales Replacement ITT_v1.0 for KM</vt:lpstr>
    </vt:vector>
  </TitlesOfParts>
  <Manager/>
  <Company>Mastek UK Ltd.</Company>
  <LinksUpToDate>false</LinksUpToDate>
  <CharactersWithSpaces>7290</CharactersWithSpaces>
  <SharedDoc>false</SharedDoc>
  <HyperlinkBase/>
  <HLinks>
    <vt:vector size="78" baseType="variant">
      <vt:variant>
        <vt:i4>1507381</vt:i4>
      </vt:variant>
      <vt:variant>
        <vt:i4>71</vt:i4>
      </vt:variant>
      <vt:variant>
        <vt:i4>0</vt:i4>
      </vt:variant>
      <vt:variant>
        <vt:i4>5</vt:i4>
      </vt:variant>
      <vt:variant>
        <vt:lpwstr/>
      </vt:variant>
      <vt:variant>
        <vt:lpwstr>_Toc121201512</vt:lpwstr>
      </vt:variant>
      <vt:variant>
        <vt:i4>1507381</vt:i4>
      </vt:variant>
      <vt:variant>
        <vt:i4>65</vt:i4>
      </vt:variant>
      <vt:variant>
        <vt:i4>0</vt:i4>
      </vt:variant>
      <vt:variant>
        <vt:i4>5</vt:i4>
      </vt:variant>
      <vt:variant>
        <vt:lpwstr/>
      </vt:variant>
      <vt:variant>
        <vt:lpwstr>_Toc121201511</vt:lpwstr>
      </vt:variant>
      <vt:variant>
        <vt:i4>1507381</vt:i4>
      </vt:variant>
      <vt:variant>
        <vt:i4>59</vt:i4>
      </vt:variant>
      <vt:variant>
        <vt:i4>0</vt:i4>
      </vt:variant>
      <vt:variant>
        <vt:i4>5</vt:i4>
      </vt:variant>
      <vt:variant>
        <vt:lpwstr/>
      </vt:variant>
      <vt:variant>
        <vt:lpwstr>_Toc121201510</vt:lpwstr>
      </vt:variant>
      <vt:variant>
        <vt:i4>1441845</vt:i4>
      </vt:variant>
      <vt:variant>
        <vt:i4>53</vt:i4>
      </vt:variant>
      <vt:variant>
        <vt:i4>0</vt:i4>
      </vt:variant>
      <vt:variant>
        <vt:i4>5</vt:i4>
      </vt:variant>
      <vt:variant>
        <vt:lpwstr/>
      </vt:variant>
      <vt:variant>
        <vt:lpwstr>_Toc121201509</vt:lpwstr>
      </vt:variant>
      <vt:variant>
        <vt:i4>1441845</vt:i4>
      </vt:variant>
      <vt:variant>
        <vt:i4>47</vt:i4>
      </vt:variant>
      <vt:variant>
        <vt:i4>0</vt:i4>
      </vt:variant>
      <vt:variant>
        <vt:i4>5</vt:i4>
      </vt:variant>
      <vt:variant>
        <vt:lpwstr/>
      </vt:variant>
      <vt:variant>
        <vt:lpwstr>_Toc121201508</vt:lpwstr>
      </vt:variant>
      <vt:variant>
        <vt:i4>1441845</vt:i4>
      </vt:variant>
      <vt:variant>
        <vt:i4>41</vt:i4>
      </vt:variant>
      <vt:variant>
        <vt:i4>0</vt:i4>
      </vt:variant>
      <vt:variant>
        <vt:i4>5</vt:i4>
      </vt:variant>
      <vt:variant>
        <vt:lpwstr/>
      </vt:variant>
      <vt:variant>
        <vt:lpwstr>_Toc121201507</vt:lpwstr>
      </vt:variant>
      <vt:variant>
        <vt:i4>1441845</vt:i4>
      </vt:variant>
      <vt:variant>
        <vt:i4>35</vt:i4>
      </vt:variant>
      <vt:variant>
        <vt:i4>0</vt:i4>
      </vt:variant>
      <vt:variant>
        <vt:i4>5</vt:i4>
      </vt:variant>
      <vt:variant>
        <vt:lpwstr/>
      </vt:variant>
      <vt:variant>
        <vt:lpwstr>_Toc121201506</vt:lpwstr>
      </vt:variant>
      <vt:variant>
        <vt:i4>1441845</vt:i4>
      </vt:variant>
      <vt:variant>
        <vt:i4>29</vt:i4>
      </vt:variant>
      <vt:variant>
        <vt:i4>0</vt:i4>
      </vt:variant>
      <vt:variant>
        <vt:i4>5</vt:i4>
      </vt:variant>
      <vt:variant>
        <vt:lpwstr/>
      </vt:variant>
      <vt:variant>
        <vt:lpwstr>_Toc121201505</vt:lpwstr>
      </vt:variant>
      <vt:variant>
        <vt:i4>1441845</vt:i4>
      </vt:variant>
      <vt:variant>
        <vt:i4>23</vt:i4>
      </vt:variant>
      <vt:variant>
        <vt:i4>0</vt:i4>
      </vt:variant>
      <vt:variant>
        <vt:i4>5</vt:i4>
      </vt:variant>
      <vt:variant>
        <vt:lpwstr/>
      </vt:variant>
      <vt:variant>
        <vt:lpwstr>_Toc121201504</vt:lpwstr>
      </vt:variant>
      <vt:variant>
        <vt:i4>1441845</vt:i4>
      </vt:variant>
      <vt:variant>
        <vt:i4>17</vt:i4>
      </vt:variant>
      <vt:variant>
        <vt:i4>0</vt:i4>
      </vt:variant>
      <vt:variant>
        <vt:i4>5</vt:i4>
      </vt:variant>
      <vt:variant>
        <vt:lpwstr/>
      </vt:variant>
      <vt:variant>
        <vt:lpwstr>_Toc121201503</vt:lpwstr>
      </vt:variant>
      <vt:variant>
        <vt:i4>5636214</vt:i4>
      </vt:variant>
      <vt:variant>
        <vt:i4>12</vt:i4>
      </vt:variant>
      <vt:variant>
        <vt:i4>0</vt:i4>
      </vt:variant>
      <vt:variant>
        <vt:i4>5</vt:i4>
      </vt:variant>
      <vt:variant>
        <vt:lpwstr>mailto:email.address@mastek.co.uk</vt:lpwstr>
      </vt:variant>
      <vt:variant>
        <vt:lpwstr/>
      </vt:variant>
      <vt:variant>
        <vt:i4>3145747</vt:i4>
      </vt:variant>
      <vt:variant>
        <vt:i4>9</vt:i4>
      </vt:variant>
      <vt:variant>
        <vt:i4>0</vt:i4>
      </vt:variant>
      <vt:variant>
        <vt:i4>5</vt:i4>
      </vt:variant>
      <vt:variant>
        <vt:lpwstr>mailto:email@mastek.com</vt:lpwstr>
      </vt:variant>
      <vt:variant>
        <vt:lpwstr/>
      </vt:variant>
      <vt:variant>
        <vt:i4>4718617</vt:i4>
      </vt:variant>
      <vt:variant>
        <vt:i4>5681</vt:i4>
      </vt:variant>
      <vt:variant>
        <vt:i4>1025</vt:i4>
      </vt:variant>
      <vt:variant>
        <vt:i4>1</vt:i4>
      </vt:variant>
      <vt:variant>
        <vt:lpwstr>..\MASTEK logo files\MASTEK SMALL 03.jpg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Mastek Response to Spicerhaart_EA Sales Replacement ITT_v1.0 for KM</dc:title>
  <dc:subject/>
  <dc:creator>Mastek</dc:creator>
  <cp:keywords>Real Estate</cp:keywords>
  <dc:description/>
  <cp:lastModifiedBy>Keerthi Gerata</cp:lastModifiedBy>
  <cp:revision>2</cp:revision>
  <cp:lastPrinted>2018-05-04T14:52:00Z</cp:lastPrinted>
  <dcterms:created xsi:type="dcterms:W3CDTF">2019-07-30T12:36:00Z</dcterms:created>
  <dcterms:modified xsi:type="dcterms:W3CDTF">2019-07-30T12:36:00Z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0x010100F5A8F44B21A7BD4F87792DDD02D5E737</vt:lpwstr>
  </property>
  <property fmtid="{D5CDD505-2E9C-101B-9397-08002B2CF9AE}" pid="3" name="TaxKeyword">
    <vt:lpwstr>69;#Real Estate|3ec582f2-3fb9-450e-97c4-dc6b3739a677</vt:lpwstr>
  </property>
</Properties>
</file>